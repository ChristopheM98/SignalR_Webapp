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B5C72" w14:textId="0DDFDCC2" w:rsidR="00C04F69" w:rsidRDefault="00C04F69" w:rsidP="00BF4AA8">
      <w:pPr>
        <w:spacing w:after="0"/>
      </w:pPr>
      <w:bookmarkStart w:id="0" w:name="_Hlk131941727"/>
      <w:bookmarkEnd w:id="0"/>
      <w:r>
        <w:rPr>
          <w:noProof/>
          <w:lang w:val="en-GB" w:eastAsia="en-GB"/>
        </w:rPr>
        <w:drawing>
          <wp:anchor distT="0" distB="0" distL="114300" distR="114300" simplePos="0" relativeHeight="251659264" behindDoc="1" locked="0" layoutInCell="0" allowOverlap="1" wp14:anchorId="59822409" wp14:editId="6024C9A1">
            <wp:simplePos x="0" y="0"/>
            <wp:positionH relativeFrom="page">
              <wp:align>left</wp:align>
            </wp:positionH>
            <wp:positionV relativeFrom="page">
              <wp:posOffset>6350</wp:posOffset>
            </wp:positionV>
            <wp:extent cx="7560310" cy="10687050"/>
            <wp:effectExtent l="0" t="0" r="2540" b="0"/>
            <wp:wrapNone/>
            <wp:docPr id="1877"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8" cstate="print"/>
                    <a:stretch>
                      <a:fillRect/>
                    </a:stretch>
                  </pic:blipFill>
                  <pic:spPr>
                    <a:xfrm>
                      <a:off x="0" y="0"/>
                      <a:ext cx="7560310" cy="10687050"/>
                    </a:xfrm>
                    <a:prstGeom prst="rect">
                      <a:avLst/>
                    </a:prstGeom>
                  </pic:spPr>
                </pic:pic>
              </a:graphicData>
            </a:graphic>
          </wp:anchor>
        </w:drawing>
      </w:r>
    </w:p>
    <w:p w14:paraId="443B91DF" w14:textId="3C57E56A" w:rsidR="00C04F69" w:rsidRDefault="00C04F69" w:rsidP="00BF4AA8">
      <w:pPr>
        <w:spacing w:after="0"/>
      </w:pPr>
    </w:p>
    <w:p w14:paraId="1308DF57" w14:textId="566CB930" w:rsidR="00C04F69" w:rsidRDefault="00C04F69" w:rsidP="00BF4AA8">
      <w:pPr>
        <w:spacing w:after="0"/>
      </w:pPr>
    </w:p>
    <w:p w14:paraId="24094333" w14:textId="1263D06D" w:rsidR="00C04F69" w:rsidRDefault="00C04F69" w:rsidP="00BF4AA8">
      <w:pPr>
        <w:spacing w:after="0"/>
      </w:pPr>
    </w:p>
    <w:p w14:paraId="1A3F915C" w14:textId="13B82CE6" w:rsidR="00C04F69" w:rsidRDefault="00C04F69" w:rsidP="00BF4AA8">
      <w:pPr>
        <w:spacing w:after="0"/>
      </w:pPr>
    </w:p>
    <w:p w14:paraId="1B9F290E" w14:textId="43F6CC16" w:rsidR="00C04F69" w:rsidRDefault="00C04F69" w:rsidP="00BF4AA8">
      <w:pPr>
        <w:spacing w:after="0"/>
      </w:pPr>
    </w:p>
    <w:p w14:paraId="6E004533" w14:textId="1B6BB43C" w:rsidR="00C04F69" w:rsidRDefault="00C04F69" w:rsidP="00BF4AA8">
      <w:pPr>
        <w:spacing w:after="0"/>
      </w:pPr>
    </w:p>
    <w:p w14:paraId="0DEE1B45" w14:textId="0298E5C2" w:rsidR="00C04F69" w:rsidRDefault="00C04F69" w:rsidP="00BF4AA8">
      <w:pPr>
        <w:spacing w:after="0"/>
      </w:pPr>
    </w:p>
    <w:p w14:paraId="3EB30617" w14:textId="74FD6630" w:rsidR="00C04F69" w:rsidRDefault="00C04F69" w:rsidP="00BF4AA8">
      <w:pPr>
        <w:spacing w:after="0"/>
      </w:pPr>
    </w:p>
    <w:p w14:paraId="38463B5F" w14:textId="79606FC5" w:rsidR="00C04F69" w:rsidRDefault="00C04F69" w:rsidP="00BF4AA8">
      <w:pPr>
        <w:spacing w:after="0"/>
      </w:pPr>
    </w:p>
    <w:p w14:paraId="03ACC49E" w14:textId="15FF922E" w:rsidR="00C04F69" w:rsidRDefault="00C04F69" w:rsidP="00BF4AA8">
      <w:pPr>
        <w:spacing w:after="0"/>
      </w:pPr>
    </w:p>
    <w:p w14:paraId="0897ABB5" w14:textId="3DA2ECAF" w:rsidR="00C04F69" w:rsidRDefault="00C04F69" w:rsidP="00BF4AA8">
      <w:pPr>
        <w:spacing w:after="0"/>
      </w:pPr>
    </w:p>
    <w:p w14:paraId="2E5EDCAD" w14:textId="0844B04B" w:rsidR="00C04F69" w:rsidRDefault="00C04F69" w:rsidP="00BF4AA8">
      <w:pPr>
        <w:spacing w:after="0"/>
      </w:pPr>
    </w:p>
    <w:p w14:paraId="4E2BDFBF" w14:textId="77777777" w:rsidR="00C04F69" w:rsidRDefault="00C04F69" w:rsidP="00BF4AA8">
      <w:pPr>
        <w:spacing w:after="0"/>
      </w:pPr>
    </w:p>
    <w:tbl>
      <w:tblPr>
        <w:tblStyle w:val="TableGrid"/>
        <w:tblpPr w:leftFromText="180" w:rightFromText="180" w:vertAnchor="page" w:horzAnchor="margin" w:tblpY="9131"/>
        <w:tblW w:w="9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242"/>
      </w:tblGrid>
      <w:tr w:rsidR="00A87ADE" w:rsidRPr="00C04F69" w14:paraId="6DE9782A" w14:textId="77777777" w:rsidTr="00A87ADE">
        <w:trPr>
          <w:trHeight w:val="3014"/>
        </w:trPr>
        <w:tc>
          <w:tcPr>
            <w:tcW w:w="9242" w:type="dxa"/>
            <w:tcMar>
              <w:top w:w="567" w:type="dxa"/>
              <w:bottom w:w="567" w:type="dxa"/>
            </w:tcMar>
          </w:tcPr>
          <w:p w14:paraId="5C1278E0" w14:textId="0CC52DC7" w:rsidR="00A87ADE" w:rsidRDefault="004713EA" w:rsidP="00BF4AA8">
            <w:pPr>
              <w:pStyle w:val="Cover-titel"/>
              <w:spacing w:after="0"/>
            </w:pPr>
            <w:r>
              <w:t>Werkstuk webapplicaties</w:t>
            </w:r>
            <w:r w:rsidR="00482B04">
              <w:t xml:space="preserve"> SignalR</w:t>
            </w:r>
          </w:p>
          <w:p w14:paraId="4BB41353" w14:textId="75DEDF54" w:rsidR="00A87ADE" w:rsidRDefault="004713EA" w:rsidP="00BF4AA8">
            <w:pPr>
              <w:pStyle w:val="Cover-Auteur"/>
              <w:spacing w:after="0"/>
            </w:pPr>
            <w:r w:rsidRPr="004713EA">
              <w:t xml:space="preserve">Ouassim Abdellaoui </w:t>
            </w:r>
            <w:r w:rsidR="00A87ADE">
              <w:t xml:space="preserve">&amp; </w:t>
            </w:r>
            <w:r w:rsidR="00000000">
              <w:fldChar w:fldCharType="begin"/>
            </w:r>
            <w:r w:rsidR="00000000">
              <w:instrText>DOCPROPERTY  Auteur  \* MERGEFORMAT</w:instrText>
            </w:r>
            <w:r w:rsidR="00000000">
              <w:fldChar w:fldCharType="separate"/>
            </w:r>
            <w:r w:rsidR="00A87ADE">
              <w:t>Christophe Mathieu</w:t>
            </w:r>
            <w:r w:rsidR="00000000">
              <w:fldChar w:fldCharType="end"/>
            </w:r>
          </w:p>
          <w:p w14:paraId="56562AD9" w14:textId="77777777" w:rsidR="00A87ADE" w:rsidRDefault="00A87ADE" w:rsidP="00BF4AA8">
            <w:pPr>
              <w:pStyle w:val="Cover-Auteur"/>
              <w:spacing w:after="0"/>
            </w:pPr>
          </w:p>
          <w:p w14:paraId="42B69C8D" w14:textId="77777777" w:rsidR="00A87ADE" w:rsidRDefault="00A87ADE" w:rsidP="00BF4AA8">
            <w:pPr>
              <w:pStyle w:val="Cover-Auteur"/>
              <w:spacing w:after="0"/>
            </w:pPr>
          </w:p>
          <w:p w14:paraId="72A09F44" w14:textId="77777777" w:rsidR="00A87ADE" w:rsidRDefault="00A87ADE" w:rsidP="00BF4AA8">
            <w:pPr>
              <w:pStyle w:val="Cover-Auteur"/>
              <w:spacing w:after="0"/>
            </w:pPr>
          </w:p>
          <w:p w14:paraId="170AEFF0" w14:textId="77777777" w:rsidR="00A87ADE" w:rsidRDefault="00A87ADE" w:rsidP="00BF4AA8">
            <w:pPr>
              <w:pStyle w:val="Cover-Auteur"/>
              <w:spacing w:after="0"/>
            </w:pPr>
          </w:p>
          <w:p w14:paraId="19A383F6" w14:textId="77777777" w:rsidR="00A87ADE" w:rsidRPr="005C30B2" w:rsidRDefault="00A87ADE" w:rsidP="00BF4AA8">
            <w:pPr>
              <w:pStyle w:val="Cover-opleiding"/>
              <w:spacing w:after="0"/>
              <w:rPr>
                <w:sz w:val="28"/>
                <w:szCs w:val="32"/>
                <w:lang w:val="nl-BE"/>
              </w:rPr>
            </w:pPr>
            <w:r w:rsidRPr="005C30B2">
              <w:rPr>
                <w:sz w:val="28"/>
                <w:szCs w:val="32"/>
                <w:lang w:val="nl-BE"/>
              </w:rPr>
              <w:t>Graduaat Informatica Programmeren</w:t>
            </w:r>
          </w:p>
          <w:p w14:paraId="310A2991" w14:textId="0FE5C256" w:rsidR="00A87ADE" w:rsidRPr="0013173C" w:rsidRDefault="004713EA" w:rsidP="00BF4AA8">
            <w:pPr>
              <w:pStyle w:val="Cover-namen"/>
              <w:spacing w:after="0"/>
              <w:jc w:val="right"/>
            </w:pPr>
            <w:r>
              <w:rPr>
                <w:sz w:val="28"/>
                <w:szCs w:val="28"/>
              </w:rPr>
              <w:t>Webapplicaties</w:t>
            </w:r>
          </w:p>
        </w:tc>
      </w:tr>
    </w:tbl>
    <w:p w14:paraId="485C810E" w14:textId="5BC0C8B0" w:rsidR="00492CF1" w:rsidRPr="00646989" w:rsidRDefault="00D3069F" w:rsidP="00BF4AA8">
      <w:pPr>
        <w:tabs>
          <w:tab w:val="left" w:pos="1960"/>
        </w:tabs>
        <w:spacing w:after="0"/>
        <w:rPr>
          <w:lang w:val="nl-BE"/>
        </w:rPr>
      </w:pPr>
      <w:r>
        <w:rPr>
          <w:lang w:val="nl-BE"/>
        </w:rPr>
        <w:tab/>
      </w:r>
    </w:p>
    <w:p w14:paraId="1FCFCA15" w14:textId="5D742363" w:rsidR="002328CA" w:rsidRDefault="002328CA" w:rsidP="00BF4AA8">
      <w:pPr>
        <w:tabs>
          <w:tab w:val="left" w:pos="840"/>
          <w:tab w:val="right" w:pos="8789"/>
        </w:tabs>
        <w:spacing w:after="0" w:line="336" w:lineRule="auto"/>
        <w:ind w:hanging="283"/>
        <w:jc w:val="center"/>
        <w:rPr>
          <w:lang w:val="nl-BE"/>
        </w:rPr>
      </w:pPr>
    </w:p>
    <w:p w14:paraId="7546D6CC" w14:textId="39AB5435" w:rsidR="002C3772" w:rsidRDefault="002C3772" w:rsidP="00BF4AA8">
      <w:pPr>
        <w:tabs>
          <w:tab w:val="left" w:pos="840"/>
          <w:tab w:val="right" w:pos="8789"/>
        </w:tabs>
        <w:spacing w:after="0" w:line="336" w:lineRule="auto"/>
        <w:ind w:hanging="283"/>
        <w:rPr>
          <w:lang w:val="nl-BE"/>
        </w:rPr>
      </w:pPr>
    </w:p>
    <w:p w14:paraId="7CCA5815" w14:textId="11D14FBD" w:rsidR="002C3772" w:rsidRDefault="002C3772" w:rsidP="00BF4AA8">
      <w:pPr>
        <w:tabs>
          <w:tab w:val="left" w:pos="840"/>
          <w:tab w:val="right" w:pos="8789"/>
        </w:tabs>
        <w:spacing w:after="0" w:line="336" w:lineRule="auto"/>
        <w:ind w:hanging="283"/>
        <w:rPr>
          <w:lang w:val="nl-BE"/>
        </w:rPr>
      </w:pPr>
    </w:p>
    <w:p w14:paraId="58FB01BF" w14:textId="79F33D36" w:rsidR="002C3772" w:rsidRDefault="002C3772" w:rsidP="00BF4AA8">
      <w:pPr>
        <w:tabs>
          <w:tab w:val="left" w:pos="840"/>
          <w:tab w:val="right" w:pos="8789"/>
        </w:tabs>
        <w:spacing w:after="0" w:line="336" w:lineRule="auto"/>
        <w:ind w:hanging="283"/>
        <w:rPr>
          <w:lang w:val="nl-BE"/>
        </w:rPr>
      </w:pPr>
    </w:p>
    <w:p w14:paraId="284CCAA5" w14:textId="77777777" w:rsidR="00ED6984" w:rsidRDefault="00ED6984" w:rsidP="00BF4AA8">
      <w:pPr>
        <w:pStyle w:val="Kopnietininhoud"/>
        <w:spacing w:after="0"/>
      </w:pPr>
      <w:bookmarkStart w:id="1" w:name="_Toc464731647"/>
      <w:bookmarkStart w:id="2" w:name="_Toc133767090"/>
      <w:r>
        <w:lastRenderedPageBreak/>
        <w:t>Inhoudstafel</w:t>
      </w:r>
      <w:bookmarkEnd w:id="1"/>
      <w:bookmarkEnd w:id="2"/>
    </w:p>
    <w:p w14:paraId="756E4AE7" w14:textId="23E2C84D" w:rsidR="0031345C" w:rsidRDefault="008E6C42">
      <w:pPr>
        <w:pStyle w:val="TOC1"/>
        <w:rPr>
          <w:rFonts w:asciiTheme="minorHAnsi" w:eastAsiaTheme="minorEastAsia" w:hAnsiTheme="minorHAnsi" w:cs="Mangal"/>
          <w:b w:val="0"/>
          <w:caps w:val="0"/>
          <w:noProof/>
          <w:sz w:val="22"/>
          <w:lang w:bidi="ne-NP"/>
        </w:rPr>
      </w:pPr>
      <w:r>
        <w:rPr>
          <w:lang w:val="nl-BE"/>
        </w:rPr>
        <w:fldChar w:fldCharType="begin"/>
      </w:r>
      <w:r w:rsidR="00ED6984">
        <w:rPr>
          <w:lang w:val="nl-BE"/>
        </w:rPr>
        <w:instrText xml:space="preserve"> TOC \o "1-4" \h \z \u </w:instrText>
      </w:r>
      <w:r>
        <w:rPr>
          <w:lang w:val="nl-BE"/>
        </w:rPr>
        <w:fldChar w:fldCharType="separate"/>
      </w:r>
      <w:hyperlink w:anchor="_Toc133767090" w:history="1">
        <w:r w:rsidR="0031345C" w:rsidRPr="008625F2">
          <w:rPr>
            <w:rStyle w:val="Hyperlink"/>
            <w:noProof/>
          </w:rPr>
          <w:t>Inhoudstafel</w:t>
        </w:r>
        <w:r w:rsidR="0031345C">
          <w:rPr>
            <w:noProof/>
            <w:webHidden/>
          </w:rPr>
          <w:tab/>
        </w:r>
        <w:r w:rsidR="0031345C">
          <w:rPr>
            <w:noProof/>
            <w:webHidden/>
          </w:rPr>
          <w:fldChar w:fldCharType="begin"/>
        </w:r>
        <w:r w:rsidR="0031345C">
          <w:rPr>
            <w:noProof/>
            <w:webHidden/>
          </w:rPr>
          <w:instrText xml:space="preserve"> PAGEREF _Toc133767090 \h </w:instrText>
        </w:r>
        <w:r w:rsidR="0031345C">
          <w:rPr>
            <w:noProof/>
            <w:webHidden/>
          </w:rPr>
        </w:r>
        <w:r w:rsidR="0031345C">
          <w:rPr>
            <w:noProof/>
            <w:webHidden/>
          </w:rPr>
          <w:fldChar w:fldCharType="separate"/>
        </w:r>
        <w:r w:rsidR="0031345C">
          <w:rPr>
            <w:noProof/>
            <w:webHidden/>
          </w:rPr>
          <w:t>2</w:t>
        </w:r>
        <w:r w:rsidR="0031345C">
          <w:rPr>
            <w:noProof/>
            <w:webHidden/>
          </w:rPr>
          <w:fldChar w:fldCharType="end"/>
        </w:r>
      </w:hyperlink>
    </w:p>
    <w:p w14:paraId="233C7735" w14:textId="75B25420" w:rsidR="0031345C" w:rsidRDefault="00000000">
      <w:pPr>
        <w:pStyle w:val="TOC1"/>
        <w:rPr>
          <w:rFonts w:asciiTheme="minorHAnsi" w:eastAsiaTheme="minorEastAsia" w:hAnsiTheme="minorHAnsi" w:cs="Mangal"/>
          <w:b w:val="0"/>
          <w:caps w:val="0"/>
          <w:noProof/>
          <w:sz w:val="22"/>
          <w:lang w:bidi="ne-NP"/>
        </w:rPr>
      </w:pPr>
      <w:hyperlink w:anchor="_Toc133767091" w:history="1">
        <w:r w:rsidR="0031345C" w:rsidRPr="008625F2">
          <w:rPr>
            <w:rStyle w:val="Hyperlink"/>
            <w:noProof/>
          </w:rPr>
          <w:t>1</w:t>
        </w:r>
        <w:r w:rsidR="0031345C">
          <w:rPr>
            <w:rFonts w:asciiTheme="minorHAnsi" w:eastAsiaTheme="minorEastAsia" w:hAnsiTheme="minorHAnsi" w:cs="Mangal"/>
            <w:b w:val="0"/>
            <w:caps w:val="0"/>
            <w:noProof/>
            <w:sz w:val="22"/>
            <w:lang w:bidi="ne-NP"/>
          </w:rPr>
          <w:tab/>
        </w:r>
        <w:r w:rsidR="0031345C" w:rsidRPr="008625F2">
          <w:rPr>
            <w:rStyle w:val="Hyperlink"/>
            <w:noProof/>
          </w:rPr>
          <w:t>Inleiding</w:t>
        </w:r>
        <w:r w:rsidR="0031345C">
          <w:rPr>
            <w:noProof/>
            <w:webHidden/>
          </w:rPr>
          <w:tab/>
        </w:r>
        <w:r w:rsidR="0031345C">
          <w:rPr>
            <w:noProof/>
            <w:webHidden/>
          </w:rPr>
          <w:fldChar w:fldCharType="begin"/>
        </w:r>
        <w:r w:rsidR="0031345C">
          <w:rPr>
            <w:noProof/>
            <w:webHidden/>
          </w:rPr>
          <w:instrText xml:space="preserve"> PAGEREF _Toc133767091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61B5E652" w14:textId="26398DEB" w:rsidR="0031345C" w:rsidRDefault="00000000">
      <w:pPr>
        <w:pStyle w:val="TOC1"/>
        <w:rPr>
          <w:rFonts w:asciiTheme="minorHAnsi" w:eastAsiaTheme="minorEastAsia" w:hAnsiTheme="minorHAnsi" w:cs="Mangal"/>
          <w:b w:val="0"/>
          <w:caps w:val="0"/>
          <w:noProof/>
          <w:sz w:val="22"/>
          <w:lang w:bidi="ne-NP"/>
        </w:rPr>
      </w:pPr>
      <w:hyperlink w:anchor="_Toc133767092" w:history="1">
        <w:r w:rsidR="0031345C" w:rsidRPr="008625F2">
          <w:rPr>
            <w:rStyle w:val="Hyperlink"/>
            <w:noProof/>
          </w:rPr>
          <w:t>2</w:t>
        </w:r>
        <w:r w:rsidR="0031345C">
          <w:rPr>
            <w:rFonts w:asciiTheme="minorHAnsi" w:eastAsiaTheme="minorEastAsia" w:hAnsiTheme="minorHAnsi" w:cs="Mangal"/>
            <w:b w:val="0"/>
            <w:caps w:val="0"/>
            <w:noProof/>
            <w:sz w:val="22"/>
            <w:lang w:bidi="ne-NP"/>
          </w:rPr>
          <w:tab/>
        </w:r>
        <w:r w:rsidR="0031345C" w:rsidRPr="008625F2">
          <w:rPr>
            <w:rStyle w:val="Hyperlink"/>
            <w:noProof/>
          </w:rPr>
          <w:t>Aanpak</w:t>
        </w:r>
        <w:r w:rsidR="0031345C">
          <w:rPr>
            <w:noProof/>
            <w:webHidden/>
          </w:rPr>
          <w:tab/>
        </w:r>
        <w:r w:rsidR="0031345C">
          <w:rPr>
            <w:noProof/>
            <w:webHidden/>
          </w:rPr>
          <w:fldChar w:fldCharType="begin"/>
        </w:r>
        <w:r w:rsidR="0031345C">
          <w:rPr>
            <w:noProof/>
            <w:webHidden/>
          </w:rPr>
          <w:instrText xml:space="preserve"> PAGEREF _Toc133767092 \h </w:instrText>
        </w:r>
        <w:r w:rsidR="0031345C">
          <w:rPr>
            <w:noProof/>
            <w:webHidden/>
          </w:rPr>
        </w:r>
        <w:r w:rsidR="0031345C">
          <w:rPr>
            <w:noProof/>
            <w:webHidden/>
          </w:rPr>
          <w:fldChar w:fldCharType="separate"/>
        </w:r>
        <w:r w:rsidR="0031345C">
          <w:rPr>
            <w:noProof/>
            <w:webHidden/>
          </w:rPr>
          <w:t>3</w:t>
        </w:r>
        <w:r w:rsidR="0031345C">
          <w:rPr>
            <w:noProof/>
            <w:webHidden/>
          </w:rPr>
          <w:fldChar w:fldCharType="end"/>
        </w:r>
      </w:hyperlink>
    </w:p>
    <w:p w14:paraId="1A51CF3A" w14:textId="4C5380D2" w:rsidR="0031345C" w:rsidRDefault="00000000">
      <w:pPr>
        <w:pStyle w:val="TOC2"/>
        <w:rPr>
          <w:rFonts w:asciiTheme="minorHAnsi" w:eastAsiaTheme="minorEastAsia" w:hAnsiTheme="minorHAnsi" w:cs="Mangal"/>
          <w:b w:val="0"/>
          <w:sz w:val="22"/>
          <w:lang w:bidi="ne-NP"/>
        </w:rPr>
      </w:pPr>
      <w:hyperlink w:anchor="_Toc133767093" w:history="1">
        <w:r w:rsidR="0031345C" w:rsidRPr="008625F2">
          <w:rPr>
            <w:rStyle w:val="Hyperlink"/>
          </w:rPr>
          <w:t>2.1</w:t>
        </w:r>
        <w:r w:rsidR="0031345C">
          <w:rPr>
            <w:rFonts w:asciiTheme="minorHAnsi" w:eastAsiaTheme="minorEastAsia" w:hAnsiTheme="minorHAnsi" w:cs="Mangal"/>
            <w:b w:val="0"/>
            <w:sz w:val="22"/>
            <w:lang w:bidi="ne-NP"/>
          </w:rPr>
          <w:tab/>
        </w:r>
        <w:r w:rsidR="0031345C" w:rsidRPr="008625F2">
          <w:rPr>
            <w:rStyle w:val="Hyperlink"/>
          </w:rPr>
          <w:t>Verwerking van behandelde research</w:t>
        </w:r>
        <w:r w:rsidR="0031345C">
          <w:rPr>
            <w:webHidden/>
          </w:rPr>
          <w:tab/>
        </w:r>
        <w:r w:rsidR="0031345C">
          <w:rPr>
            <w:webHidden/>
          </w:rPr>
          <w:fldChar w:fldCharType="begin"/>
        </w:r>
        <w:r w:rsidR="0031345C">
          <w:rPr>
            <w:webHidden/>
          </w:rPr>
          <w:instrText xml:space="preserve"> PAGEREF _Toc133767093 \h </w:instrText>
        </w:r>
        <w:r w:rsidR="0031345C">
          <w:rPr>
            <w:webHidden/>
          </w:rPr>
        </w:r>
        <w:r w:rsidR="0031345C">
          <w:rPr>
            <w:webHidden/>
          </w:rPr>
          <w:fldChar w:fldCharType="separate"/>
        </w:r>
        <w:r w:rsidR="0031345C">
          <w:rPr>
            <w:webHidden/>
          </w:rPr>
          <w:t>3</w:t>
        </w:r>
        <w:r w:rsidR="0031345C">
          <w:rPr>
            <w:webHidden/>
          </w:rPr>
          <w:fldChar w:fldCharType="end"/>
        </w:r>
      </w:hyperlink>
    </w:p>
    <w:p w14:paraId="4F87AC13" w14:textId="0597008E" w:rsidR="0031345C" w:rsidRDefault="00000000">
      <w:pPr>
        <w:pStyle w:val="TOC2"/>
        <w:rPr>
          <w:rFonts w:asciiTheme="minorHAnsi" w:eastAsiaTheme="minorEastAsia" w:hAnsiTheme="minorHAnsi" w:cs="Mangal"/>
          <w:b w:val="0"/>
          <w:sz w:val="22"/>
          <w:lang w:bidi="ne-NP"/>
        </w:rPr>
      </w:pPr>
      <w:hyperlink w:anchor="_Toc133767094" w:history="1">
        <w:r w:rsidR="0031345C" w:rsidRPr="008625F2">
          <w:rPr>
            <w:rStyle w:val="Hyperlink"/>
          </w:rPr>
          <w:t>2.2</w:t>
        </w:r>
        <w:r w:rsidR="0031345C">
          <w:rPr>
            <w:rFonts w:asciiTheme="minorHAnsi" w:eastAsiaTheme="minorEastAsia" w:hAnsiTheme="minorHAnsi" w:cs="Mangal"/>
            <w:b w:val="0"/>
            <w:sz w:val="22"/>
            <w:lang w:bidi="ne-NP"/>
          </w:rPr>
          <w:tab/>
        </w:r>
        <w:r w:rsidR="0031345C" w:rsidRPr="008625F2">
          <w:rPr>
            <w:rStyle w:val="Hyperlink"/>
          </w:rPr>
          <w:t>Manier van werken</w:t>
        </w:r>
        <w:r w:rsidR="0031345C">
          <w:rPr>
            <w:webHidden/>
          </w:rPr>
          <w:tab/>
        </w:r>
        <w:r w:rsidR="0031345C">
          <w:rPr>
            <w:webHidden/>
          </w:rPr>
          <w:fldChar w:fldCharType="begin"/>
        </w:r>
        <w:r w:rsidR="0031345C">
          <w:rPr>
            <w:webHidden/>
          </w:rPr>
          <w:instrText xml:space="preserve"> PAGEREF _Toc133767094 \h </w:instrText>
        </w:r>
        <w:r w:rsidR="0031345C">
          <w:rPr>
            <w:webHidden/>
          </w:rPr>
        </w:r>
        <w:r w:rsidR="0031345C">
          <w:rPr>
            <w:webHidden/>
          </w:rPr>
          <w:fldChar w:fldCharType="separate"/>
        </w:r>
        <w:r w:rsidR="0031345C">
          <w:rPr>
            <w:webHidden/>
          </w:rPr>
          <w:t>3</w:t>
        </w:r>
        <w:r w:rsidR="0031345C">
          <w:rPr>
            <w:webHidden/>
          </w:rPr>
          <w:fldChar w:fldCharType="end"/>
        </w:r>
      </w:hyperlink>
    </w:p>
    <w:p w14:paraId="22E14419" w14:textId="167DE537" w:rsidR="0031345C" w:rsidRDefault="00000000">
      <w:pPr>
        <w:pStyle w:val="TOC2"/>
        <w:rPr>
          <w:rFonts w:asciiTheme="minorHAnsi" w:eastAsiaTheme="minorEastAsia" w:hAnsiTheme="minorHAnsi" w:cs="Mangal"/>
          <w:b w:val="0"/>
          <w:sz w:val="22"/>
          <w:lang w:bidi="ne-NP"/>
        </w:rPr>
      </w:pPr>
      <w:hyperlink w:anchor="_Toc133767095" w:history="1">
        <w:r w:rsidR="0031345C" w:rsidRPr="008625F2">
          <w:rPr>
            <w:rStyle w:val="Hyperlink"/>
          </w:rPr>
          <w:t>2.3</w:t>
        </w:r>
        <w:r w:rsidR="0031345C">
          <w:rPr>
            <w:rFonts w:asciiTheme="minorHAnsi" w:eastAsiaTheme="minorEastAsia" w:hAnsiTheme="minorHAnsi" w:cs="Mangal"/>
            <w:b w:val="0"/>
            <w:sz w:val="22"/>
            <w:lang w:bidi="ne-NP"/>
          </w:rPr>
          <w:tab/>
        </w:r>
        <w:r w:rsidR="0031345C" w:rsidRPr="008625F2">
          <w:rPr>
            <w:rStyle w:val="Hyperlink"/>
          </w:rPr>
          <w:t>Bronnen</w:t>
        </w:r>
        <w:r w:rsidR="0031345C">
          <w:rPr>
            <w:webHidden/>
          </w:rPr>
          <w:tab/>
        </w:r>
        <w:r w:rsidR="0031345C">
          <w:rPr>
            <w:webHidden/>
          </w:rPr>
          <w:fldChar w:fldCharType="begin"/>
        </w:r>
        <w:r w:rsidR="0031345C">
          <w:rPr>
            <w:webHidden/>
          </w:rPr>
          <w:instrText xml:space="preserve"> PAGEREF _Toc133767095 \h </w:instrText>
        </w:r>
        <w:r w:rsidR="0031345C">
          <w:rPr>
            <w:webHidden/>
          </w:rPr>
        </w:r>
        <w:r w:rsidR="0031345C">
          <w:rPr>
            <w:webHidden/>
          </w:rPr>
          <w:fldChar w:fldCharType="separate"/>
        </w:r>
        <w:r w:rsidR="0031345C">
          <w:rPr>
            <w:webHidden/>
          </w:rPr>
          <w:t>3</w:t>
        </w:r>
        <w:r w:rsidR="0031345C">
          <w:rPr>
            <w:webHidden/>
          </w:rPr>
          <w:fldChar w:fldCharType="end"/>
        </w:r>
      </w:hyperlink>
    </w:p>
    <w:p w14:paraId="36FE3BD7" w14:textId="24EA7AAC" w:rsidR="0031345C" w:rsidRDefault="00000000">
      <w:pPr>
        <w:pStyle w:val="TOC1"/>
        <w:rPr>
          <w:rFonts w:asciiTheme="minorHAnsi" w:eastAsiaTheme="minorEastAsia" w:hAnsiTheme="minorHAnsi" w:cs="Mangal"/>
          <w:b w:val="0"/>
          <w:caps w:val="0"/>
          <w:noProof/>
          <w:sz w:val="22"/>
          <w:lang w:bidi="ne-NP"/>
        </w:rPr>
      </w:pPr>
      <w:hyperlink w:anchor="_Toc133767096" w:history="1">
        <w:r w:rsidR="0031345C" w:rsidRPr="008625F2">
          <w:rPr>
            <w:rStyle w:val="Hyperlink"/>
            <w:noProof/>
          </w:rPr>
          <w:t>3</w:t>
        </w:r>
        <w:r w:rsidR="0031345C">
          <w:rPr>
            <w:rFonts w:asciiTheme="minorHAnsi" w:eastAsiaTheme="minorEastAsia" w:hAnsiTheme="minorHAnsi" w:cs="Mangal"/>
            <w:b w:val="0"/>
            <w:caps w:val="0"/>
            <w:noProof/>
            <w:sz w:val="22"/>
            <w:lang w:bidi="ne-NP"/>
          </w:rPr>
          <w:tab/>
        </w:r>
        <w:r w:rsidR="0031345C" w:rsidRPr="008625F2">
          <w:rPr>
            <w:rStyle w:val="Hyperlink"/>
            <w:noProof/>
          </w:rPr>
          <w:t>Wat is SignalR?</w:t>
        </w:r>
        <w:r w:rsidR="0031345C">
          <w:rPr>
            <w:noProof/>
            <w:webHidden/>
          </w:rPr>
          <w:tab/>
        </w:r>
        <w:r w:rsidR="0031345C">
          <w:rPr>
            <w:noProof/>
            <w:webHidden/>
          </w:rPr>
          <w:fldChar w:fldCharType="begin"/>
        </w:r>
        <w:r w:rsidR="0031345C">
          <w:rPr>
            <w:noProof/>
            <w:webHidden/>
          </w:rPr>
          <w:instrText xml:space="preserve"> PAGEREF _Toc133767096 \h </w:instrText>
        </w:r>
        <w:r w:rsidR="0031345C">
          <w:rPr>
            <w:noProof/>
            <w:webHidden/>
          </w:rPr>
        </w:r>
        <w:r w:rsidR="0031345C">
          <w:rPr>
            <w:noProof/>
            <w:webHidden/>
          </w:rPr>
          <w:fldChar w:fldCharType="separate"/>
        </w:r>
        <w:r w:rsidR="0031345C">
          <w:rPr>
            <w:noProof/>
            <w:webHidden/>
          </w:rPr>
          <w:t>4</w:t>
        </w:r>
        <w:r w:rsidR="0031345C">
          <w:rPr>
            <w:noProof/>
            <w:webHidden/>
          </w:rPr>
          <w:fldChar w:fldCharType="end"/>
        </w:r>
      </w:hyperlink>
    </w:p>
    <w:p w14:paraId="524A68E4" w14:textId="37566466" w:rsidR="0031345C" w:rsidRDefault="00000000">
      <w:pPr>
        <w:pStyle w:val="TOC2"/>
        <w:rPr>
          <w:rFonts w:asciiTheme="minorHAnsi" w:eastAsiaTheme="minorEastAsia" w:hAnsiTheme="minorHAnsi" w:cs="Mangal"/>
          <w:b w:val="0"/>
          <w:sz w:val="22"/>
          <w:lang w:bidi="ne-NP"/>
        </w:rPr>
      </w:pPr>
      <w:hyperlink w:anchor="_Toc133767097" w:history="1">
        <w:r w:rsidR="0031345C" w:rsidRPr="008625F2">
          <w:rPr>
            <w:rStyle w:val="Hyperlink"/>
          </w:rPr>
          <w:t>3.1</w:t>
        </w:r>
        <w:r w:rsidR="0031345C">
          <w:rPr>
            <w:rFonts w:asciiTheme="minorHAnsi" w:eastAsiaTheme="minorEastAsia" w:hAnsiTheme="minorHAnsi" w:cs="Mangal"/>
            <w:b w:val="0"/>
            <w:sz w:val="22"/>
            <w:lang w:bidi="ne-NP"/>
          </w:rPr>
          <w:tab/>
        </w:r>
        <w:r w:rsidR="0031345C" w:rsidRPr="008625F2">
          <w:rPr>
            <w:rStyle w:val="Hyperlink"/>
          </w:rPr>
          <w:t>Intro</w:t>
        </w:r>
        <w:r w:rsidR="0031345C">
          <w:rPr>
            <w:webHidden/>
          </w:rPr>
          <w:tab/>
        </w:r>
        <w:r w:rsidR="0031345C">
          <w:rPr>
            <w:webHidden/>
          </w:rPr>
          <w:fldChar w:fldCharType="begin"/>
        </w:r>
        <w:r w:rsidR="0031345C">
          <w:rPr>
            <w:webHidden/>
          </w:rPr>
          <w:instrText xml:space="preserve"> PAGEREF _Toc133767097 \h </w:instrText>
        </w:r>
        <w:r w:rsidR="0031345C">
          <w:rPr>
            <w:webHidden/>
          </w:rPr>
        </w:r>
        <w:r w:rsidR="0031345C">
          <w:rPr>
            <w:webHidden/>
          </w:rPr>
          <w:fldChar w:fldCharType="separate"/>
        </w:r>
        <w:r w:rsidR="0031345C">
          <w:rPr>
            <w:webHidden/>
          </w:rPr>
          <w:t>4</w:t>
        </w:r>
        <w:r w:rsidR="0031345C">
          <w:rPr>
            <w:webHidden/>
          </w:rPr>
          <w:fldChar w:fldCharType="end"/>
        </w:r>
      </w:hyperlink>
    </w:p>
    <w:p w14:paraId="0BA6DF1A" w14:textId="49A178D1" w:rsidR="0031345C" w:rsidRDefault="00000000">
      <w:pPr>
        <w:pStyle w:val="TOC2"/>
        <w:rPr>
          <w:rFonts w:asciiTheme="minorHAnsi" w:eastAsiaTheme="minorEastAsia" w:hAnsiTheme="minorHAnsi" w:cs="Mangal"/>
          <w:b w:val="0"/>
          <w:sz w:val="22"/>
          <w:lang w:bidi="ne-NP"/>
        </w:rPr>
      </w:pPr>
      <w:hyperlink w:anchor="_Toc133767098" w:history="1">
        <w:r w:rsidR="0031345C" w:rsidRPr="008625F2">
          <w:rPr>
            <w:rStyle w:val="Hyperlink"/>
          </w:rPr>
          <w:t>3.2</w:t>
        </w:r>
        <w:r w:rsidR="0031345C">
          <w:rPr>
            <w:rFonts w:asciiTheme="minorHAnsi" w:eastAsiaTheme="minorEastAsia" w:hAnsiTheme="minorHAnsi" w:cs="Mangal"/>
            <w:b w:val="0"/>
            <w:sz w:val="22"/>
            <w:lang w:bidi="ne-NP"/>
          </w:rPr>
          <w:tab/>
        </w:r>
        <w:r w:rsidR="0031345C" w:rsidRPr="008625F2">
          <w:rPr>
            <w:rStyle w:val="Hyperlink"/>
          </w:rPr>
          <w:t>Ontstaan</w:t>
        </w:r>
        <w:r w:rsidR="0031345C">
          <w:rPr>
            <w:webHidden/>
          </w:rPr>
          <w:tab/>
        </w:r>
        <w:r w:rsidR="0031345C">
          <w:rPr>
            <w:webHidden/>
          </w:rPr>
          <w:fldChar w:fldCharType="begin"/>
        </w:r>
        <w:r w:rsidR="0031345C">
          <w:rPr>
            <w:webHidden/>
          </w:rPr>
          <w:instrText xml:space="preserve"> PAGEREF _Toc133767098 \h </w:instrText>
        </w:r>
        <w:r w:rsidR="0031345C">
          <w:rPr>
            <w:webHidden/>
          </w:rPr>
        </w:r>
        <w:r w:rsidR="0031345C">
          <w:rPr>
            <w:webHidden/>
          </w:rPr>
          <w:fldChar w:fldCharType="separate"/>
        </w:r>
        <w:r w:rsidR="0031345C">
          <w:rPr>
            <w:webHidden/>
          </w:rPr>
          <w:t>5</w:t>
        </w:r>
        <w:r w:rsidR="0031345C">
          <w:rPr>
            <w:webHidden/>
          </w:rPr>
          <w:fldChar w:fldCharType="end"/>
        </w:r>
      </w:hyperlink>
    </w:p>
    <w:p w14:paraId="1BC9ADFB" w14:textId="4E463236" w:rsidR="0031345C" w:rsidRDefault="00000000">
      <w:pPr>
        <w:pStyle w:val="TOC2"/>
        <w:rPr>
          <w:rFonts w:asciiTheme="minorHAnsi" w:eastAsiaTheme="minorEastAsia" w:hAnsiTheme="minorHAnsi" w:cs="Mangal"/>
          <w:b w:val="0"/>
          <w:sz w:val="22"/>
          <w:lang w:bidi="ne-NP"/>
        </w:rPr>
      </w:pPr>
      <w:hyperlink w:anchor="_Toc133767099" w:history="1">
        <w:r w:rsidR="0031345C" w:rsidRPr="008625F2">
          <w:rPr>
            <w:rStyle w:val="Hyperlink"/>
          </w:rPr>
          <w:t>3.3</w:t>
        </w:r>
        <w:r w:rsidR="0031345C">
          <w:rPr>
            <w:rFonts w:asciiTheme="minorHAnsi" w:eastAsiaTheme="minorEastAsia" w:hAnsiTheme="minorHAnsi" w:cs="Mangal"/>
            <w:b w:val="0"/>
            <w:sz w:val="22"/>
            <w:lang w:bidi="ne-NP"/>
          </w:rPr>
          <w:tab/>
        </w:r>
        <w:r w:rsidR="0031345C" w:rsidRPr="008625F2">
          <w:rPr>
            <w:rStyle w:val="Hyperlink"/>
          </w:rPr>
          <w:t>Gebruik</w:t>
        </w:r>
        <w:r w:rsidR="0031345C">
          <w:rPr>
            <w:webHidden/>
          </w:rPr>
          <w:tab/>
        </w:r>
        <w:r w:rsidR="0031345C">
          <w:rPr>
            <w:webHidden/>
          </w:rPr>
          <w:fldChar w:fldCharType="begin"/>
        </w:r>
        <w:r w:rsidR="0031345C">
          <w:rPr>
            <w:webHidden/>
          </w:rPr>
          <w:instrText xml:space="preserve"> PAGEREF _Toc133767099 \h </w:instrText>
        </w:r>
        <w:r w:rsidR="0031345C">
          <w:rPr>
            <w:webHidden/>
          </w:rPr>
        </w:r>
        <w:r w:rsidR="0031345C">
          <w:rPr>
            <w:webHidden/>
          </w:rPr>
          <w:fldChar w:fldCharType="separate"/>
        </w:r>
        <w:r w:rsidR="0031345C">
          <w:rPr>
            <w:webHidden/>
          </w:rPr>
          <w:t>6</w:t>
        </w:r>
        <w:r w:rsidR="0031345C">
          <w:rPr>
            <w:webHidden/>
          </w:rPr>
          <w:fldChar w:fldCharType="end"/>
        </w:r>
      </w:hyperlink>
    </w:p>
    <w:p w14:paraId="23243F3E" w14:textId="778AFDF4" w:rsidR="0031345C" w:rsidRDefault="00000000">
      <w:pPr>
        <w:pStyle w:val="TOC2"/>
        <w:rPr>
          <w:rFonts w:asciiTheme="minorHAnsi" w:eastAsiaTheme="minorEastAsia" w:hAnsiTheme="minorHAnsi" w:cs="Mangal"/>
          <w:b w:val="0"/>
          <w:sz w:val="22"/>
          <w:lang w:bidi="ne-NP"/>
        </w:rPr>
      </w:pPr>
      <w:hyperlink w:anchor="_Toc133767100" w:history="1">
        <w:r w:rsidR="0031345C" w:rsidRPr="008625F2">
          <w:rPr>
            <w:rStyle w:val="Hyperlink"/>
          </w:rPr>
          <w:t>3.4</w:t>
        </w:r>
        <w:r w:rsidR="0031345C">
          <w:rPr>
            <w:rFonts w:asciiTheme="minorHAnsi" w:eastAsiaTheme="minorEastAsia" w:hAnsiTheme="minorHAnsi" w:cs="Mangal"/>
            <w:b w:val="0"/>
            <w:sz w:val="22"/>
            <w:lang w:bidi="ne-NP"/>
          </w:rPr>
          <w:tab/>
        </w:r>
        <w:r w:rsidR="0031345C" w:rsidRPr="008625F2">
          <w:rPr>
            <w:rStyle w:val="Hyperlink"/>
          </w:rPr>
          <w:t>Waarom SignalR gebruiken?</w:t>
        </w:r>
        <w:r w:rsidR="0031345C">
          <w:rPr>
            <w:webHidden/>
          </w:rPr>
          <w:tab/>
        </w:r>
        <w:r w:rsidR="0031345C">
          <w:rPr>
            <w:webHidden/>
          </w:rPr>
          <w:fldChar w:fldCharType="begin"/>
        </w:r>
        <w:r w:rsidR="0031345C">
          <w:rPr>
            <w:webHidden/>
          </w:rPr>
          <w:instrText xml:space="preserve"> PAGEREF _Toc133767100 \h </w:instrText>
        </w:r>
        <w:r w:rsidR="0031345C">
          <w:rPr>
            <w:webHidden/>
          </w:rPr>
        </w:r>
        <w:r w:rsidR="0031345C">
          <w:rPr>
            <w:webHidden/>
          </w:rPr>
          <w:fldChar w:fldCharType="separate"/>
        </w:r>
        <w:r w:rsidR="0031345C">
          <w:rPr>
            <w:webHidden/>
          </w:rPr>
          <w:t>7</w:t>
        </w:r>
        <w:r w:rsidR="0031345C">
          <w:rPr>
            <w:webHidden/>
          </w:rPr>
          <w:fldChar w:fldCharType="end"/>
        </w:r>
      </w:hyperlink>
    </w:p>
    <w:p w14:paraId="409AE4D2" w14:textId="36BF87B0" w:rsidR="0031345C" w:rsidRDefault="00000000">
      <w:pPr>
        <w:pStyle w:val="TOC2"/>
        <w:rPr>
          <w:rFonts w:asciiTheme="minorHAnsi" w:eastAsiaTheme="minorEastAsia" w:hAnsiTheme="minorHAnsi" w:cs="Mangal"/>
          <w:b w:val="0"/>
          <w:sz w:val="22"/>
          <w:lang w:bidi="ne-NP"/>
        </w:rPr>
      </w:pPr>
      <w:hyperlink w:anchor="_Toc133767101" w:history="1">
        <w:r w:rsidR="0031345C" w:rsidRPr="008625F2">
          <w:rPr>
            <w:rStyle w:val="Hyperlink"/>
          </w:rPr>
          <w:t>3.5</w:t>
        </w:r>
        <w:r w:rsidR="0031345C">
          <w:rPr>
            <w:rFonts w:asciiTheme="minorHAnsi" w:eastAsiaTheme="minorEastAsia" w:hAnsiTheme="minorHAnsi" w:cs="Mangal"/>
            <w:b w:val="0"/>
            <w:sz w:val="22"/>
            <w:lang w:bidi="ne-NP"/>
          </w:rPr>
          <w:tab/>
        </w:r>
        <w:r w:rsidR="0031345C" w:rsidRPr="008625F2">
          <w:rPr>
            <w:rStyle w:val="Hyperlink"/>
          </w:rPr>
          <w:t>Belangrijkste features SignalR</w:t>
        </w:r>
        <w:r w:rsidR="0031345C">
          <w:rPr>
            <w:webHidden/>
          </w:rPr>
          <w:tab/>
        </w:r>
        <w:r w:rsidR="0031345C">
          <w:rPr>
            <w:webHidden/>
          </w:rPr>
          <w:fldChar w:fldCharType="begin"/>
        </w:r>
        <w:r w:rsidR="0031345C">
          <w:rPr>
            <w:webHidden/>
          </w:rPr>
          <w:instrText xml:space="preserve"> PAGEREF _Toc133767101 \h </w:instrText>
        </w:r>
        <w:r w:rsidR="0031345C">
          <w:rPr>
            <w:webHidden/>
          </w:rPr>
        </w:r>
        <w:r w:rsidR="0031345C">
          <w:rPr>
            <w:webHidden/>
          </w:rPr>
          <w:fldChar w:fldCharType="separate"/>
        </w:r>
        <w:r w:rsidR="0031345C">
          <w:rPr>
            <w:webHidden/>
          </w:rPr>
          <w:t>7</w:t>
        </w:r>
        <w:r w:rsidR="0031345C">
          <w:rPr>
            <w:webHidden/>
          </w:rPr>
          <w:fldChar w:fldCharType="end"/>
        </w:r>
      </w:hyperlink>
    </w:p>
    <w:p w14:paraId="11492814" w14:textId="084FE587" w:rsidR="0031345C" w:rsidRDefault="00000000">
      <w:pPr>
        <w:pStyle w:val="TOC3"/>
        <w:rPr>
          <w:rFonts w:asciiTheme="minorHAnsi" w:eastAsiaTheme="minorEastAsia" w:hAnsiTheme="minorHAnsi" w:cs="Mangal"/>
          <w:sz w:val="22"/>
          <w:lang w:bidi="ne-NP"/>
        </w:rPr>
      </w:pPr>
      <w:hyperlink w:anchor="_Toc133767102" w:history="1">
        <w:r w:rsidR="0031345C" w:rsidRPr="008625F2">
          <w:rPr>
            <w:rStyle w:val="Hyperlink"/>
          </w:rPr>
          <w:t>3.5.1</w:t>
        </w:r>
        <w:r w:rsidR="0031345C">
          <w:rPr>
            <w:rFonts w:asciiTheme="minorHAnsi" w:eastAsiaTheme="minorEastAsia" w:hAnsiTheme="minorHAnsi" w:cs="Mangal"/>
            <w:sz w:val="22"/>
            <w:lang w:bidi="ne-NP"/>
          </w:rPr>
          <w:tab/>
        </w:r>
        <w:r w:rsidR="0031345C" w:rsidRPr="008625F2">
          <w:rPr>
            <w:rStyle w:val="Hyperlink"/>
          </w:rPr>
          <w:t>Verbindingsbeheer gebeurt automatisch</w:t>
        </w:r>
        <w:r w:rsidR="0031345C">
          <w:rPr>
            <w:webHidden/>
          </w:rPr>
          <w:tab/>
        </w:r>
        <w:r w:rsidR="0031345C">
          <w:rPr>
            <w:webHidden/>
          </w:rPr>
          <w:fldChar w:fldCharType="begin"/>
        </w:r>
        <w:r w:rsidR="0031345C">
          <w:rPr>
            <w:webHidden/>
          </w:rPr>
          <w:instrText xml:space="preserve"> PAGEREF _Toc133767102 \h </w:instrText>
        </w:r>
        <w:r w:rsidR="0031345C">
          <w:rPr>
            <w:webHidden/>
          </w:rPr>
        </w:r>
        <w:r w:rsidR="0031345C">
          <w:rPr>
            <w:webHidden/>
          </w:rPr>
          <w:fldChar w:fldCharType="separate"/>
        </w:r>
        <w:r w:rsidR="0031345C">
          <w:rPr>
            <w:webHidden/>
          </w:rPr>
          <w:t>7</w:t>
        </w:r>
        <w:r w:rsidR="0031345C">
          <w:rPr>
            <w:webHidden/>
          </w:rPr>
          <w:fldChar w:fldCharType="end"/>
        </w:r>
      </w:hyperlink>
    </w:p>
    <w:p w14:paraId="3E934E4C" w14:textId="62664B5B" w:rsidR="0031345C" w:rsidRDefault="00000000">
      <w:pPr>
        <w:pStyle w:val="TOC3"/>
        <w:rPr>
          <w:rFonts w:asciiTheme="minorHAnsi" w:eastAsiaTheme="minorEastAsia" w:hAnsiTheme="minorHAnsi" w:cs="Mangal"/>
          <w:sz w:val="22"/>
          <w:lang w:bidi="ne-NP"/>
        </w:rPr>
      </w:pPr>
      <w:hyperlink w:anchor="_Toc133767103" w:history="1">
        <w:r w:rsidR="0031345C" w:rsidRPr="008625F2">
          <w:rPr>
            <w:rStyle w:val="Hyperlink"/>
          </w:rPr>
          <w:t>3.5.2</w:t>
        </w:r>
        <w:r w:rsidR="0031345C">
          <w:rPr>
            <w:rFonts w:asciiTheme="minorHAnsi" w:eastAsiaTheme="minorEastAsia" w:hAnsiTheme="minorHAnsi" w:cs="Mangal"/>
            <w:sz w:val="22"/>
            <w:lang w:bidi="ne-NP"/>
          </w:rPr>
          <w:tab/>
        </w:r>
        <w:r w:rsidR="0031345C" w:rsidRPr="008625F2">
          <w:rPr>
            <w:rStyle w:val="Hyperlink"/>
          </w:rPr>
          <w:t>Berichten naar alle, specifieke of groep actieve gebruikers</w:t>
        </w:r>
        <w:r w:rsidR="0031345C">
          <w:rPr>
            <w:webHidden/>
          </w:rPr>
          <w:tab/>
        </w:r>
        <w:r w:rsidR="0031345C">
          <w:rPr>
            <w:webHidden/>
          </w:rPr>
          <w:fldChar w:fldCharType="begin"/>
        </w:r>
        <w:r w:rsidR="0031345C">
          <w:rPr>
            <w:webHidden/>
          </w:rPr>
          <w:instrText xml:space="preserve"> PAGEREF _Toc133767103 \h </w:instrText>
        </w:r>
        <w:r w:rsidR="0031345C">
          <w:rPr>
            <w:webHidden/>
          </w:rPr>
        </w:r>
        <w:r w:rsidR="0031345C">
          <w:rPr>
            <w:webHidden/>
          </w:rPr>
          <w:fldChar w:fldCharType="separate"/>
        </w:r>
        <w:r w:rsidR="0031345C">
          <w:rPr>
            <w:webHidden/>
          </w:rPr>
          <w:t>7</w:t>
        </w:r>
        <w:r w:rsidR="0031345C">
          <w:rPr>
            <w:webHidden/>
          </w:rPr>
          <w:fldChar w:fldCharType="end"/>
        </w:r>
      </w:hyperlink>
    </w:p>
    <w:p w14:paraId="342F9AF1" w14:textId="1E690B2B" w:rsidR="0031345C" w:rsidRDefault="00000000">
      <w:pPr>
        <w:pStyle w:val="TOC3"/>
        <w:rPr>
          <w:rFonts w:asciiTheme="minorHAnsi" w:eastAsiaTheme="minorEastAsia" w:hAnsiTheme="minorHAnsi" w:cs="Mangal"/>
          <w:sz w:val="22"/>
          <w:lang w:bidi="ne-NP"/>
        </w:rPr>
      </w:pPr>
      <w:hyperlink w:anchor="_Toc133767104" w:history="1">
        <w:r w:rsidR="0031345C" w:rsidRPr="008625F2">
          <w:rPr>
            <w:rStyle w:val="Hyperlink"/>
          </w:rPr>
          <w:t>3.5.3</w:t>
        </w:r>
        <w:r w:rsidR="0031345C">
          <w:rPr>
            <w:rFonts w:asciiTheme="minorHAnsi" w:eastAsiaTheme="minorEastAsia" w:hAnsiTheme="minorHAnsi" w:cs="Mangal"/>
            <w:sz w:val="22"/>
            <w:lang w:bidi="ne-NP"/>
          </w:rPr>
          <w:tab/>
        </w:r>
        <w:r w:rsidR="0031345C" w:rsidRPr="008625F2">
          <w:rPr>
            <w:rStyle w:val="Hyperlink"/>
          </w:rPr>
          <w:t>Schaalt naar trafiek</w:t>
        </w:r>
        <w:r w:rsidR="0031345C">
          <w:rPr>
            <w:webHidden/>
          </w:rPr>
          <w:tab/>
        </w:r>
        <w:r w:rsidR="0031345C">
          <w:rPr>
            <w:webHidden/>
          </w:rPr>
          <w:fldChar w:fldCharType="begin"/>
        </w:r>
        <w:r w:rsidR="0031345C">
          <w:rPr>
            <w:webHidden/>
          </w:rPr>
          <w:instrText xml:space="preserve"> PAGEREF _Toc133767104 \h </w:instrText>
        </w:r>
        <w:r w:rsidR="0031345C">
          <w:rPr>
            <w:webHidden/>
          </w:rPr>
        </w:r>
        <w:r w:rsidR="0031345C">
          <w:rPr>
            <w:webHidden/>
          </w:rPr>
          <w:fldChar w:fldCharType="separate"/>
        </w:r>
        <w:r w:rsidR="0031345C">
          <w:rPr>
            <w:webHidden/>
          </w:rPr>
          <w:t>8</w:t>
        </w:r>
        <w:r w:rsidR="0031345C">
          <w:rPr>
            <w:webHidden/>
          </w:rPr>
          <w:fldChar w:fldCharType="end"/>
        </w:r>
      </w:hyperlink>
    </w:p>
    <w:p w14:paraId="2157E785" w14:textId="6CD007FB" w:rsidR="0031345C" w:rsidRDefault="00000000">
      <w:pPr>
        <w:pStyle w:val="TOC3"/>
        <w:rPr>
          <w:rFonts w:asciiTheme="minorHAnsi" w:eastAsiaTheme="minorEastAsia" w:hAnsiTheme="minorHAnsi" w:cs="Mangal"/>
          <w:sz w:val="22"/>
          <w:lang w:bidi="ne-NP"/>
        </w:rPr>
      </w:pPr>
      <w:hyperlink w:anchor="_Toc133767105" w:history="1">
        <w:r w:rsidR="0031345C" w:rsidRPr="008625F2">
          <w:rPr>
            <w:rStyle w:val="Hyperlink"/>
          </w:rPr>
          <w:t>3.5.4</w:t>
        </w:r>
        <w:r w:rsidR="0031345C">
          <w:rPr>
            <w:rFonts w:asciiTheme="minorHAnsi" w:eastAsiaTheme="minorEastAsia" w:hAnsiTheme="minorHAnsi" w:cs="Mangal"/>
            <w:sz w:val="22"/>
            <w:lang w:bidi="ne-NP"/>
          </w:rPr>
          <w:tab/>
        </w:r>
        <w:r w:rsidR="0031345C" w:rsidRPr="008625F2">
          <w:rPr>
            <w:rStyle w:val="Hyperlink"/>
          </w:rPr>
          <w:t>SignalR Hub Protocol</w:t>
        </w:r>
        <w:r w:rsidR="0031345C">
          <w:rPr>
            <w:webHidden/>
          </w:rPr>
          <w:tab/>
        </w:r>
        <w:r w:rsidR="0031345C">
          <w:rPr>
            <w:webHidden/>
          </w:rPr>
          <w:fldChar w:fldCharType="begin"/>
        </w:r>
        <w:r w:rsidR="0031345C">
          <w:rPr>
            <w:webHidden/>
          </w:rPr>
          <w:instrText xml:space="preserve"> PAGEREF _Toc133767105 \h </w:instrText>
        </w:r>
        <w:r w:rsidR="0031345C">
          <w:rPr>
            <w:webHidden/>
          </w:rPr>
        </w:r>
        <w:r w:rsidR="0031345C">
          <w:rPr>
            <w:webHidden/>
          </w:rPr>
          <w:fldChar w:fldCharType="separate"/>
        </w:r>
        <w:r w:rsidR="0031345C">
          <w:rPr>
            <w:webHidden/>
          </w:rPr>
          <w:t>9</w:t>
        </w:r>
        <w:r w:rsidR="0031345C">
          <w:rPr>
            <w:webHidden/>
          </w:rPr>
          <w:fldChar w:fldCharType="end"/>
        </w:r>
      </w:hyperlink>
    </w:p>
    <w:p w14:paraId="4459963C" w14:textId="5FA796A6" w:rsidR="0031345C" w:rsidRDefault="00000000">
      <w:pPr>
        <w:pStyle w:val="TOC2"/>
        <w:rPr>
          <w:rFonts w:asciiTheme="minorHAnsi" w:eastAsiaTheme="minorEastAsia" w:hAnsiTheme="minorHAnsi" w:cs="Mangal"/>
          <w:b w:val="0"/>
          <w:sz w:val="22"/>
          <w:lang w:bidi="ne-NP"/>
        </w:rPr>
      </w:pPr>
      <w:hyperlink w:anchor="_Toc133767106" w:history="1">
        <w:r w:rsidR="0031345C" w:rsidRPr="008625F2">
          <w:rPr>
            <w:rStyle w:val="Hyperlink"/>
          </w:rPr>
          <w:t>3.6</w:t>
        </w:r>
        <w:r w:rsidR="0031345C">
          <w:rPr>
            <w:rFonts w:asciiTheme="minorHAnsi" w:eastAsiaTheme="minorEastAsia" w:hAnsiTheme="minorHAnsi" w:cs="Mangal"/>
            <w:b w:val="0"/>
            <w:sz w:val="22"/>
            <w:lang w:bidi="ne-NP"/>
          </w:rPr>
          <w:tab/>
        </w:r>
        <w:r w:rsidR="0031345C" w:rsidRPr="008625F2">
          <w:rPr>
            <w:rStyle w:val="Hyperlink"/>
          </w:rPr>
          <w:t>WebSocket vs SignalR</w:t>
        </w:r>
        <w:r w:rsidR="0031345C">
          <w:rPr>
            <w:webHidden/>
          </w:rPr>
          <w:tab/>
        </w:r>
        <w:r w:rsidR="0031345C">
          <w:rPr>
            <w:webHidden/>
          </w:rPr>
          <w:fldChar w:fldCharType="begin"/>
        </w:r>
        <w:r w:rsidR="0031345C">
          <w:rPr>
            <w:webHidden/>
          </w:rPr>
          <w:instrText xml:space="preserve"> PAGEREF _Toc133767106 \h </w:instrText>
        </w:r>
        <w:r w:rsidR="0031345C">
          <w:rPr>
            <w:webHidden/>
          </w:rPr>
        </w:r>
        <w:r w:rsidR="0031345C">
          <w:rPr>
            <w:webHidden/>
          </w:rPr>
          <w:fldChar w:fldCharType="separate"/>
        </w:r>
        <w:r w:rsidR="0031345C">
          <w:rPr>
            <w:webHidden/>
          </w:rPr>
          <w:t>9</w:t>
        </w:r>
        <w:r w:rsidR="0031345C">
          <w:rPr>
            <w:webHidden/>
          </w:rPr>
          <w:fldChar w:fldCharType="end"/>
        </w:r>
      </w:hyperlink>
    </w:p>
    <w:p w14:paraId="3BE54920" w14:textId="7AE707D5" w:rsidR="0031345C" w:rsidRDefault="00000000">
      <w:pPr>
        <w:pStyle w:val="TOC2"/>
        <w:rPr>
          <w:rFonts w:asciiTheme="minorHAnsi" w:eastAsiaTheme="minorEastAsia" w:hAnsiTheme="minorHAnsi" w:cs="Mangal"/>
          <w:b w:val="0"/>
          <w:sz w:val="22"/>
          <w:lang w:bidi="ne-NP"/>
        </w:rPr>
      </w:pPr>
      <w:hyperlink w:anchor="_Toc133767107" w:history="1">
        <w:r w:rsidR="0031345C" w:rsidRPr="008625F2">
          <w:rPr>
            <w:rStyle w:val="Hyperlink"/>
          </w:rPr>
          <w:t>3.7</w:t>
        </w:r>
        <w:r w:rsidR="0031345C">
          <w:rPr>
            <w:rFonts w:asciiTheme="minorHAnsi" w:eastAsiaTheme="minorEastAsia" w:hAnsiTheme="minorHAnsi" w:cs="Mangal"/>
            <w:b w:val="0"/>
            <w:sz w:val="22"/>
            <w:lang w:bidi="ne-NP"/>
          </w:rPr>
          <w:tab/>
        </w:r>
        <w:r w:rsidR="0031345C" w:rsidRPr="008625F2">
          <w:rPr>
            <w:rStyle w:val="Hyperlink"/>
          </w:rPr>
          <w:t>Voor- en nadelen</w:t>
        </w:r>
        <w:r w:rsidR="0031345C">
          <w:rPr>
            <w:webHidden/>
          </w:rPr>
          <w:tab/>
        </w:r>
        <w:r w:rsidR="0031345C">
          <w:rPr>
            <w:webHidden/>
          </w:rPr>
          <w:fldChar w:fldCharType="begin"/>
        </w:r>
        <w:r w:rsidR="0031345C">
          <w:rPr>
            <w:webHidden/>
          </w:rPr>
          <w:instrText xml:space="preserve"> PAGEREF _Toc133767107 \h </w:instrText>
        </w:r>
        <w:r w:rsidR="0031345C">
          <w:rPr>
            <w:webHidden/>
          </w:rPr>
        </w:r>
        <w:r w:rsidR="0031345C">
          <w:rPr>
            <w:webHidden/>
          </w:rPr>
          <w:fldChar w:fldCharType="separate"/>
        </w:r>
        <w:r w:rsidR="0031345C">
          <w:rPr>
            <w:webHidden/>
          </w:rPr>
          <w:t>10</w:t>
        </w:r>
        <w:r w:rsidR="0031345C">
          <w:rPr>
            <w:webHidden/>
          </w:rPr>
          <w:fldChar w:fldCharType="end"/>
        </w:r>
      </w:hyperlink>
    </w:p>
    <w:p w14:paraId="6633157B" w14:textId="1485EC17" w:rsidR="0031345C" w:rsidRDefault="00000000">
      <w:pPr>
        <w:pStyle w:val="TOC3"/>
        <w:rPr>
          <w:rFonts w:asciiTheme="minorHAnsi" w:eastAsiaTheme="minorEastAsia" w:hAnsiTheme="minorHAnsi" w:cs="Mangal"/>
          <w:sz w:val="22"/>
          <w:lang w:bidi="ne-NP"/>
        </w:rPr>
      </w:pPr>
      <w:hyperlink w:anchor="_Toc133767108" w:history="1">
        <w:r w:rsidR="0031345C" w:rsidRPr="008625F2">
          <w:rPr>
            <w:rStyle w:val="Hyperlink"/>
          </w:rPr>
          <w:t>3.7.1</w:t>
        </w:r>
        <w:r w:rsidR="0031345C">
          <w:rPr>
            <w:rFonts w:asciiTheme="minorHAnsi" w:eastAsiaTheme="minorEastAsia" w:hAnsiTheme="minorHAnsi" w:cs="Mangal"/>
            <w:sz w:val="22"/>
            <w:lang w:bidi="ne-NP"/>
          </w:rPr>
          <w:tab/>
        </w:r>
        <w:r w:rsidR="0031345C" w:rsidRPr="008625F2">
          <w:rPr>
            <w:rStyle w:val="Hyperlink"/>
          </w:rPr>
          <w:t>Voordelen</w:t>
        </w:r>
        <w:r w:rsidR="0031345C">
          <w:rPr>
            <w:webHidden/>
          </w:rPr>
          <w:tab/>
        </w:r>
        <w:r w:rsidR="0031345C">
          <w:rPr>
            <w:webHidden/>
          </w:rPr>
          <w:fldChar w:fldCharType="begin"/>
        </w:r>
        <w:r w:rsidR="0031345C">
          <w:rPr>
            <w:webHidden/>
          </w:rPr>
          <w:instrText xml:space="preserve"> PAGEREF _Toc133767108 \h </w:instrText>
        </w:r>
        <w:r w:rsidR="0031345C">
          <w:rPr>
            <w:webHidden/>
          </w:rPr>
        </w:r>
        <w:r w:rsidR="0031345C">
          <w:rPr>
            <w:webHidden/>
          </w:rPr>
          <w:fldChar w:fldCharType="separate"/>
        </w:r>
        <w:r w:rsidR="0031345C">
          <w:rPr>
            <w:webHidden/>
          </w:rPr>
          <w:t>10</w:t>
        </w:r>
        <w:r w:rsidR="0031345C">
          <w:rPr>
            <w:webHidden/>
          </w:rPr>
          <w:fldChar w:fldCharType="end"/>
        </w:r>
      </w:hyperlink>
    </w:p>
    <w:p w14:paraId="50CC0D1D" w14:textId="3B77AE77" w:rsidR="0031345C" w:rsidRDefault="00000000">
      <w:pPr>
        <w:pStyle w:val="TOC3"/>
        <w:rPr>
          <w:rFonts w:asciiTheme="minorHAnsi" w:eastAsiaTheme="minorEastAsia" w:hAnsiTheme="minorHAnsi" w:cs="Mangal"/>
          <w:sz w:val="22"/>
          <w:lang w:bidi="ne-NP"/>
        </w:rPr>
      </w:pPr>
      <w:hyperlink w:anchor="_Toc133767109" w:history="1">
        <w:r w:rsidR="0031345C" w:rsidRPr="008625F2">
          <w:rPr>
            <w:rStyle w:val="Hyperlink"/>
            <w:lang w:val="nl-BE"/>
          </w:rPr>
          <w:t>3.7.2</w:t>
        </w:r>
        <w:r w:rsidR="0031345C">
          <w:rPr>
            <w:rFonts w:asciiTheme="minorHAnsi" w:eastAsiaTheme="minorEastAsia" w:hAnsiTheme="minorHAnsi" w:cs="Mangal"/>
            <w:sz w:val="22"/>
            <w:lang w:bidi="ne-NP"/>
          </w:rPr>
          <w:tab/>
        </w:r>
        <w:r w:rsidR="0031345C" w:rsidRPr="008625F2">
          <w:rPr>
            <w:rStyle w:val="Hyperlink"/>
            <w:lang w:val="nl-BE"/>
          </w:rPr>
          <w:t>Nadelen</w:t>
        </w:r>
        <w:r w:rsidR="0031345C">
          <w:rPr>
            <w:webHidden/>
          </w:rPr>
          <w:tab/>
        </w:r>
        <w:r w:rsidR="0031345C">
          <w:rPr>
            <w:webHidden/>
          </w:rPr>
          <w:fldChar w:fldCharType="begin"/>
        </w:r>
        <w:r w:rsidR="0031345C">
          <w:rPr>
            <w:webHidden/>
          </w:rPr>
          <w:instrText xml:space="preserve"> PAGEREF _Toc133767109 \h </w:instrText>
        </w:r>
        <w:r w:rsidR="0031345C">
          <w:rPr>
            <w:webHidden/>
          </w:rPr>
        </w:r>
        <w:r w:rsidR="0031345C">
          <w:rPr>
            <w:webHidden/>
          </w:rPr>
          <w:fldChar w:fldCharType="separate"/>
        </w:r>
        <w:r w:rsidR="0031345C">
          <w:rPr>
            <w:webHidden/>
          </w:rPr>
          <w:t>10</w:t>
        </w:r>
        <w:r w:rsidR="0031345C">
          <w:rPr>
            <w:webHidden/>
          </w:rPr>
          <w:fldChar w:fldCharType="end"/>
        </w:r>
      </w:hyperlink>
    </w:p>
    <w:p w14:paraId="3F1FEDEC" w14:textId="77B1359E" w:rsidR="0031345C" w:rsidRDefault="00000000">
      <w:pPr>
        <w:pStyle w:val="TOC2"/>
        <w:rPr>
          <w:rFonts w:asciiTheme="minorHAnsi" w:eastAsiaTheme="minorEastAsia" w:hAnsiTheme="minorHAnsi" w:cs="Mangal"/>
          <w:b w:val="0"/>
          <w:sz w:val="22"/>
          <w:lang w:bidi="ne-NP"/>
        </w:rPr>
      </w:pPr>
      <w:hyperlink w:anchor="_Toc133767110" w:history="1">
        <w:r w:rsidR="0031345C" w:rsidRPr="008625F2">
          <w:rPr>
            <w:rStyle w:val="Hyperlink"/>
          </w:rPr>
          <w:t>3.8</w:t>
        </w:r>
        <w:r w:rsidR="0031345C">
          <w:rPr>
            <w:rFonts w:asciiTheme="minorHAnsi" w:eastAsiaTheme="minorEastAsia" w:hAnsiTheme="minorHAnsi" w:cs="Mangal"/>
            <w:b w:val="0"/>
            <w:sz w:val="22"/>
            <w:lang w:bidi="ne-NP"/>
          </w:rPr>
          <w:tab/>
        </w:r>
        <w:r w:rsidR="0031345C" w:rsidRPr="008625F2">
          <w:rPr>
            <w:rStyle w:val="Hyperlink"/>
          </w:rPr>
          <w:t>Alternatieven SignalR</w:t>
        </w:r>
        <w:r w:rsidR="0031345C">
          <w:rPr>
            <w:webHidden/>
          </w:rPr>
          <w:tab/>
        </w:r>
        <w:r w:rsidR="0031345C">
          <w:rPr>
            <w:webHidden/>
          </w:rPr>
          <w:fldChar w:fldCharType="begin"/>
        </w:r>
        <w:r w:rsidR="0031345C">
          <w:rPr>
            <w:webHidden/>
          </w:rPr>
          <w:instrText xml:space="preserve"> PAGEREF _Toc133767110 \h </w:instrText>
        </w:r>
        <w:r w:rsidR="0031345C">
          <w:rPr>
            <w:webHidden/>
          </w:rPr>
        </w:r>
        <w:r w:rsidR="0031345C">
          <w:rPr>
            <w:webHidden/>
          </w:rPr>
          <w:fldChar w:fldCharType="separate"/>
        </w:r>
        <w:r w:rsidR="0031345C">
          <w:rPr>
            <w:webHidden/>
          </w:rPr>
          <w:t>11</w:t>
        </w:r>
        <w:r w:rsidR="0031345C">
          <w:rPr>
            <w:webHidden/>
          </w:rPr>
          <w:fldChar w:fldCharType="end"/>
        </w:r>
      </w:hyperlink>
    </w:p>
    <w:p w14:paraId="46F74F26" w14:textId="503C124D" w:rsidR="0031345C" w:rsidRDefault="00000000">
      <w:pPr>
        <w:pStyle w:val="TOC3"/>
        <w:rPr>
          <w:rFonts w:asciiTheme="minorHAnsi" w:eastAsiaTheme="minorEastAsia" w:hAnsiTheme="minorHAnsi" w:cs="Mangal"/>
          <w:sz w:val="22"/>
          <w:lang w:bidi="ne-NP"/>
        </w:rPr>
      </w:pPr>
      <w:hyperlink w:anchor="_Toc133767111" w:history="1">
        <w:r w:rsidR="0031345C" w:rsidRPr="008625F2">
          <w:rPr>
            <w:rStyle w:val="Hyperlink"/>
          </w:rPr>
          <w:t>3.8.1</w:t>
        </w:r>
        <w:r w:rsidR="0031345C">
          <w:rPr>
            <w:rFonts w:asciiTheme="minorHAnsi" w:eastAsiaTheme="minorEastAsia" w:hAnsiTheme="minorHAnsi" w:cs="Mangal"/>
            <w:sz w:val="22"/>
            <w:lang w:bidi="ne-NP"/>
          </w:rPr>
          <w:tab/>
        </w:r>
        <w:r w:rsidR="0031345C" w:rsidRPr="008625F2">
          <w:rPr>
            <w:rStyle w:val="Hyperlink"/>
          </w:rPr>
          <w:t>Ably serverless WebSocket platform</w:t>
        </w:r>
        <w:r w:rsidR="0031345C">
          <w:rPr>
            <w:webHidden/>
          </w:rPr>
          <w:tab/>
        </w:r>
        <w:r w:rsidR="0031345C">
          <w:rPr>
            <w:webHidden/>
          </w:rPr>
          <w:fldChar w:fldCharType="begin"/>
        </w:r>
        <w:r w:rsidR="0031345C">
          <w:rPr>
            <w:webHidden/>
          </w:rPr>
          <w:instrText xml:space="preserve"> PAGEREF _Toc133767111 \h </w:instrText>
        </w:r>
        <w:r w:rsidR="0031345C">
          <w:rPr>
            <w:webHidden/>
          </w:rPr>
        </w:r>
        <w:r w:rsidR="0031345C">
          <w:rPr>
            <w:webHidden/>
          </w:rPr>
          <w:fldChar w:fldCharType="separate"/>
        </w:r>
        <w:r w:rsidR="0031345C">
          <w:rPr>
            <w:webHidden/>
          </w:rPr>
          <w:t>11</w:t>
        </w:r>
        <w:r w:rsidR="0031345C">
          <w:rPr>
            <w:webHidden/>
          </w:rPr>
          <w:fldChar w:fldCharType="end"/>
        </w:r>
      </w:hyperlink>
    </w:p>
    <w:p w14:paraId="18A44B89" w14:textId="39A7EEBA" w:rsidR="0031345C" w:rsidRDefault="00000000">
      <w:pPr>
        <w:pStyle w:val="TOC3"/>
        <w:rPr>
          <w:rFonts w:asciiTheme="minorHAnsi" w:eastAsiaTheme="minorEastAsia" w:hAnsiTheme="minorHAnsi" w:cs="Mangal"/>
          <w:sz w:val="22"/>
          <w:lang w:bidi="ne-NP"/>
        </w:rPr>
      </w:pPr>
      <w:hyperlink w:anchor="_Toc133767112" w:history="1">
        <w:r w:rsidR="0031345C" w:rsidRPr="008625F2">
          <w:rPr>
            <w:rStyle w:val="Hyperlink"/>
          </w:rPr>
          <w:t>3.8.2</w:t>
        </w:r>
        <w:r w:rsidR="0031345C">
          <w:rPr>
            <w:rFonts w:asciiTheme="minorHAnsi" w:eastAsiaTheme="minorEastAsia" w:hAnsiTheme="minorHAnsi" w:cs="Mangal"/>
            <w:sz w:val="22"/>
            <w:lang w:bidi="ne-NP"/>
          </w:rPr>
          <w:tab/>
        </w:r>
        <w:r w:rsidR="0031345C" w:rsidRPr="008625F2">
          <w:rPr>
            <w:rStyle w:val="Hyperlink"/>
          </w:rPr>
          <w:t>Azure Web PubSub</w:t>
        </w:r>
        <w:r w:rsidR="0031345C">
          <w:rPr>
            <w:webHidden/>
          </w:rPr>
          <w:tab/>
        </w:r>
        <w:r w:rsidR="0031345C">
          <w:rPr>
            <w:webHidden/>
          </w:rPr>
          <w:fldChar w:fldCharType="begin"/>
        </w:r>
        <w:r w:rsidR="0031345C">
          <w:rPr>
            <w:webHidden/>
          </w:rPr>
          <w:instrText xml:space="preserve"> PAGEREF _Toc133767112 \h </w:instrText>
        </w:r>
        <w:r w:rsidR="0031345C">
          <w:rPr>
            <w:webHidden/>
          </w:rPr>
        </w:r>
        <w:r w:rsidR="0031345C">
          <w:rPr>
            <w:webHidden/>
          </w:rPr>
          <w:fldChar w:fldCharType="separate"/>
        </w:r>
        <w:r w:rsidR="0031345C">
          <w:rPr>
            <w:webHidden/>
          </w:rPr>
          <w:t>11</w:t>
        </w:r>
        <w:r w:rsidR="0031345C">
          <w:rPr>
            <w:webHidden/>
          </w:rPr>
          <w:fldChar w:fldCharType="end"/>
        </w:r>
      </w:hyperlink>
    </w:p>
    <w:p w14:paraId="71F27B5E" w14:textId="72C61DFF" w:rsidR="0031345C" w:rsidRDefault="00000000">
      <w:pPr>
        <w:pStyle w:val="TOC3"/>
        <w:rPr>
          <w:rFonts w:asciiTheme="minorHAnsi" w:eastAsiaTheme="minorEastAsia" w:hAnsiTheme="minorHAnsi" w:cs="Mangal"/>
          <w:sz w:val="22"/>
          <w:lang w:bidi="ne-NP"/>
        </w:rPr>
      </w:pPr>
      <w:hyperlink w:anchor="_Toc133767113" w:history="1">
        <w:r w:rsidR="0031345C" w:rsidRPr="008625F2">
          <w:rPr>
            <w:rStyle w:val="Hyperlink"/>
          </w:rPr>
          <w:t>3.8.3</w:t>
        </w:r>
        <w:r w:rsidR="0031345C">
          <w:rPr>
            <w:rFonts w:asciiTheme="minorHAnsi" w:eastAsiaTheme="minorEastAsia" w:hAnsiTheme="minorHAnsi" w:cs="Mangal"/>
            <w:sz w:val="22"/>
            <w:lang w:bidi="ne-NP"/>
          </w:rPr>
          <w:tab/>
        </w:r>
        <w:r w:rsidR="0031345C" w:rsidRPr="008625F2">
          <w:rPr>
            <w:rStyle w:val="Hyperlink"/>
          </w:rPr>
          <w:t>Pusher</w:t>
        </w:r>
        <w:r w:rsidR="0031345C">
          <w:rPr>
            <w:webHidden/>
          </w:rPr>
          <w:tab/>
        </w:r>
        <w:r w:rsidR="0031345C">
          <w:rPr>
            <w:webHidden/>
          </w:rPr>
          <w:fldChar w:fldCharType="begin"/>
        </w:r>
        <w:r w:rsidR="0031345C">
          <w:rPr>
            <w:webHidden/>
          </w:rPr>
          <w:instrText xml:space="preserve"> PAGEREF _Toc133767113 \h </w:instrText>
        </w:r>
        <w:r w:rsidR="0031345C">
          <w:rPr>
            <w:webHidden/>
          </w:rPr>
        </w:r>
        <w:r w:rsidR="0031345C">
          <w:rPr>
            <w:webHidden/>
          </w:rPr>
          <w:fldChar w:fldCharType="separate"/>
        </w:r>
        <w:r w:rsidR="0031345C">
          <w:rPr>
            <w:webHidden/>
          </w:rPr>
          <w:t>11</w:t>
        </w:r>
        <w:r w:rsidR="0031345C">
          <w:rPr>
            <w:webHidden/>
          </w:rPr>
          <w:fldChar w:fldCharType="end"/>
        </w:r>
      </w:hyperlink>
    </w:p>
    <w:p w14:paraId="7E73B29D" w14:textId="190B5F84" w:rsidR="0031345C" w:rsidRDefault="00000000">
      <w:pPr>
        <w:pStyle w:val="TOC3"/>
        <w:rPr>
          <w:rFonts w:asciiTheme="minorHAnsi" w:eastAsiaTheme="minorEastAsia" w:hAnsiTheme="minorHAnsi" w:cs="Mangal"/>
          <w:sz w:val="22"/>
          <w:lang w:bidi="ne-NP"/>
        </w:rPr>
      </w:pPr>
      <w:hyperlink w:anchor="_Toc133767114" w:history="1">
        <w:r w:rsidR="0031345C" w:rsidRPr="008625F2">
          <w:rPr>
            <w:rStyle w:val="Hyperlink"/>
          </w:rPr>
          <w:t>3.8.4</w:t>
        </w:r>
        <w:r w:rsidR="0031345C">
          <w:rPr>
            <w:rFonts w:asciiTheme="minorHAnsi" w:eastAsiaTheme="minorEastAsia" w:hAnsiTheme="minorHAnsi" w:cs="Mangal"/>
            <w:sz w:val="22"/>
            <w:lang w:bidi="ne-NP"/>
          </w:rPr>
          <w:tab/>
        </w:r>
        <w:r w:rsidR="0031345C" w:rsidRPr="008625F2">
          <w:rPr>
            <w:rStyle w:val="Hyperlink"/>
          </w:rPr>
          <w:t>Socket.IO</w:t>
        </w:r>
        <w:r w:rsidR="0031345C">
          <w:rPr>
            <w:webHidden/>
          </w:rPr>
          <w:tab/>
        </w:r>
        <w:r w:rsidR="0031345C">
          <w:rPr>
            <w:webHidden/>
          </w:rPr>
          <w:fldChar w:fldCharType="begin"/>
        </w:r>
        <w:r w:rsidR="0031345C">
          <w:rPr>
            <w:webHidden/>
          </w:rPr>
          <w:instrText xml:space="preserve"> PAGEREF _Toc133767114 \h </w:instrText>
        </w:r>
        <w:r w:rsidR="0031345C">
          <w:rPr>
            <w:webHidden/>
          </w:rPr>
        </w:r>
        <w:r w:rsidR="0031345C">
          <w:rPr>
            <w:webHidden/>
          </w:rPr>
          <w:fldChar w:fldCharType="separate"/>
        </w:r>
        <w:r w:rsidR="0031345C">
          <w:rPr>
            <w:webHidden/>
          </w:rPr>
          <w:t>11</w:t>
        </w:r>
        <w:r w:rsidR="0031345C">
          <w:rPr>
            <w:webHidden/>
          </w:rPr>
          <w:fldChar w:fldCharType="end"/>
        </w:r>
      </w:hyperlink>
    </w:p>
    <w:p w14:paraId="37983FC6" w14:textId="103CC15A" w:rsidR="0031345C" w:rsidRDefault="00000000">
      <w:pPr>
        <w:pStyle w:val="TOC2"/>
        <w:rPr>
          <w:rFonts w:asciiTheme="minorHAnsi" w:eastAsiaTheme="minorEastAsia" w:hAnsiTheme="minorHAnsi" w:cs="Mangal"/>
          <w:b w:val="0"/>
          <w:sz w:val="22"/>
          <w:lang w:bidi="ne-NP"/>
        </w:rPr>
      </w:pPr>
      <w:hyperlink w:anchor="_Toc133767115" w:history="1">
        <w:r w:rsidR="0031345C" w:rsidRPr="008625F2">
          <w:rPr>
            <w:rStyle w:val="Hyperlink"/>
          </w:rPr>
          <w:t>3.9</w:t>
        </w:r>
        <w:r w:rsidR="0031345C">
          <w:rPr>
            <w:rFonts w:asciiTheme="minorHAnsi" w:eastAsiaTheme="minorEastAsia" w:hAnsiTheme="minorHAnsi" w:cs="Mangal"/>
            <w:b w:val="0"/>
            <w:sz w:val="22"/>
            <w:lang w:bidi="ne-NP"/>
          </w:rPr>
          <w:tab/>
        </w:r>
        <w:r w:rsidR="0031345C" w:rsidRPr="008625F2">
          <w:rPr>
            <w:rStyle w:val="Hyperlink"/>
          </w:rPr>
          <w:t>Toekomst</w:t>
        </w:r>
        <w:r w:rsidR="0031345C">
          <w:rPr>
            <w:webHidden/>
          </w:rPr>
          <w:tab/>
        </w:r>
        <w:r w:rsidR="0031345C">
          <w:rPr>
            <w:webHidden/>
          </w:rPr>
          <w:fldChar w:fldCharType="begin"/>
        </w:r>
        <w:r w:rsidR="0031345C">
          <w:rPr>
            <w:webHidden/>
          </w:rPr>
          <w:instrText xml:space="preserve"> PAGEREF _Toc133767115 \h </w:instrText>
        </w:r>
        <w:r w:rsidR="0031345C">
          <w:rPr>
            <w:webHidden/>
          </w:rPr>
        </w:r>
        <w:r w:rsidR="0031345C">
          <w:rPr>
            <w:webHidden/>
          </w:rPr>
          <w:fldChar w:fldCharType="separate"/>
        </w:r>
        <w:r w:rsidR="0031345C">
          <w:rPr>
            <w:webHidden/>
          </w:rPr>
          <w:t>11</w:t>
        </w:r>
        <w:r w:rsidR="0031345C">
          <w:rPr>
            <w:webHidden/>
          </w:rPr>
          <w:fldChar w:fldCharType="end"/>
        </w:r>
      </w:hyperlink>
    </w:p>
    <w:p w14:paraId="66D369D1" w14:textId="5DF84DD6" w:rsidR="0031345C" w:rsidRDefault="00000000">
      <w:pPr>
        <w:pStyle w:val="TOC1"/>
        <w:rPr>
          <w:rFonts w:asciiTheme="minorHAnsi" w:eastAsiaTheme="minorEastAsia" w:hAnsiTheme="minorHAnsi" w:cs="Mangal"/>
          <w:b w:val="0"/>
          <w:caps w:val="0"/>
          <w:noProof/>
          <w:sz w:val="22"/>
          <w:lang w:bidi="ne-NP"/>
        </w:rPr>
      </w:pPr>
      <w:hyperlink w:anchor="_Toc133767116" w:history="1">
        <w:r w:rsidR="0031345C" w:rsidRPr="008625F2">
          <w:rPr>
            <w:rStyle w:val="Hyperlink"/>
            <w:noProof/>
          </w:rPr>
          <w:t>4</w:t>
        </w:r>
        <w:r w:rsidR="0031345C">
          <w:rPr>
            <w:rFonts w:asciiTheme="minorHAnsi" w:eastAsiaTheme="minorEastAsia" w:hAnsiTheme="minorHAnsi" w:cs="Mangal"/>
            <w:b w:val="0"/>
            <w:caps w:val="0"/>
            <w:noProof/>
            <w:sz w:val="22"/>
            <w:lang w:bidi="ne-NP"/>
          </w:rPr>
          <w:tab/>
        </w:r>
        <w:r w:rsidR="0031345C" w:rsidRPr="008625F2">
          <w:rPr>
            <w:rStyle w:val="Hyperlink"/>
            <w:noProof/>
          </w:rPr>
          <w:t>Reflectie</w:t>
        </w:r>
        <w:r w:rsidR="0031345C">
          <w:rPr>
            <w:noProof/>
            <w:webHidden/>
          </w:rPr>
          <w:tab/>
        </w:r>
        <w:r w:rsidR="0031345C">
          <w:rPr>
            <w:noProof/>
            <w:webHidden/>
          </w:rPr>
          <w:fldChar w:fldCharType="begin"/>
        </w:r>
        <w:r w:rsidR="0031345C">
          <w:rPr>
            <w:noProof/>
            <w:webHidden/>
          </w:rPr>
          <w:instrText xml:space="preserve"> PAGEREF _Toc133767116 \h </w:instrText>
        </w:r>
        <w:r w:rsidR="0031345C">
          <w:rPr>
            <w:noProof/>
            <w:webHidden/>
          </w:rPr>
        </w:r>
        <w:r w:rsidR="0031345C">
          <w:rPr>
            <w:noProof/>
            <w:webHidden/>
          </w:rPr>
          <w:fldChar w:fldCharType="separate"/>
        </w:r>
        <w:r w:rsidR="0031345C">
          <w:rPr>
            <w:noProof/>
            <w:webHidden/>
          </w:rPr>
          <w:t>11</w:t>
        </w:r>
        <w:r w:rsidR="0031345C">
          <w:rPr>
            <w:noProof/>
            <w:webHidden/>
          </w:rPr>
          <w:fldChar w:fldCharType="end"/>
        </w:r>
      </w:hyperlink>
    </w:p>
    <w:p w14:paraId="6401A4AD" w14:textId="578F5D6D" w:rsidR="00ED6984" w:rsidRDefault="008E6C42" w:rsidP="00BF4AA8">
      <w:pPr>
        <w:spacing w:after="0"/>
        <w:rPr>
          <w:lang w:val="nl-BE"/>
        </w:rPr>
      </w:pPr>
      <w:r>
        <w:rPr>
          <w:lang w:val="nl-BE"/>
        </w:rPr>
        <w:fldChar w:fldCharType="end"/>
      </w:r>
    </w:p>
    <w:p w14:paraId="58448E94" w14:textId="77777777" w:rsidR="00F75EA9" w:rsidRDefault="00F75EA9" w:rsidP="00BF4AA8">
      <w:pPr>
        <w:spacing w:after="0"/>
        <w:rPr>
          <w:lang w:val="nl-BE"/>
        </w:rPr>
      </w:pPr>
      <w:r>
        <w:rPr>
          <w:lang w:val="nl-BE"/>
        </w:rPr>
        <w:br w:type="page"/>
      </w:r>
    </w:p>
    <w:p w14:paraId="796BCCF0" w14:textId="11D5B413" w:rsidR="007118B8" w:rsidRDefault="000005EF" w:rsidP="00BF4AA8">
      <w:pPr>
        <w:pStyle w:val="Heading1"/>
        <w:spacing w:after="0"/>
      </w:pPr>
      <w:bookmarkStart w:id="3" w:name="_Toc133767091"/>
      <w:r>
        <w:lastRenderedPageBreak/>
        <w:t>Inleiding</w:t>
      </w:r>
      <w:bookmarkEnd w:id="3"/>
    </w:p>
    <w:p w14:paraId="0E43F642" w14:textId="29623696" w:rsidR="0070240E" w:rsidRDefault="0070240E" w:rsidP="00BF4AA8">
      <w:pPr>
        <w:pStyle w:val="Head2TM"/>
        <w:numPr>
          <w:ilvl w:val="0"/>
          <w:numId w:val="0"/>
        </w:numPr>
      </w:pPr>
    </w:p>
    <w:p w14:paraId="7E6D238A" w14:textId="10A9052A" w:rsidR="000005EF" w:rsidRDefault="000005EF" w:rsidP="00BF4AA8">
      <w:pPr>
        <w:spacing w:after="0"/>
      </w:pPr>
      <w:r>
        <w:t>In d</w:t>
      </w:r>
      <w:r w:rsidR="00C73762">
        <w:t>it</w:t>
      </w:r>
      <w:r>
        <w:t xml:space="preserve"> </w:t>
      </w:r>
      <w:r w:rsidR="00C73762">
        <w:t>werkstuk voor het vak webapplicaties</w:t>
      </w:r>
      <w:r>
        <w:t xml:space="preserve"> gaan wij het hebben over SignalR.</w:t>
      </w:r>
    </w:p>
    <w:p w14:paraId="3BF969E8" w14:textId="0100F80F" w:rsidR="000005EF" w:rsidRDefault="00C73762" w:rsidP="00BF4AA8">
      <w:pPr>
        <w:spacing w:after="0"/>
      </w:pPr>
      <w:r>
        <w:t xml:space="preserve">Beginnen doen we met </w:t>
      </w:r>
      <w:r w:rsidR="000005EF">
        <w:t>onze aanpak. Hoe zijn we tot dit werkstuk gekomen? Welke research hebben we allemaal gedaan</w:t>
      </w:r>
      <w:r>
        <w:t>. Van waar hebben wij onze informatie gehaald</w:t>
      </w:r>
      <w:r w:rsidR="000005EF">
        <w:t xml:space="preserve"> en hoe hebben we deze informatie behandeld?</w:t>
      </w:r>
    </w:p>
    <w:p w14:paraId="6A60BE06" w14:textId="77777777" w:rsidR="000005EF" w:rsidRDefault="000005EF" w:rsidP="00BF4AA8">
      <w:pPr>
        <w:spacing w:after="0"/>
      </w:pPr>
    </w:p>
    <w:p w14:paraId="1C66D6BB" w14:textId="044D05E0" w:rsidR="000005EF" w:rsidRDefault="000005EF" w:rsidP="00BF4AA8">
      <w:pPr>
        <w:spacing w:after="0"/>
      </w:pPr>
      <w:r>
        <w:t>Daarna gaan we dieper in</w:t>
      </w:r>
      <w:r w:rsidR="00C73762">
        <w:t xml:space="preserve"> op</w:t>
      </w:r>
      <w:r>
        <w:t xml:space="preserve"> wat SignalR juist is. </w:t>
      </w:r>
      <w:r w:rsidR="00C73762">
        <w:t xml:space="preserve">Wat is SignalR juist? </w:t>
      </w:r>
      <w:r>
        <w:t xml:space="preserve">Waarvoor wordt het gebruikt en hoe wordt dit </w:t>
      </w:r>
      <w:r w:rsidRPr="00ED596A">
        <w:t>geïmplementeerd</w:t>
      </w:r>
      <w:r>
        <w:t xml:space="preserve"> binnen ASP.N</w:t>
      </w:r>
      <w:r w:rsidR="004C67BF">
        <w:t>ET</w:t>
      </w:r>
      <w:r>
        <w:t>? We proberen de materie zo goed mogelijk over te brengen zodat onze medestudenten</w:t>
      </w:r>
      <w:r w:rsidR="00C73762">
        <w:t xml:space="preserve"> de functies van SignalR begrijpen en</w:t>
      </w:r>
      <w:r>
        <w:t xml:space="preserve"> dit ook kunnen gebruiken in hun toekomstige projecten. </w:t>
      </w:r>
      <w:r w:rsidR="00C73762">
        <w:t>Met beeldmateriaal en voorbeelden</w:t>
      </w:r>
      <w:r>
        <w:t xml:space="preserve"> hopen wij dat SignalR net iets duidelijker wordt.</w:t>
      </w:r>
    </w:p>
    <w:p w14:paraId="304882A6" w14:textId="77777777" w:rsidR="000005EF" w:rsidRDefault="000005EF" w:rsidP="00BF4AA8">
      <w:pPr>
        <w:spacing w:after="0"/>
      </w:pPr>
    </w:p>
    <w:p w14:paraId="68C8F56A" w14:textId="471D46D7" w:rsidR="000005EF" w:rsidRDefault="000005EF" w:rsidP="00BF4AA8">
      <w:pPr>
        <w:spacing w:after="0"/>
      </w:pPr>
      <w:r>
        <w:t xml:space="preserve">Eindigen doen we met een reflectie. Hoe verliep de samenwerking in </w:t>
      </w:r>
      <w:r w:rsidR="00166C55">
        <w:t>onze</w:t>
      </w:r>
      <w:r>
        <w:t xml:space="preserve"> groep?</w:t>
      </w:r>
    </w:p>
    <w:p w14:paraId="556C3259" w14:textId="6378FD25" w:rsidR="00B22DB8" w:rsidRDefault="00166C55" w:rsidP="00BF4AA8">
      <w:pPr>
        <w:spacing w:after="0"/>
      </w:pPr>
      <w:r>
        <w:t xml:space="preserve">Wat </w:t>
      </w:r>
      <w:r w:rsidR="00B01445">
        <w:t>we allemaal hebben</w:t>
      </w:r>
      <w:r>
        <w:t xml:space="preserve"> bijgeleerd en</w:t>
      </w:r>
      <w:r w:rsidR="00354CCE">
        <w:t xml:space="preserve"> of</w:t>
      </w:r>
      <w:r>
        <w:t xml:space="preserve"> er eventueel</w:t>
      </w:r>
      <w:r w:rsidR="000005EF">
        <w:t xml:space="preserve"> ook dingen zijn die we beter anders hadden aangepakt</w:t>
      </w:r>
      <w:r>
        <w:t>.</w:t>
      </w:r>
    </w:p>
    <w:p w14:paraId="44F61E15" w14:textId="77777777" w:rsidR="00B22DB8" w:rsidRPr="00B22DB8" w:rsidRDefault="00B22DB8" w:rsidP="00BF4AA8">
      <w:pPr>
        <w:spacing w:after="0"/>
      </w:pPr>
    </w:p>
    <w:p w14:paraId="3DB409F1" w14:textId="1DAE84BA" w:rsidR="00D619CF" w:rsidRPr="00D619CF" w:rsidRDefault="00B40279" w:rsidP="00BF4AA8">
      <w:pPr>
        <w:pStyle w:val="Heading1"/>
        <w:spacing w:after="0"/>
        <w:rPr>
          <w:color w:val="auto"/>
        </w:rPr>
      </w:pPr>
      <w:bookmarkStart w:id="4" w:name="_Toc133767092"/>
      <w:r w:rsidRPr="00F71A06">
        <w:t>Aanpak</w:t>
      </w:r>
      <w:bookmarkEnd w:id="4"/>
    </w:p>
    <w:p w14:paraId="7B6390A2" w14:textId="469759BC" w:rsidR="00B40279" w:rsidRDefault="00B40279" w:rsidP="001679E8">
      <w:pPr>
        <w:pStyle w:val="Heading2"/>
        <w:spacing w:before="0" w:after="0"/>
      </w:pPr>
      <w:bookmarkStart w:id="5" w:name="_Toc133767093"/>
      <w:r>
        <w:t>Verwerking van behandelde research</w:t>
      </w:r>
      <w:bookmarkEnd w:id="5"/>
    </w:p>
    <w:p w14:paraId="03EA999E" w14:textId="77777777" w:rsidR="001679E8" w:rsidRPr="001679E8" w:rsidRDefault="001679E8" w:rsidP="001679E8">
      <w:pPr>
        <w:spacing w:after="0"/>
      </w:pPr>
    </w:p>
    <w:p w14:paraId="704DEF47" w14:textId="7E527E46" w:rsidR="00571DD1" w:rsidRDefault="001679E8" w:rsidP="001679E8">
      <w:pPr>
        <w:spacing w:after="0"/>
      </w:pPr>
      <w:r>
        <w:t xml:space="preserve">We hebben geprobeerd om de research duidelijk en in mensentaal uit te leggen. Daarom zijn we begonnen met een korte intro, zo wordt er vanaf het begin meteen </w:t>
      </w:r>
      <w:r w:rsidR="000A46A2">
        <w:t>getoond</w:t>
      </w:r>
      <w:r>
        <w:t xml:space="preserve"> wat</w:t>
      </w:r>
      <w:r w:rsidR="00300734">
        <w:t xml:space="preserve"> SignalR juist is en</w:t>
      </w:r>
      <w:r>
        <w:t xml:space="preserve"> de mogelijkheden</w:t>
      </w:r>
      <w:r w:rsidR="00300734">
        <w:t xml:space="preserve"> hiervan</w:t>
      </w:r>
      <w:r>
        <w:t>.</w:t>
      </w:r>
      <w:r w:rsidR="00300734">
        <w:t xml:space="preserve"> Met een voorbeeld wordt het ook makkelijk om </w:t>
      </w:r>
      <w:r w:rsidR="00ED2BA2">
        <w:t>het visueel</w:t>
      </w:r>
      <w:r w:rsidR="00300734">
        <w:t xml:space="preserve"> over te brengen. </w:t>
      </w:r>
    </w:p>
    <w:p w14:paraId="3CD414CE" w14:textId="466D3348" w:rsidR="001679E8" w:rsidRDefault="00571DD1" w:rsidP="001679E8">
      <w:pPr>
        <w:spacing w:after="0"/>
      </w:pPr>
      <w:r>
        <w:t xml:space="preserve">We hebben </w:t>
      </w:r>
      <w:r w:rsidR="00300734">
        <w:t xml:space="preserve">meerdere websites </w:t>
      </w:r>
      <w:r>
        <w:t>bekeken</w:t>
      </w:r>
      <w:r w:rsidR="00300734">
        <w:t xml:space="preserve"> om te verifiëren of de informatie die we lazen wel correct was.</w:t>
      </w:r>
      <w:r>
        <w:t xml:space="preserve"> In het begin was dit vooral Microsoft Learn. </w:t>
      </w:r>
      <w:r w:rsidR="000A46A2">
        <w:t>Deze artikels zijn uitgebreid en daarin</w:t>
      </w:r>
      <w:r>
        <w:t xml:space="preserve"> wordt alles </w:t>
      </w:r>
      <w:r w:rsidR="000A46A2">
        <w:t xml:space="preserve">altijd </w:t>
      </w:r>
      <w:r>
        <w:t xml:space="preserve">duidelijk uitgelegd. Zo hebben we kunnen schetsen welke punten we allemaal </w:t>
      </w:r>
      <w:r w:rsidR="000A46A2">
        <w:t>gingen</w:t>
      </w:r>
      <w:r>
        <w:t xml:space="preserve"> bespreken en wat tof is om te laten zien. Nadien zijn we op onafhankelijke websites gaan kijken en hebben we dit werkstuk nog aangevuld.</w:t>
      </w:r>
    </w:p>
    <w:p w14:paraId="45ADE314" w14:textId="77777777" w:rsidR="001679E8" w:rsidRPr="001679E8" w:rsidRDefault="001679E8" w:rsidP="001679E8">
      <w:pPr>
        <w:spacing w:after="0"/>
      </w:pPr>
    </w:p>
    <w:p w14:paraId="46CEF9E6" w14:textId="2DC8934F" w:rsidR="00B40279" w:rsidRDefault="007F546F" w:rsidP="001679E8">
      <w:pPr>
        <w:pStyle w:val="Heading2"/>
        <w:spacing w:before="0" w:after="0"/>
      </w:pPr>
      <w:bookmarkStart w:id="6" w:name="_Toc133767094"/>
      <w:r w:rsidRPr="00B22DB8">
        <w:t>Manier van werken</w:t>
      </w:r>
      <w:bookmarkEnd w:id="6"/>
    </w:p>
    <w:p w14:paraId="3B125CBA" w14:textId="77777777" w:rsidR="001679E8" w:rsidRDefault="001679E8" w:rsidP="001679E8">
      <w:pPr>
        <w:spacing w:after="0"/>
      </w:pPr>
    </w:p>
    <w:p w14:paraId="2E6BC00B" w14:textId="46643021" w:rsidR="00C97EC7" w:rsidRDefault="00C97EC7" w:rsidP="001679E8">
      <w:pPr>
        <w:spacing w:after="0"/>
      </w:pPr>
      <w:r>
        <w:t>Zoals net verteld zijn we begonnen met Microsoft Learn. Hier staan veel artikels over SignalR en hoe dit gebruikt wordt. Via deze artikels kwamen we altijd op andere Microsoft Learn-artikels die met SignalR te maken hadden. Hiermee hadden we al snel een groot beeld wat SignalR juist is en kan. Nadien zijn we nog dieper ingegaan op de materie door via Google informatiepunten te proberen vinden. Dit hebben we vergeleken met andere artikels om zeker te zijn dat we juiste informatie hadden. We hebben geprobeerd om dit in zo duidelijk mogelijk taal uit te leggen zonder al te veel vakjargon.</w:t>
      </w:r>
    </w:p>
    <w:p w14:paraId="5182F601" w14:textId="77777777" w:rsidR="00C97EC7" w:rsidRPr="001679E8" w:rsidRDefault="00C97EC7" w:rsidP="001679E8">
      <w:pPr>
        <w:spacing w:after="0"/>
      </w:pPr>
    </w:p>
    <w:p w14:paraId="0804E6D9" w14:textId="198BD653" w:rsidR="00B40279" w:rsidRDefault="00B40279" w:rsidP="001679E8">
      <w:pPr>
        <w:pStyle w:val="Heading2"/>
        <w:spacing w:before="0" w:after="0"/>
      </w:pPr>
      <w:bookmarkStart w:id="7" w:name="_Toc133767095"/>
      <w:r w:rsidRPr="00B22DB8">
        <w:t>Bronnen</w:t>
      </w:r>
      <w:bookmarkEnd w:id="7"/>
    </w:p>
    <w:p w14:paraId="4A9B6E44" w14:textId="77777777" w:rsidR="00CB25C3" w:rsidRDefault="00CB25C3" w:rsidP="00BF4AA8">
      <w:pPr>
        <w:spacing w:after="0"/>
        <w:ind w:hanging="567"/>
      </w:pPr>
      <w:bookmarkStart w:id="8" w:name="_Hlk129452750"/>
    </w:p>
    <w:bookmarkEnd w:id="8"/>
    <w:p w14:paraId="1FBF847C" w14:textId="32E0C9E0" w:rsidR="004C023B" w:rsidRDefault="004C023B" w:rsidP="001679E8">
      <w:pPr>
        <w:pStyle w:val="ListParagraph"/>
        <w:numPr>
          <w:ilvl w:val="0"/>
          <w:numId w:val="41"/>
        </w:numPr>
        <w:spacing w:after="0"/>
        <w:rPr>
          <w:lang w:val="en-GB"/>
        </w:rPr>
      </w:pPr>
      <w:r>
        <w:rPr>
          <w:lang w:val="en-GB"/>
        </w:rPr>
        <w:t>Microsoft Learn:</w:t>
      </w:r>
    </w:p>
    <w:p w14:paraId="3E96DCED" w14:textId="5B84139B" w:rsidR="001679E8" w:rsidRDefault="004C023B" w:rsidP="004C023B">
      <w:pPr>
        <w:pStyle w:val="ListParagraph"/>
        <w:numPr>
          <w:ilvl w:val="1"/>
          <w:numId w:val="41"/>
        </w:numPr>
        <w:spacing w:after="0"/>
        <w:rPr>
          <w:lang w:val="en-GB"/>
        </w:rPr>
      </w:pPr>
      <w:r>
        <w:rPr>
          <w:lang w:val="en-GB"/>
        </w:rPr>
        <w:t xml:space="preserve">(2023) </w:t>
      </w:r>
      <w:r w:rsidR="001679E8" w:rsidRPr="001679E8">
        <w:rPr>
          <w:lang w:val="en-GB"/>
        </w:rPr>
        <w:t xml:space="preserve">Tutorial: Get started with ASP.NET Core </w:t>
      </w:r>
      <w:proofErr w:type="spellStart"/>
      <w:r w:rsidR="001679E8" w:rsidRPr="001679E8">
        <w:rPr>
          <w:lang w:val="en-GB"/>
        </w:rPr>
        <w:t>SignalR</w:t>
      </w:r>
      <w:proofErr w:type="spellEnd"/>
    </w:p>
    <w:p w14:paraId="4E856DC1" w14:textId="48CE0E76" w:rsidR="004C023B" w:rsidRPr="004C023B" w:rsidRDefault="00000000" w:rsidP="004C023B">
      <w:pPr>
        <w:pStyle w:val="ListParagraph"/>
        <w:ind w:left="1416"/>
        <w:rPr>
          <w:lang w:val="en-GB"/>
        </w:rPr>
      </w:pPr>
      <w:hyperlink r:id="rId9" w:history="1">
        <w:r w:rsidR="004C023B" w:rsidRPr="005F709E">
          <w:rPr>
            <w:rStyle w:val="Hyperlink"/>
            <w:lang w:val="en-GB"/>
          </w:rPr>
          <w:t>https://learn.microsoft.com/en-us/aspnet/core/tutorials/signalr?view=aspnetcore-7.0&amp;tabs=visual-studio</w:t>
        </w:r>
      </w:hyperlink>
    </w:p>
    <w:p w14:paraId="29ECCCCA" w14:textId="3D5F0146" w:rsidR="004C023B" w:rsidRDefault="004C023B" w:rsidP="004C023B">
      <w:pPr>
        <w:pStyle w:val="ListParagraph"/>
        <w:numPr>
          <w:ilvl w:val="1"/>
          <w:numId w:val="41"/>
        </w:numPr>
        <w:spacing w:after="0"/>
        <w:rPr>
          <w:rStyle w:val="Hyperlink"/>
          <w:color w:val="000000" w:themeColor="text1"/>
          <w:u w:val="none"/>
          <w:lang w:val="en-GB"/>
        </w:rPr>
      </w:pPr>
      <w:r>
        <w:rPr>
          <w:rStyle w:val="Hyperlink"/>
          <w:color w:val="000000" w:themeColor="text1"/>
          <w:u w:val="none"/>
          <w:lang w:val="en-GB"/>
        </w:rPr>
        <w:t xml:space="preserve">(2020) </w:t>
      </w:r>
      <w:r w:rsidRPr="004C023B">
        <w:rPr>
          <w:rStyle w:val="Hyperlink"/>
          <w:color w:val="000000" w:themeColor="text1"/>
          <w:u w:val="none"/>
          <w:lang w:val="en-GB"/>
        </w:rPr>
        <w:t xml:space="preserve">Introduction to </w:t>
      </w:r>
      <w:proofErr w:type="spellStart"/>
      <w:r w:rsidRPr="004C023B">
        <w:rPr>
          <w:rStyle w:val="Hyperlink"/>
          <w:color w:val="000000" w:themeColor="text1"/>
          <w:u w:val="none"/>
          <w:lang w:val="en-GB"/>
        </w:rPr>
        <w:t>SignalR</w:t>
      </w:r>
      <w:proofErr w:type="spellEnd"/>
    </w:p>
    <w:p w14:paraId="653C2078" w14:textId="2DF1E8D0" w:rsidR="004C023B" w:rsidRDefault="00000000" w:rsidP="004C023B">
      <w:pPr>
        <w:spacing w:after="0"/>
        <w:ind w:left="1416"/>
        <w:rPr>
          <w:lang w:val="en-GB"/>
        </w:rPr>
      </w:pPr>
      <w:hyperlink r:id="rId10" w:history="1">
        <w:r w:rsidR="004C023B" w:rsidRPr="005F709E">
          <w:rPr>
            <w:rStyle w:val="Hyperlink"/>
            <w:lang w:val="en-GB"/>
          </w:rPr>
          <w:t>https://learn.microsoft.com/en-us/aspnet/signalr/overview/getting-started/introduction-to-signalr</w:t>
        </w:r>
      </w:hyperlink>
    </w:p>
    <w:p w14:paraId="597FDE32" w14:textId="36E7A2E3" w:rsidR="004C023B" w:rsidRDefault="000D25B8" w:rsidP="004C023B">
      <w:pPr>
        <w:pStyle w:val="ListParagraph"/>
        <w:numPr>
          <w:ilvl w:val="1"/>
          <w:numId w:val="41"/>
        </w:numPr>
        <w:spacing w:after="0"/>
        <w:rPr>
          <w:rStyle w:val="Hyperlink"/>
          <w:color w:val="auto"/>
          <w:u w:val="none"/>
          <w:lang w:val="en-GB"/>
        </w:rPr>
      </w:pPr>
      <w:r>
        <w:rPr>
          <w:rStyle w:val="Hyperlink"/>
          <w:color w:val="auto"/>
          <w:u w:val="none"/>
          <w:lang w:val="en-GB"/>
        </w:rPr>
        <w:t xml:space="preserve">(2022) </w:t>
      </w:r>
      <w:r w:rsidR="004C023B" w:rsidRPr="004C023B">
        <w:rPr>
          <w:rStyle w:val="Hyperlink"/>
          <w:color w:val="auto"/>
          <w:u w:val="none"/>
          <w:lang w:val="en-GB"/>
        </w:rPr>
        <w:t xml:space="preserve">ASP.NET Core </w:t>
      </w:r>
      <w:proofErr w:type="spellStart"/>
      <w:r w:rsidR="004C023B" w:rsidRPr="004C023B">
        <w:rPr>
          <w:rStyle w:val="Hyperlink"/>
          <w:color w:val="auto"/>
          <w:u w:val="none"/>
          <w:lang w:val="en-GB"/>
        </w:rPr>
        <w:t>SignalR</w:t>
      </w:r>
      <w:proofErr w:type="spellEnd"/>
      <w:r w:rsidR="004C023B" w:rsidRPr="004C023B">
        <w:rPr>
          <w:rStyle w:val="Hyperlink"/>
          <w:color w:val="auto"/>
          <w:u w:val="none"/>
          <w:lang w:val="en-GB"/>
        </w:rPr>
        <w:t xml:space="preserve"> hosting and </w:t>
      </w:r>
      <w:proofErr w:type="gramStart"/>
      <w:r w:rsidR="004C023B" w:rsidRPr="004C023B">
        <w:rPr>
          <w:rStyle w:val="Hyperlink"/>
          <w:color w:val="auto"/>
          <w:u w:val="none"/>
          <w:lang w:val="en-GB"/>
        </w:rPr>
        <w:t>scaling</w:t>
      </w:r>
      <w:proofErr w:type="gramEnd"/>
    </w:p>
    <w:p w14:paraId="265A7BD3" w14:textId="2A19114D" w:rsidR="004C023B" w:rsidRDefault="00000000" w:rsidP="004C023B">
      <w:pPr>
        <w:spacing w:after="0"/>
        <w:ind w:left="1416"/>
        <w:rPr>
          <w:rStyle w:val="Hyperlink"/>
          <w:lang w:val="en-GB"/>
        </w:rPr>
      </w:pPr>
      <w:hyperlink r:id="rId11" w:history="1">
        <w:r w:rsidR="004C023B" w:rsidRPr="005F709E">
          <w:rPr>
            <w:rStyle w:val="Hyperlink"/>
            <w:lang w:val="en-GB"/>
          </w:rPr>
          <w:t>https://learn.microsoft.com/en-us/aspnet/core/signalr/scale?view=aspnetcore-7.0</w:t>
        </w:r>
      </w:hyperlink>
    </w:p>
    <w:p w14:paraId="389A1A9C" w14:textId="614995C3" w:rsidR="004C023B" w:rsidRDefault="004C023B" w:rsidP="004C023B">
      <w:pPr>
        <w:pStyle w:val="ListParagraph"/>
        <w:numPr>
          <w:ilvl w:val="0"/>
          <w:numId w:val="41"/>
        </w:numPr>
        <w:spacing w:after="0"/>
        <w:rPr>
          <w:color w:val="000000" w:themeColor="text1"/>
          <w:lang w:val="en-GB"/>
        </w:rPr>
      </w:pPr>
      <w:r w:rsidRPr="004C023B">
        <w:rPr>
          <w:color w:val="000000" w:themeColor="text1"/>
          <w:lang w:val="en-GB"/>
        </w:rPr>
        <w:t>Akshay Khot</w:t>
      </w:r>
      <w:r w:rsidR="007A4A57">
        <w:rPr>
          <w:color w:val="000000" w:themeColor="text1"/>
          <w:lang w:val="en-GB"/>
        </w:rPr>
        <w:t xml:space="preserve"> (2021)</w:t>
      </w:r>
      <w:r>
        <w:rPr>
          <w:color w:val="000000" w:themeColor="text1"/>
          <w:lang w:val="en-GB"/>
        </w:rPr>
        <w:t xml:space="preserve">. </w:t>
      </w:r>
      <w:r w:rsidRPr="004C023B">
        <w:rPr>
          <w:color w:val="000000" w:themeColor="text1"/>
          <w:lang w:val="en-GB"/>
        </w:rPr>
        <w:t xml:space="preserve">What is </w:t>
      </w:r>
      <w:proofErr w:type="spellStart"/>
      <w:r w:rsidRPr="004C023B">
        <w:rPr>
          <w:color w:val="000000" w:themeColor="text1"/>
          <w:lang w:val="en-GB"/>
        </w:rPr>
        <w:t>SignalR</w:t>
      </w:r>
      <w:proofErr w:type="spellEnd"/>
      <w:r w:rsidRPr="004C023B">
        <w:rPr>
          <w:color w:val="000000" w:themeColor="text1"/>
          <w:lang w:val="en-GB"/>
        </w:rPr>
        <w:t xml:space="preserve"> and how to use it?</w:t>
      </w:r>
    </w:p>
    <w:p w14:paraId="1D7FB66A" w14:textId="068EA474" w:rsidR="004C023B" w:rsidRDefault="00000000" w:rsidP="004C023B">
      <w:pPr>
        <w:pStyle w:val="ListParagraph"/>
        <w:spacing w:after="0"/>
        <w:rPr>
          <w:lang w:val="en-GB"/>
        </w:rPr>
      </w:pPr>
      <w:hyperlink r:id="rId12" w:history="1">
        <w:r w:rsidR="004C023B" w:rsidRPr="005F709E">
          <w:rPr>
            <w:rStyle w:val="Hyperlink"/>
            <w:lang w:val="en-GB"/>
          </w:rPr>
          <w:t>https://www.tutorialspoint.com/what-is-signalr-and-how-to-use-it</w:t>
        </w:r>
      </w:hyperlink>
    </w:p>
    <w:p w14:paraId="21F01967" w14:textId="77777777" w:rsidR="00C97EC7" w:rsidRDefault="00C97EC7">
      <w:pPr>
        <w:spacing w:after="0"/>
        <w:rPr>
          <w:lang w:val="en-GB"/>
        </w:rPr>
      </w:pPr>
      <w:r>
        <w:rPr>
          <w:lang w:val="en-GB"/>
        </w:rPr>
        <w:br w:type="page"/>
      </w:r>
    </w:p>
    <w:p w14:paraId="0C85F617" w14:textId="0C9742F3" w:rsidR="00692B0C" w:rsidRDefault="00692B0C" w:rsidP="00692B0C">
      <w:pPr>
        <w:pStyle w:val="ListParagraph"/>
        <w:numPr>
          <w:ilvl w:val="0"/>
          <w:numId w:val="41"/>
        </w:numPr>
        <w:spacing w:after="0"/>
        <w:rPr>
          <w:lang w:val="en-GB"/>
        </w:rPr>
      </w:pPr>
      <w:r w:rsidRPr="00692B0C">
        <w:rPr>
          <w:lang w:val="en-GB"/>
        </w:rPr>
        <w:lastRenderedPageBreak/>
        <w:t>Abhishek Goswami</w:t>
      </w:r>
      <w:r>
        <w:rPr>
          <w:lang w:val="en-GB"/>
        </w:rPr>
        <w:t xml:space="preserve"> (2017). </w:t>
      </w:r>
      <w:r w:rsidRPr="00692B0C">
        <w:rPr>
          <w:lang w:val="en-GB"/>
        </w:rPr>
        <w:t xml:space="preserve">What, Why and How About </w:t>
      </w:r>
      <w:proofErr w:type="spellStart"/>
      <w:r w:rsidRPr="00692B0C">
        <w:rPr>
          <w:lang w:val="en-GB"/>
        </w:rPr>
        <w:t>SignalR</w:t>
      </w:r>
      <w:proofErr w:type="spellEnd"/>
    </w:p>
    <w:p w14:paraId="6ED35A43" w14:textId="4A8A9BCB" w:rsidR="00692B0C" w:rsidRDefault="00000000" w:rsidP="00692B0C">
      <w:pPr>
        <w:pStyle w:val="ListParagraph"/>
        <w:spacing w:after="0"/>
        <w:rPr>
          <w:lang w:val="en-GB"/>
        </w:rPr>
      </w:pPr>
      <w:hyperlink r:id="rId13" w:history="1">
        <w:r w:rsidR="00692B0C" w:rsidRPr="005F709E">
          <w:rPr>
            <w:rStyle w:val="Hyperlink"/>
            <w:lang w:val="en-GB"/>
          </w:rPr>
          <w:t>https://www.c-sharpcorner.com/UploadFile/abhijmk/what-why-and-how-about-signalr/</w:t>
        </w:r>
      </w:hyperlink>
    </w:p>
    <w:p w14:paraId="21F9B4C9" w14:textId="5DA61244" w:rsidR="00692B0C" w:rsidRDefault="00692B0C" w:rsidP="00692B0C">
      <w:pPr>
        <w:pStyle w:val="ListParagraph"/>
        <w:numPr>
          <w:ilvl w:val="0"/>
          <w:numId w:val="41"/>
        </w:numPr>
        <w:spacing w:after="0"/>
        <w:rPr>
          <w:color w:val="000000" w:themeColor="text1"/>
          <w:lang w:val="en-GB"/>
        </w:rPr>
      </w:pPr>
      <w:r>
        <w:rPr>
          <w:color w:val="000000" w:themeColor="text1"/>
          <w:lang w:val="en-GB"/>
        </w:rPr>
        <w:t xml:space="preserve">2Pint Software, </w:t>
      </w:r>
      <w:proofErr w:type="spellStart"/>
      <w:proofErr w:type="gramStart"/>
      <w:r>
        <w:rPr>
          <w:color w:val="000000" w:themeColor="text1"/>
          <w:lang w:val="en-GB"/>
        </w:rPr>
        <w:t>onbekende</w:t>
      </w:r>
      <w:proofErr w:type="spellEnd"/>
      <w:r>
        <w:rPr>
          <w:color w:val="000000" w:themeColor="text1"/>
          <w:lang w:val="en-GB"/>
        </w:rPr>
        <w:t xml:space="preserve"> .</w:t>
      </w:r>
      <w:proofErr w:type="gramEnd"/>
      <w:r w:rsidRPr="00692B0C">
        <w:rPr>
          <w:lang w:val="en-GB"/>
        </w:rPr>
        <w:t xml:space="preserve"> </w:t>
      </w:r>
      <w:proofErr w:type="spellStart"/>
      <w:r w:rsidRPr="00692B0C">
        <w:rPr>
          <w:color w:val="000000" w:themeColor="text1"/>
          <w:lang w:val="en-GB"/>
        </w:rPr>
        <w:t>SignalR</w:t>
      </w:r>
      <w:proofErr w:type="spellEnd"/>
      <w:r w:rsidRPr="00692B0C">
        <w:rPr>
          <w:color w:val="000000" w:themeColor="text1"/>
          <w:lang w:val="en-GB"/>
        </w:rPr>
        <w:t xml:space="preserve"> and Connection Management</w:t>
      </w:r>
    </w:p>
    <w:p w14:paraId="51B2FAA7" w14:textId="5A46AC96" w:rsidR="00692B0C" w:rsidRDefault="00692B0C" w:rsidP="00692B0C">
      <w:pPr>
        <w:spacing w:after="0"/>
        <w:rPr>
          <w:rStyle w:val="Hyperlink"/>
          <w:lang w:val="en-GB"/>
        </w:rPr>
      </w:pPr>
      <w:r>
        <w:rPr>
          <w:color w:val="000000" w:themeColor="text1"/>
          <w:lang w:val="en-GB"/>
        </w:rPr>
        <w:t xml:space="preserve"> </w:t>
      </w:r>
      <w:r>
        <w:rPr>
          <w:color w:val="000000" w:themeColor="text1"/>
          <w:lang w:val="en-GB"/>
        </w:rPr>
        <w:tab/>
      </w:r>
      <w:hyperlink r:id="rId14" w:history="1">
        <w:r w:rsidRPr="005F709E">
          <w:rPr>
            <w:rStyle w:val="Hyperlink"/>
            <w:lang w:val="en-GB"/>
          </w:rPr>
          <w:t>https://kb.2pintsoftware.com/help/signalr-and-connection-management</w:t>
        </w:r>
      </w:hyperlink>
    </w:p>
    <w:p w14:paraId="33D06C46" w14:textId="1E5EF885" w:rsidR="00692B0C" w:rsidRDefault="00692B0C" w:rsidP="00692B0C">
      <w:pPr>
        <w:pStyle w:val="ListParagraph"/>
        <w:numPr>
          <w:ilvl w:val="0"/>
          <w:numId w:val="41"/>
        </w:numPr>
        <w:spacing w:after="0"/>
        <w:rPr>
          <w:color w:val="000000" w:themeColor="text1"/>
          <w:lang w:val="en-GB"/>
        </w:rPr>
      </w:pPr>
      <w:r w:rsidRPr="00692B0C">
        <w:rPr>
          <w:color w:val="000000" w:themeColor="text1"/>
          <w:lang w:val="en-GB"/>
        </w:rPr>
        <w:t>Wikipedia. WebSocket</w:t>
      </w:r>
    </w:p>
    <w:p w14:paraId="7B3AAF54" w14:textId="37D9EDFB" w:rsidR="00F6355C" w:rsidRPr="00F6355C" w:rsidRDefault="00000000" w:rsidP="00F6355C">
      <w:pPr>
        <w:pStyle w:val="ListParagraph"/>
        <w:spacing w:after="0"/>
        <w:rPr>
          <w:lang w:val="en-GB"/>
        </w:rPr>
      </w:pPr>
      <w:hyperlink r:id="rId15" w:anchor=":~:text=WebSocket%20is%20a%20computer%20communications,as%20RFC%206455%20in%202011" w:history="1">
        <w:r w:rsidR="00F6355C" w:rsidRPr="005F709E">
          <w:rPr>
            <w:rStyle w:val="Hyperlink"/>
            <w:lang w:val="en-GB"/>
          </w:rPr>
          <w:t>https://en.wikipedia.org/wiki/WebSocket#:~:text=WebSocket%20is%20a%20computer%20communications,as%20RFC%206455%20in%202011</w:t>
        </w:r>
      </w:hyperlink>
      <w:r w:rsidR="00F6355C" w:rsidRPr="00F6355C">
        <w:rPr>
          <w:lang w:val="en-GB"/>
        </w:rPr>
        <w:t>.</w:t>
      </w:r>
    </w:p>
    <w:p w14:paraId="24F61014" w14:textId="77777777" w:rsidR="00F6355C" w:rsidRPr="00F6355C" w:rsidRDefault="00F6355C" w:rsidP="00F6355C">
      <w:pPr>
        <w:pStyle w:val="ListParagraph"/>
        <w:numPr>
          <w:ilvl w:val="0"/>
          <w:numId w:val="41"/>
        </w:numPr>
        <w:spacing w:after="0"/>
        <w:rPr>
          <w:lang w:val="en-GB"/>
        </w:rPr>
      </w:pPr>
      <w:proofErr w:type="spellStart"/>
      <w:r w:rsidRPr="00F6355C">
        <w:rPr>
          <w:color w:val="000000" w:themeColor="text1"/>
          <w:lang w:val="en-GB"/>
        </w:rPr>
        <w:t>Fiodar</w:t>
      </w:r>
      <w:proofErr w:type="spellEnd"/>
      <w:r w:rsidRPr="00F6355C">
        <w:rPr>
          <w:color w:val="000000" w:themeColor="text1"/>
          <w:lang w:val="en-GB"/>
        </w:rPr>
        <w:t xml:space="preserve"> </w:t>
      </w:r>
      <w:proofErr w:type="spellStart"/>
      <w:r w:rsidRPr="00F6355C">
        <w:rPr>
          <w:color w:val="000000" w:themeColor="text1"/>
          <w:lang w:val="en-GB"/>
        </w:rPr>
        <w:t>Sazanavets</w:t>
      </w:r>
      <w:proofErr w:type="spellEnd"/>
      <w:r w:rsidRPr="00F6355C">
        <w:rPr>
          <w:color w:val="000000" w:themeColor="text1"/>
          <w:lang w:val="en-GB"/>
        </w:rPr>
        <w:t xml:space="preserve"> (2022). Sending messages to individual </w:t>
      </w:r>
      <w:proofErr w:type="spellStart"/>
      <w:r w:rsidRPr="00F6355C">
        <w:rPr>
          <w:color w:val="000000" w:themeColor="text1"/>
          <w:lang w:val="en-GB"/>
        </w:rPr>
        <w:t>SignalR</w:t>
      </w:r>
      <w:proofErr w:type="spellEnd"/>
      <w:r w:rsidRPr="00F6355C">
        <w:rPr>
          <w:color w:val="000000" w:themeColor="text1"/>
          <w:lang w:val="en-GB"/>
        </w:rPr>
        <w:t xml:space="preserve"> clients or groups of clients</w:t>
      </w:r>
    </w:p>
    <w:p w14:paraId="3E6842CA" w14:textId="489F58A0" w:rsidR="001679E8" w:rsidRPr="001679E8" w:rsidRDefault="00000000" w:rsidP="004B10A9">
      <w:pPr>
        <w:pStyle w:val="ListParagraph"/>
        <w:spacing w:after="0"/>
        <w:rPr>
          <w:lang w:val="en-GB"/>
        </w:rPr>
      </w:pPr>
      <w:hyperlink r:id="rId16" w:history="1">
        <w:r w:rsidR="00F6355C" w:rsidRPr="005F709E">
          <w:rPr>
            <w:rStyle w:val="Hyperlink"/>
            <w:lang w:val="en-GB"/>
          </w:rPr>
          <w:t>https://scientificprogrammer.net/2022/09/24/sending-messages-to-individual-signalr-clients-or-groups-of-clients/</w:t>
        </w:r>
      </w:hyperlink>
    </w:p>
    <w:p w14:paraId="442ABC42" w14:textId="2BF9E1E0" w:rsidR="00F6355C" w:rsidRPr="00F6355C" w:rsidRDefault="00F6355C" w:rsidP="00F6355C">
      <w:pPr>
        <w:pStyle w:val="ListParagraph"/>
        <w:numPr>
          <w:ilvl w:val="0"/>
          <w:numId w:val="41"/>
        </w:numPr>
        <w:spacing w:after="0"/>
        <w:rPr>
          <w:lang w:val="en-GB"/>
        </w:rPr>
      </w:pPr>
      <w:proofErr w:type="spellStart"/>
      <w:r w:rsidRPr="00F6355C">
        <w:rPr>
          <w:lang w:val="en-GB"/>
        </w:rPr>
        <w:t>Fiodar</w:t>
      </w:r>
      <w:proofErr w:type="spellEnd"/>
      <w:r w:rsidRPr="00F6355C">
        <w:rPr>
          <w:lang w:val="en-GB"/>
        </w:rPr>
        <w:t xml:space="preserve"> </w:t>
      </w:r>
      <w:proofErr w:type="spellStart"/>
      <w:r w:rsidRPr="00F6355C">
        <w:rPr>
          <w:lang w:val="en-GB"/>
        </w:rPr>
        <w:t>Sazanavets</w:t>
      </w:r>
      <w:proofErr w:type="spellEnd"/>
      <w:r w:rsidRPr="00F6355C">
        <w:rPr>
          <w:lang w:val="en-GB"/>
        </w:rPr>
        <w:t xml:space="preserve"> (2022).</w:t>
      </w:r>
      <w:r>
        <w:rPr>
          <w:lang w:val="en-GB"/>
        </w:rPr>
        <w:t xml:space="preserve"> </w:t>
      </w:r>
      <w:proofErr w:type="spellStart"/>
      <w:r w:rsidRPr="00F6355C">
        <w:rPr>
          <w:lang w:val="en-GB"/>
        </w:rPr>
        <w:t>SignalR</w:t>
      </w:r>
      <w:proofErr w:type="spellEnd"/>
      <w:r w:rsidRPr="00F6355C">
        <w:rPr>
          <w:lang w:val="en-GB"/>
        </w:rPr>
        <w:t xml:space="preserve"> on .NET 6: the Complete Guide</w:t>
      </w:r>
    </w:p>
    <w:p w14:paraId="332E8786" w14:textId="6761BEC2" w:rsidR="00BD6690" w:rsidRDefault="00000000" w:rsidP="00F6355C">
      <w:pPr>
        <w:spacing w:after="0"/>
        <w:ind w:left="708"/>
        <w:rPr>
          <w:lang w:val="en-GB"/>
        </w:rPr>
      </w:pPr>
      <w:hyperlink r:id="rId17" w:history="1">
        <w:r w:rsidR="00F6355C" w:rsidRPr="005F709E">
          <w:rPr>
            <w:rStyle w:val="Hyperlink"/>
            <w:lang w:val="en-GB"/>
          </w:rPr>
          <w:t>https://scientificprogrammer.net/2022/05/07/signalr-on-net-6-the-complete-guide/</w:t>
        </w:r>
      </w:hyperlink>
    </w:p>
    <w:p w14:paraId="66025DF9" w14:textId="7A95D67B" w:rsidR="00F6355C" w:rsidRPr="00F6355C" w:rsidRDefault="00F6355C" w:rsidP="00F6355C">
      <w:pPr>
        <w:pStyle w:val="ListParagraph"/>
        <w:numPr>
          <w:ilvl w:val="0"/>
          <w:numId w:val="41"/>
        </w:numPr>
        <w:spacing w:after="0"/>
        <w:rPr>
          <w:lang w:val="en-GB"/>
        </w:rPr>
      </w:pPr>
      <w:r w:rsidRPr="00F6355C">
        <w:rPr>
          <w:lang w:val="en-GB"/>
        </w:rPr>
        <w:t>D</w:t>
      </w:r>
      <w:r>
        <w:rPr>
          <w:lang w:val="en-GB"/>
        </w:rPr>
        <w:t>ominik</w:t>
      </w:r>
      <w:r w:rsidRPr="00F6355C">
        <w:rPr>
          <w:lang w:val="en-GB"/>
        </w:rPr>
        <w:t xml:space="preserve"> </w:t>
      </w:r>
      <w:proofErr w:type="spellStart"/>
      <w:r w:rsidRPr="00F6355C">
        <w:rPr>
          <w:lang w:val="en-GB"/>
        </w:rPr>
        <w:t>B</w:t>
      </w:r>
      <w:r>
        <w:rPr>
          <w:lang w:val="en-GB"/>
        </w:rPr>
        <w:t>la</w:t>
      </w:r>
      <w:r w:rsidRPr="00E64DA2">
        <w:rPr>
          <w:rFonts w:cs="Arial"/>
          <w:color w:val="202122"/>
          <w:sz w:val="22"/>
          <w:szCs w:val="22"/>
          <w:shd w:val="clear" w:color="auto" w:fill="FFFFFF"/>
          <w:lang w:val="en-GB"/>
        </w:rPr>
        <w:t>ž</w:t>
      </w:r>
      <w:r w:rsidRPr="00E64DA2">
        <w:rPr>
          <w:rFonts w:cs="Arial"/>
          <w:color w:val="000000" w:themeColor="text1"/>
          <w:sz w:val="22"/>
          <w:szCs w:val="22"/>
          <w:shd w:val="clear" w:color="auto" w:fill="FFFFFF"/>
          <w:lang w:val="en-GB"/>
        </w:rPr>
        <w:t>ić</w:t>
      </w:r>
      <w:proofErr w:type="spellEnd"/>
      <w:r>
        <w:rPr>
          <w:lang w:val="en-GB"/>
        </w:rPr>
        <w:t xml:space="preserve"> (2022).</w:t>
      </w:r>
      <w:r w:rsidR="00E64DA2">
        <w:rPr>
          <w:lang w:val="en-GB"/>
        </w:rPr>
        <w:t xml:space="preserve"> </w:t>
      </w:r>
      <w:r w:rsidR="00E64DA2" w:rsidRPr="00E64DA2">
        <w:rPr>
          <w:lang w:val="en-GB"/>
        </w:rPr>
        <w:t xml:space="preserve">Scaling Out Your Own </w:t>
      </w:r>
      <w:proofErr w:type="spellStart"/>
      <w:r w:rsidR="00E64DA2" w:rsidRPr="00E64DA2">
        <w:rPr>
          <w:lang w:val="en-GB"/>
        </w:rPr>
        <w:t>SignalR</w:t>
      </w:r>
      <w:proofErr w:type="spellEnd"/>
      <w:r w:rsidR="00E64DA2" w:rsidRPr="00E64DA2">
        <w:rPr>
          <w:lang w:val="en-GB"/>
        </w:rPr>
        <w:t xml:space="preserve"> Chat Application</w:t>
      </w:r>
    </w:p>
    <w:p w14:paraId="15A8C746" w14:textId="32967479" w:rsidR="00EC3C58" w:rsidRDefault="00000000" w:rsidP="00E64DA2">
      <w:pPr>
        <w:spacing w:after="0"/>
        <w:ind w:firstLine="708"/>
        <w:rPr>
          <w:lang w:val="en-GB"/>
        </w:rPr>
      </w:pPr>
      <w:hyperlink r:id="rId18" w:history="1">
        <w:r w:rsidR="00E64DA2" w:rsidRPr="005F709E">
          <w:rPr>
            <w:rStyle w:val="Hyperlink"/>
            <w:lang w:val="en-GB"/>
          </w:rPr>
          <w:t>https://infinum.com/blog/scaling-out-your-own-signalr-chat-application/</w:t>
        </w:r>
      </w:hyperlink>
    </w:p>
    <w:p w14:paraId="26C2071C" w14:textId="2195A3DE" w:rsidR="00E64DA2" w:rsidRPr="00E64DA2" w:rsidRDefault="00E64DA2" w:rsidP="00E64DA2">
      <w:pPr>
        <w:pStyle w:val="ListParagraph"/>
        <w:numPr>
          <w:ilvl w:val="0"/>
          <w:numId w:val="41"/>
        </w:numPr>
        <w:spacing w:after="0"/>
        <w:rPr>
          <w:lang w:val="en-GB"/>
        </w:rPr>
      </w:pPr>
      <w:proofErr w:type="spellStart"/>
      <w:r w:rsidRPr="00E64DA2">
        <w:rPr>
          <w:lang w:val="en-GB"/>
        </w:rPr>
        <w:t>Gökhan</w:t>
      </w:r>
      <w:proofErr w:type="spellEnd"/>
      <w:r w:rsidRPr="00E64DA2">
        <w:rPr>
          <w:lang w:val="en-GB"/>
        </w:rPr>
        <w:t xml:space="preserve"> </w:t>
      </w:r>
      <w:proofErr w:type="spellStart"/>
      <w:r w:rsidRPr="00E64DA2">
        <w:rPr>
          <w:lang w:val="en-GB"/>
        </w:rPr>
        <w:t>Ayrancıoğlu</w:t>
      </w:r>
      <w:proofErr w:type="spellEnd"/>
      <w:r>
        <w:rPr>
          <w:lang w:val="en-GB"/>
        </w:rPr>
        <w:t xml:space="preserve"> (2022). </w:t>
      </w:r>
      <w:r w:rsidRPr="00E64DA2">
        <w:rPr>
          <w:lang w:val="en-GB"/>
        </w:rPr>
        <w:t>What is Server-Sent Events (SSE) and how to implement it?</w:t>
      </w:r>
    </w:p>
    <w:p w14:paraId="0256FD65" w14:textId="18D61F9C" w:rsidR="00BD5956" w:rsidRPr="00C052EF" w:rsidRDefault="00000000" w:rsidP="00E64DA2">
      <w:pPr>
        <w:spacing w:after="0"/>
        <w:ind w:left="708"/>
        <w:rPr>
          <w:rStyle w:val="Hyperlink"/>
          <w:lang w:val="en-GB"/>
        </w:rPr>
      </w:pPr>
      <w:hyperlink r:id="rId19" w:history="1">
        <w:r w:rsidR="00E64DA2" w:rsidRPr="00E64DA2">
          <w:rPr>
            <w:rStyle w:val="Hyperlink"/>
            <w:lang w:val="en-GB"/>
          </w:rPr>
          <w:t>https://medium.com/yemeksepeti-teknoloji/what-is-server-sent-events-sse-and-how-to-implement-it-904938bffd73</w:t>
        </w:r>
      </w:hyperlink>
    </w:p>
    <w:p w14:paraId="457416CA" w14:textId="708A3F09" w:rsidR="00E64DA2" w:rsidRPr="009918C2" w:rsidRDefault="009918C2" w:rsidP="009918C2">
      <w:pPr>
        <w:pStyle w:val="ListParagraph"/>
        <w:numPr>
          <w:ilvl w:val="0"/>
          <w:numId w:val="41"/>
        </w:numPr>
        <w:spacing w:after="0"/>
        <w:rPr>
          <w:lang w:val="en-GB"/>
        </w:rPr>
      </w:pPr>
      <w:r w:rsidRPr="009918C2">
        <w:rPr>
          <w:lang w:val="en-GB"/>
        </w:rPr>
        <w:t>Anthony Chu</w:t>
      </w:r>
      <w:r>
        <w:rPr>
          <w:lang w:val="en-GB"/>
        </w:rPr>
        <w:t xml:space="preserve"> (2021). </w:t>
      </w:r>
      <w:r w:rsidRPr="009918C2">
        <w:rPr>
          <w:lang w:val="en-GB"/>
        </w:rPr>
        <w:t xml:space="preserve">Build Real-time Applications with ASP.NET Core </w:t>
      </w:r>
      <w:proofErr w:type="spellStart"/>
      <w:r w:rsidRPr="009918C2">
        <w:rPr>
          <w:lang w:val="en-GB"/>
        </w:rPr>
        <w:t>SignalR</w:t>
      </w:r>
      <w:proofErr w:type="spellEnd"/>
    </w:p>
    <w:p w14:paraId="4D003DD5" w14:textId="6D51F164" w:rsidR="00BD5956" w:rsidRDefault="00000000" w:rsidP="009918C2">
      <w:pPr>
        <w:spacing w:after="0"/>
        <w:ind w:left="708"/>
        <w:rPr>
          <w:lang w:val="en-GB"/>
        </w:rPr>
      </w:pPr>
      <w:hyperlink r:id="rId20" w:history="1">
        <w:r w:rsidR="009918C2" w:rsidRPr="005F709E">
          <w:rPr>
            <w:rStyle w:val="Hyperlink"/>
            <w:lang w:val="en-GB"/>
          </w:rPr>
          <w:t>https://www.codemag.com/article/1807061/Build-Real-time-Applications-with-ASP.NET-Core-SignalR</w:t>
        </w:r>
      </w:hyperlink>
    </w:p>
    <w:p w14:paraId="3825C12F" w14:textId="5312A8BD" w:rsidR="009918C2" w:rsidRPr="009918C2" w:rsidRDefault="009918C2" w:rsidP="009918C2">
      <w:pPr>
        <w:pStyle w:val="ListParagraph"/>
        <w:numPr>
          <w:ilvl w:val="0"/>
          <w:numId w:val="41"/>
        </w:numPr>
        <w:spacing w:after="0"/>
        <w:rPr>
          <w:lang w:val="en-GB"/>
        </w:rPr>
      </w:pPr>
      <w:r>
        <w:rPr>
          <w:lang w:val="en-GB"/>
        </w:rPr>
        <w:t xml:space="preserve">Ably (2022). </w:t>
      </w:r>
      <w:proofErr w:type="spellStart"/>
      <w:r>
        <w:rPr>
          <w:lang w:val="en-GB"/>
        </w:rPr>
        <w:t>SignalR</w:t>
      </w:r>
      <w:proofErr w:type="spellEnd"/>
      <w:r>
        <w:rPr>
          <w:lang w:val="en-GB"/>
        </w:rPr>
        <w:t xml:space="preserve"> vs WebSocket</w:t>
      </w:r>
    </w:p>
    <w:p w14:paraId="0CD37654" w14:textId="6ED7F5F6" w:rsidR="00E214B6" w:rsidRDefault="00000000" w:rsidP="009918C2">
      <w:pPr>
        <w:spacing w:after="0"/>
        <w:ind w:firstLine="708"/>
        <w:rPr>
          <w:lang w:val="en-GB"/>
        </w:rPr>
      </w:pPr>
      <w:hyperlink r:id="rId21" w:history="1">
        <w:r w:rsidR="009918C2" w:rsidRPr="005F709E">
          <w:rPr>
            <w:rStyle w:val="Hyperlink"/>
            <w:lang w:val="en-GB"/>
          </w:rPr>
          <w:t>https://ably.com/topic/signalr-vs-websocket</w:t>
        </w:r>
      </w:hyperlink>
    </w:p>
    <w:p w14:paraId="5F590AA8" w14:textId="57C4BB96" w:rsidR="009918C2" w:rsidRPr="009918C2" w:rsidRDefault="009918C2" w:rsidP="009918C2">
      <w:pPr>
        <w:pStyle w:val="ListParagraph"/>
        <w:numPr>
          <w:ilvl w:val="0"/>
          <w:numId w:val="41"/>
        </w:numPr>
        <w:spacing w:after="0"/>
        <w:rPr>
          <w:lang w:val="en-GB"/>
        </w:rPr>
      </w:pPr>
      <w:r w:rsidRPr="009918C2">
        <w:rPr>
          <w:lang w:val="en-GB"/>
        </w:rPr>
        <w:t xml:space="preserve">Crack </w:t>
      </w:r>
      <w:proofErr w:type="spellStart"/>
      <w:r w:rsidRPr="009918C2">
        <w:rPr>
          <w:lang w:val="en-GB"/>
        </w:rPr>
        <w:t>F</w:t>
      </w:r>
      <w:r>
        <w:rPr>
          <w:lang w:val="en-GB"/>
        </w:rPr>
        <w:t>aang</w:t>
      </w:r>
      <w:proofErr w:type="spellEnd"/>
      <w:r>
        <w:rPr>
          <w:lang w:val="en-GB"/>
        </w:rPr>
        <w:t xml:space="preserve"> (2021). </w:t>
      </w:r>
      <w:r w:rsidRPr="009918C2">
        <w:rPr>
          <w:lang w:val="en-GB"/>
        </w:rPr>
        <w:t xml:space="preserve">Ajax Polling vs Long-Polling vs </w:t>
      </w:r>
      <w:proofErr w:type="spellStart"/>
      <w:r w:rsidRPr="009918C2">
        <w:rPr>
          <w:lang w:val="en-GB"/>
        </w:rPr>
        <w:t>WebSockets</w:t>
      </w:r>
      <w:proofErr w:type="spellEnd"/>
      <w:r w:rsidRPr="009918C2">
        <w:rPr>
          <w:lang w:val="en-GB"/>
        </w:rPr>
        <w:t xml:space="preserve"> vs Server-Sent Events</w:t>
      </w:r>
    </w:p>
    <w:p w14:paraId="09C14358" w14:textId="52E8A717" w:rsidR="007E3BA7" w:rsidRDefault="00000000" w:rsidP="009918C2">
      <w:pPr>
        <w:spacing w:after="0"/>
        <w:ind w:left="708"/>
        <w:rPr>
          <w:lang w:val="en-GB"/>
        </w:rPr>
      </w:pPr>
      <w:hyperlink r:id="rId22" w:anchor=":~:text=Polling%20is%20a%20standard%20technique,an%20empty%20response%20is%20returned" w:history="1">
        <w:r w:rsidR="009918C2" w:rsidRPr="005F709E">
          <w:rPr>
            <w:rStyle w:val="Hyperlink"/>
            <w:lang w:val="en-GB"/>
          </w:rPr>
          <w:t>https://medium.com/geekculture/ajax-polling-vs-long-polling-vs-websockets-vs-server-sent-events-e0d65033c9ba#:~:text=Polling%20is%20a%20standard%20technique,an%20empty%20response%20is%20returned</w:t>
        </w:r>
      </w:hyperlink>
      <w:r w:rsidR="007E3BA7" w:rsidRPr="009918C2">
        <w:rPr>
          <w:lang w:val="en-GB"/>
        </w:rPr>
        <w:t>.</w:t>
      </w:r>
    </w:p>
    <w:p w14:paraId="0609E87F" w14:textId="7BFA93A3" w:rsidR="009918C2" w:rsidRPr="00523930" w:rsidRDefault="00523930" w:rsidP="00523930">
      <w:pPr>
        <w:pStyle w:val="ListParagraph"/>
        <w:numPr>
          <w:ilvl w:val="0"/>
          <w:numId w:val="41"/>
        </w:numPr>
        <w:spacing w:after="0"/>
        <w:rPr>
          <w:lang w:val="en-GB"/>
        </w:rPr>
      </w:pPr>
      <w:r w:rsidRPr="00523930">
        <w:rPr>
          <w:lang w:val="en-GB"/>
        </w:rPr>
        <w:t>Anthony Chu</w:t>
      </w:r>
      <w:r>
        <w:rPr>
          <w:lang w:val="en-GB"/>
        </w:rPr>
        <w:t xml:space="preserve"> (2018). </w:t>
      </w:r>
      <w:r w:rsidRPr="00523930">
        <w:rPr>
          <w:lang w:val="en-GB"/>
        </w:rPr>
        <w:t xml:space="preserve">Build Real-time Applications with ASP.NET Core </w:t>
      </w:r>
      <w:proofErr w:type="spellStart"/>
      <w:r w:rsidRPr="00523930">
        <w:rPr>
          <w:lang w:val="en-GB"/>
        </w:rPr>
        <w:t>SignalR</w:t>
      </w:r>
      <w:proofErr w:type="spellEnd"/>
    </w:p>
    <w:p w14:paraId="04401180" w14:textId="74AF5D4B" w:rsidR="00BC77B5" w:rsidRDefault="00000000" w:rsidP="00523930">
      <w:pPr>
        <w:spacing w:after="0"/>
        <w:ind w:left="708"/>
        <w:rPr>
          <w:rStyle w:val="Hyperlink"/>
          <w:lang w:val="en-GB"/>
        </w:rPr>
      </w:pPr>
      <w:hyperlink r:id="rId23" w:history="1">
        <w:r w:rsidR="00523930" w:rsidRPr="005F709E">
          <w:rPr>
            <w:rStyle w:val="Hyperlink"/>
            <w:lang w:val="en-GB"/>
          </w:rPr>
          <w:t>https://www.codemag.com/article/1807061/Build-Real-time-Applications-with-ASP.NET-Core-SignalR</w:t>
        </w:r>
      </w:hyperlink>
    </w:p>
    <w:p w14:paraId="2CB8F10A" w14:textId="7B11F7B1" w:rsidR="00523930" w:rsidRPr="00523930" w:rsidRDefault="00523930" w:rsidP="00523930">
      <w:pPr>
        <w:pStyle w:val="ListParagraph"/>
        <w:numPr>
          <w:ilvl w:val="0"/>
          <w:numId w:val="41"/>
        </w:numPr>
        <w:spacing w:after="0"/>
        <w:rPr>
          <w:lang w:val="en-GB"/>
        </w:rPr>
      </w:pPr>
      <w:proofErr w:type="spellStart"/>
      <w:r w:rsidRPr="00523930">
        <w:rPr>
          <w:lang w:val="en-GB"/>
        </w:rPr>
        <w:t>F</w:t>
      </w:r>
      <w:r>
        <w:rPr>
          <w:lang w:val="en-GB"/>
        </w:rPr>
        <w:t>iodar</w:t>
      </w:r>
      <w:proofErr w:type="spellEnd"/>
      <w:r w:rsidRPr="00523930">
        <w:rPr>
          <w:lang w:val="en-GB"/>
        </w:rPr>
        <w:t xml:space="preserve"> </w:t>
      </w:r>
      <w:proofErr w:type="spellStart"/>
      <w:r w:rsidRPr="00523930">
        <w:rPr>
          <w:lang w:val="en-GB"/>
        </w:rPr>
        <w:t>S</w:t>
      </w:r>
      <w:r>
        <w:rPr>
          <w:lang w:val="en-GB"/>
        </w:rPr>
        <w:t>azanavets</w:t>
      </w:r>
      <w:proofErr w:type="spellEnd"/>
      <w:r>
        <w:rPr>
          <w:lang w:val="en-GB"/>
        </w:rPr>
        <w:t xml:space="preserve"> (2019). </w:t>
      </w:r>
      <w:r w:rsidRPr="00523930">
        <w:rPr>
          <w:lang w:val="en-GB"/>
        </w:rPr>
        <w:t xml:space="preserve">Why you absolutely need </w:t>
      </w:r>
      <w:proofErr w:type="spellStart"/>
      <w:r w:rsidRPr="00523930">
        <w:rPr>
          <w:lang w:val="en-GB"/>
        </w:rPr>
        <w:t>SignalR</w:t>
      </w:r>
      <w:proofErr w:type="spellEnd"/>
      <w:r w:rsidRPr="00523930">
        <w:rPr>
          <w:lang w:val="en-GB"/>
        </w:rPr>
        <w:t xml:space="preserve"> for ASP.NET </w:t>
      </w:r>
      <w:proofErr w:type="gramStart"/>
      <w:r w:rsidRPr="00523930">
        <w:rPr>
          <w:lang w:val="en-GB"/>
        </w:rPr>
        <w:t>development</w:t>
      </w:r>
      <w:proofErr w:type="gramEnd"/>
    </w:p>
    <w:p w14:paraId="7EBBB7EB" w14:textId="1FB26D73" w:rsidR="00B71F70" w:rsidRPr="00C052EF" w:rsidRDefault="00000000" w:rsidP="00523930">
      <w:pPr>
        <w:spacing w:after="0"/>
        <w:ind w:left="708"/>
        <w:rPr>
          <w:lang w:val="en-GB"/>
        </w:rPr>
      </w:pPr>
      <w:hyperlink r:id="rId24" w:history="1">
        <w:r w:rsidR="00523930" w:rsidRPr="00523930">
          <w:rPr>
            <w:rStyle w:val="Hyperlink"/>
            <w:lang w:val="en-GB"/>
          </w:rPr>
          <w:t>https://scientificprogrammer.net/2019/08/18/why-you-absolutely-need-signalr-for-asp-net-development/</w:t>
        </w:r>
      </w:hyperlink>
    </w:p>
    <w:p w14:paraId="3C015624" w14:textId="0627F9B0" w:rsidR="00523930" w:rsidRPr="00523930" w:rsidRDefault="00523930" w:rsidP="00523930">
      <w:pPr>
        <w:pStyle w:val="ListParagraph"/>
        <w:numPr>
          <w:ilvl w:val="0"/>
          <w:numId w:val="41"/>
        </w:numPr>
        <w:spacing w:after="0"/>
        <w:rPr>
          <w:lang w:val="en-GB"/>
        </w:rPr>
      </w:pPr>
      <w:r>
        <w:rPr>
          <w:lang w:val="en-GB"/>
        </w:rPr>
        <w:t xml:space="preserve">Ably (2020). </w:t>
      </w:r>
      <w:proofErr w:type="spellStart"/>
      <w:r w:rsidRPr="00523930">
        <w:rPr>
          <w:lang w:val="en-GB"/>
        </w:rPr>
        <w:t>SignalR</w:t>
      </w:r>
      <w:proofErr w:type="spellEnd"/>
    </w:p>
    <w:p w14:paraId="117DA1BE" w14:textId="67D3670B" w:rsidR="00E3326E" w:rsidRPr="00523930" w:rsidRDefault="00000000" w:rsidP="00523930">
      <w:pPr>
        <w:spacing w:after="0"/>
        <w:ind w:firstLine="708"/>
        <w:rPr>
          <w:lang w:val="en-GB"/>
        </w:rPr>
      </w:pPr>
      <w:hyperlink r:id="rId25" w:history="1">
        <w:r w:rsidR="00523930" w:rsidRPr="005F709E">
          <w:rPr>
            <w:rStyle w:val="Hyperlink"/>
            <w:lang w:val="en-GB"/>
          </w:rPr>
          <w:t>https://ably.com/periodic-table-of-realtime/signalr</w:t>
        </w:r>
      </w:hyperlink>
    </w:p>
    <w:p w14:paraId="305E7346" w14:textId="77777777" w:rsidR="00523930" w:rsidRPr="00523930" w:rsidRDefault="00523930" w:rsidP="00BF4AA8">
      <w:pPr>
        <w:spacing w:after="0"/>
        <w:rPr>
          <w:lang w:val="en-GB"/>
        </w:rPr>
      </w:pPr>
    </w:p>
    <w:p w14:paraId="5AEECE3B" w14:textId="77777777" w:rsidR="0013460E" w:rsidRPr="00523930" w:rsidRDefault="0013460E" w:rsidP="00BF4AA8">
      <w:pPr>
        <w:spacing w:after="0"/>
        <w:rPr>
          <w:lang w:val="en-GB"/>
        </w:rPr>
      </w:pPr>
    </w:p>
    <w:p w14:paraId="5637147B" w14:textId="7F7C7AB3" w:rsidR="00B40279" w:rsidRPr="00523930" w:rsidRDefault="00B40279" w:rsidP="00BF4AA8">
      <w:pPr>
        <w:pStyle w:val="Header1"/>
        <w:numPr>
          <w:ilvl w:val="0"/>
          <w:numId w:val="0"/>
        </w:numPr>
        <w:rPr>
          <w:lang w:val="en-GB"/>
        </w:rPr>
      </w:pPr>
    </w:p>
    <w:p w14:paraId="607E675C" w14:textId="77777777" w:rsidR="00E00757" w:rsidRPr="00523930" w:rsidRDefault="00E00757" w:rsidP="00BF4AA8">
      <w:pPr>
        <w:spacing w:after="0"/>
        <w:rPr>
          <w:b/>
          <w:smallCaps/>
          <w:color w:val="F04C25"/>
          <w:kern w:val="32"/>
          <w:sz w:val="32"/>
          <w:lang w:val="en-GB"/>
        </w:rPr>
      </w:pPr>
      <w:r w:rsidRPr="00523930">
        <w:rPr>
          <w:lang w:val="en-GB"/>
        </w:rPr>
        <w:br w:type="page"/>
      </w:r>
    </w:p>
    <w:p w14:paraId="5BED7EAD" w14:textId="3E01A75D" w:rsidR="007511CA" w:rsidRDefault="00B40279" w:rsidP="00BF4AA8">
      <w:pPr>
        <w:pStyle w:val="Heading1"/>
        <w:spacing w:after="0"/>
      </w:pPr>
      <w:bookmarkStart w:id="9" w:name="_Toc133767096"/>
      <w:r>
        <w:lastRenderedPageBreak/>
        <w:t>Wat is SignalR?</w:t>
      </w:r>
      <w:bookmarkEnd w:id="9"/>
    </w:p>
    <w:p w14:paraId="056A97BC" w14:textId="24A6A945" w:rsidR="00B22DB8" w:rsidRDefault="007511CA" w:rsidP="00020CFD">
      <w:pPr>
        <w:pStyle w:val="Heading2"/>
        <w:spacing w:before="0" w:after="0"/>
      </w:pPr>
      <w:bookmarkStart w:id="10" w:name="_Toc133767097"/>
      <w:r>
        <w:t>Intro</w:t>
      </w:r>
      <w:bookmarkEnd w:id="10"/>
    </w:p>
    <w:p w14:paraId="5E484D04" w14:textId="77777777" w:rsidR="00C73762" w:rsidRPr="00C73762" w:rsidRDefault="00C73762" w:rsidP="00020CFD">
      <w:pPr>
        <w:spacing w:after="0"/>
      </w:pPr>
    </w:p>
    <w:p w14:paraId="2AF2EAC0" w14:textId="47ED1C5B" w:rsidR="001B523E" w:rsidRDefault="001B523E" w:rsidP="00020CFD">
      <w:pPr>
        <w:spacing w:after="0"/>
        <w:ind w:firstLine="1"/>
        <w:rPr>
          <w:lang w:val="nl-BE"/>
        </w:rPr>
      </w:pPr>
      <w:r w:rsidRPr="001B523E">
        <w:rPr>
          <w:lang w:val="nl-BE"/>
        </w:rPr>
        <w:t>SignalR is een open-source library in ASP.NET die voor realtime webfunctionaliteit zo</w:t>
      </w:r>
      <w:r>
        <w:rPr>
          <w:lang w:val="nl-BE"/>
        </w:rPr>
        <w:t>rgt. Maar wat bedoelen we hier juist mee?</w:t>
      </w:r>
    </w:p>
    <w:p w14:paraId="6453DF1B" w14:textId="62BEDCCD" w:rsidR="001B523E" w:rsidRDefault="001B523E" w:rsidP="00020CFD">
      <w:pPr>
        <w:spacing w:after="0"/>
        <w:ind w:firstLine="1"/>
        <w:rPr>
          <w:lang w:val="nl-BE"/>
        </w:rPr>
      </w:pPr>
      <w:r>
        <w:rPr>
          <w:lang w:val="nl-BE"/>
        </w:rPr>
        <w:t xml:space="preserve">Wanneer je als client gebruikmaakt van een website of webapplicatie, dan wordt er data opgehaald van of verstuurd naar een server. Telkens wanneer je dus data </w:t>
      </w:r>
      <w:r w:rsidR="00020CFD">
        <w:rPr>
          <w:lang w:val="nl-BE"/>
        </w:rPr>
        <w:t>opvraagt</w:t>
      </w:r>
      <w:r>
        <w:rPr>
          <w:lang w:val="nl-BE"/>
        </w:rPr>
        <w:t xml:space="preserve"> of </w:t>
      </w:r>
      <w:r w:rsidR="00020CFD">
        <w:rPr>
          <w:lang w:val="nl-BE"/>
        </w:rPr>
        <w:t>verstuurt</w:t>
      </w:r>
      <w:r>
        <w:rPr>
          <w:lang w:val="nl-BE"/>
        </w:rPr>
        <w:t xml:space="preserve"> maak je gebruik van de server. De communicatie tussen client en server gebeurt met HTTP. </w:t>
      </w:r>
      <w:r w:rsidR="00020CFD">
        <w:rPr>
          <w:lang w:val="nl-BE"/>
        </w:rPr>
        <w:t xml:space="preserve">HTTP kan je best zien als “verzoeken” tussen een gebruiker en server om communicatie te voorzien. </w:t>
      </w:r>
      <w:r>
        <w:rPr>
          <w:lang w:val="nl-BE"/>
        </w:rPr>
        <w:t>Het HTTP verstuurt een request (vaak een POST of GET</w:t>
      </w:r>
      <w:r w:rsidR="00345071">
        <w:rPr>
          <w:lang w:val="nl-BE"/>
        </w:rPr>
        <w:t xml:space="preserve"> methode). </w:t>
      </w:r>
      <w:r w:rsidR="00020CFD">
        <w:rPr>
          <w:lang w:val="nl-BE"/>
        </w:rPr>
        <w:t xml:space="preserve">De server leest je aanvraag, verwerkt dit en verstuurt, naargelang je verzoek, een antwoord terug. </w:t>
      </w:r>
      <w:r w:rsidR="00345071">
        <w:rPr>
          <w:lang w:val="nl-BE"/>
        </w:rPr>
        <w:t xml:space="preserve">Dit </w:t>
      </w:r>
      <w:r w:rsidR="002429BC">
        <w:rPr>
          <w:lang w:val="nl-BE"/>
        </w:rPr>
        <w:t xml:space="preserve">heet het HTTP request-response model, via </w:t>
      </w:r>
      <w:r w:rsidR="00020CFD">
        <w:rPr>
          <w:lang w:val="nl-BE"/>
        </w:rPr>
        <w:t>de</w:t>
      </w:r>
      <w:r w:rsidR="002429BC">
        <w:rPr>
          <w:lang w:val="nl-BE"/>
        </w:rPr>
        <w:t xml:space="preserve"> request krijg je </w:t>
      </w:r>
      <w:r w:rsidR="00020CFD">
        <w:rPr>
          <w:lang w:val="nl-BE"/>
        </w:rPr>
        <w:t xml:space="preserve">dus </w:t>
      </w:r>
      <w:r w:rsidR="002429BC">
        <w:rPr>
          <w:lang w:val="nl-BE"/>
        </w:rPr>
        <w:t>een antwoord van de server. Meestal gaat dit via een REST API.</w:t>
      </w:r>
    </w:p>
    <w:p w14:paraId="38688E2F" w14:textId="77777777" w:rsidR="00543D92" w:rsidRDefault="00543D92" w:rsidP="00020CFD">
      <w:pPr>
        <w:spacing w:after="0"/>
        <w:ind w:firstLine="1"/>
        <w:rPr>
          <w:lang w:val="nl-BE"/>
        </w:rPr>
      </w:pPr>
    </w:p>
    <w:p w14:paraId="349FE8C0" w14:textId="77777777" w:rsidR="00543D92" w:rsidRDefault="00543D92" w:rsidP="00543D92">
      <w:pPr>
        <w:keepNext/>
        <w:spacing w:after="0"/>
        <w:ind w:firstLine="1"/>
      </w:pPr>
      <w:r>
        <w:rPr>
          <w:noProof/>
          <w:lang w:val="nl-BE"/>
        </w:rPr>
        <w:drawing>
          <wp:inline distT="0" distB="0" distL="0" distR="0" wp14:anchorId="1575F523" wp14:editId="48F80AEE">
            <wp:extent cx="3114345" cy="1238250"/>
            <wp:effectExtent l="0" t="0" r="0" b="0"/>
            <wp:docPr id="127016811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68111" name="Picture 1" descr="Text, letter&#10;&#10;Description automatically generated"/>
                    <pic:cNvPicPr/>
                  </pic:nvPicPr>
                  <pic:blipFill>
                    <a:blip r:embed="rId26"/>
                    <a:stretch>
                      <a:fillRect/>
                    </a:stretch>
                  </pic:blipFill>
                  <pic:spPr>
                    <a:xfrm>
                      <a:off x="0" y="0"/>
                      <a:ext cx="3190306" cy="1268452"/>
                    </a:xfrm>
                    <a:prstGeom prst="rect">
                      <a:avLst/>
                    </a:prstGeom>
                  </pic:spPr>
                </pic:pic>
              </a:graphicData>
            </a:graphic>
          </wp:inline>
        </w:drawing>
      </w:r>
    </w:p>
    <w:p w14:paraId="4EA2DD8C" w14:textId="4EF131FD" w:rsidR="00543D92" w:rsidRDefault="00543D92" w:rsidP="00543D92">
      <w:pPr>
        <w:pStyle w:val="Caption"/>
        <w:rPr>
          <w:lang w:val="nl-BE"/>
        </w:rPr>
      </w:pPr>
      <w:r>
        <w:t>Voorbeeld HTTP-request</w:t>
      </w:r>
    </w:p>
    <w:p w14:paraId="6D5C8B49" w14:textId="77777777" w:rsidR="002429BC" w:rsidRDefault="002429BC" w:rsidP="00BF4AA8">
      <w:pPr>
        <w:spacing w:after="0"/>
        <w:ind w:firstLine="1"/>
        <w:rPr>
          <w:lang w:val="nl-BE"/>
        </w:rPr>
      </w:pPr>
    </w:p>
    <w:p w14:paraId="58AB1014" w14:textId="318FF3B8" w:rsidR="009D3286" w:rsidRDefault="009D3286" w:rsidP="00BF4AA8">
      <w:pPr>
        <w:spacing w:after="0"/>
        <w:ind w:firstLine="1"/>
        <w:rPr>
          <w:lang w:val="nl-BE"/>
        </w:rPr>
      </w:pPr>
      <w:r>
        <w:rPr>
          <w:lang w:val="nl-BE"/>
        </w:rPr>
        <w:t>Zoals in de onderstaande afbeelding</w:t>
      </w:r>
      <w:r w:rsidR="00020CFD">
        <w:rPr>
          <w:lang w:val="nl-BE"/>
        </w:rPr>
        <w:t xml:space="preserve"> is</w:t>
      </w:r>
      <w:r>
        <w:rPr>
          <w:lang w:val="nl-BE"/>
        </w:rPr>
        <w:t xml:space="preserve"> te zien gebruiken John en Mary een chatapplicatie.</w:t>
      </w:r>
      <w:r w:rsidR="00020CFD">
        <w:rPr>
          <w:lang w:val="nl-BE"/>
        </w:rPr>
        <w:t xml:space="preserve"> </w:t>
      </w:r>
      <w:r>
        <w:rPr>
          <w:lang w:val="nl-BE"/>
        </w:rPr>
        <w:t>John stuurt een bericht via een POST methode naar de server. Omdat het een POST request is blijft het bericht alleen opgeslagen in de database, er gebeurt voor de rest niks.</w:t>
      </w:r>
    </w:p>
    <w:p w14:paraId="418738C6" w14:textId="77777777" w:rsidR="009D3286" w:rsidRDefault="009D3286" w:rsidP="00BF4AA8">
      <w:pPr>
        <w:spacing w:after="0"/>
        <w:ind w:firstLine="1"/>
        <w:rPr>
          <w:lang w:val="nl-BE"/>
        </w:rPr>
      </w:pPr>
    </w:p>
    <w:p w14:paraId="56203FCB" w14:textId="7F20545A" w:rsidR="009D3286" w:rsidRDefault="009D3286" w:rsidP="00BF4AA8">
      <w:pPr>
        <w:spacing w:after="0"/>
        <w:ind w:firstLine="1"/>
        <w:rPr>
          <w:lang w:val="nl-BE"/>
        </w:rPr>
      </w:pPr>
      <w:r>
        <w:rPr>
          <w:lang w:val="nl-BE"/>
        </w:rPr>
        <w:t>Als Mary het bericht wil lezen zou zij eerst een GET-request moeten sturen. Mary weet niet wanneer John een bericht heeft verstuurd. Mocht zij het zo willen dat haar chatapplicatie elke seconde data opvraagt bij de server, dan zou zij elke seconde een GET-request moeten sturen. Dit maakt het realtime maar is alles behalve efficiënt.</w:t>
      </w:r>
      <w:r w:rsidR="006213A5">
        <w:rPr>
          <w:lang w:val="nl-BE"/>
        </w:rPr>
        <w:t xml:space="preserve"> Dit legt namelijk teveel druk op de performance van zowel de server als de achterliggende database.</w:t>
      </w:r>
    </w:p>
    <w:p w14:paraId="7F52031E" w14:textId="77777777" w:rsidR="000E2193" w:rsidRDefault="000E2193" w:rsidP="00BF4AA8">
      <w:pPr>
        <w:spacing w:after="0"/>
        <w:ind w:firstLine="1"/>
        <w:rPr>
          <w:lang w:val="nl-BE"/>
        </w:rPr>
      </w:pPr>
    </w:p>
    <w:p w14:paraId="3B2C59DB" w14:textId="647646DC" w:rsidR="006213A5" w:rsidRDefault="006213A5" w:rsidP="00BF4AA8">
      <w:pPr>
        <w:spacing w:after="0"/>
        <w:ind w:firstLine="1"/>
        <w:rPr>
          <w:lang w:val="nl-BE"/>
        </w:rPr>
      </w:pPr>
      <w:r>
        <w:rPr>
          <w:noProof/>
        </w:rPr>
        <w:drawing>
          <wp:inline distT="0" distB="0" distL="0" distR="0" wp14:anchorId="288956FE" wp14:editId="23743741">
            <wp:extent cx="5213350" cy="2450586"/>
            <wp:effectExtent l="0" t="0" r="6350" b="6985"/>
            <wp:docPr id="13381475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147518" name="Picture 1" descr="Diagram&#10;&#10;Description automatically generated"/>
                    <pic:cNvPicPr>
                      <a:picLocks noChangeAspect="1"/>
                    </pic:cNvPicPr>
                  </pic:nvPicPr>
                  <pic:blipFill>
                    <a:blip r:embed="rId27"/>
                    <a:stretch>
                      <a:fillRect/>
                    </a:stretch>
                  </pic:blipFill>
                  <pic:spPr>
                    <a:xfrm>
                      <a:off x="0" y="0"/>
                      <a:ext cx="5249837" cy="2467737"/>
                    </a:xfrm>
                    <a:prstGeom prst="rect">
                      <a:avLst/>
                    </a:prstGeom>
                  </pic:spPr>
                </pic:pic>
              </a:graphicData>
            </a:graphic>
          </wp:inline>
        </w:drawing>
      </w:r>
    </w:p>
    <w:p w14:paraId="3D3EA9A4" w14:textId="77777777" w:rsidR="009D3286" w:rsidRDefault="009D3286" w:rsidP="00BF4AA8">
      <w:pPr>
        <w:spacing w:after="0"/>
        <w:ind w:firstLine="1"/>
        <w:rPr>
          <w:lang w:val="nl-BE"/>
        </w:rPr>
      </w:pPr>
    </w:p>
    <w:p w14:paraId="11693304" w14:textId="77777777" w:rsidR="000E2193" w:rsidRDefault="000E2193">
      <w:pPr>
        <w:spacing w:after="0"/>
      </w:pPr>
      <w:r>
        <w:br w:type="page"/>
      </w:r>
    </w:p>
    <w:p w14:paraId="78AB5F41" w14:textId="6EC83369" w:rsidR="006737F5" w:rsidRDefault="006213A5" w:rsidP="00BF4AA8">
      <w:pPr>
        <w:spacing w:after="0"/>
        <w:ind w:firstLine="1"/>
      </w:pPr>
      <w:r>
        <w:lastRenderedPageBreak/>
        <w:t>Zoals je dus in het voorbeeld kan zien is in een</w:t>
      </w:r>
      <w:r w:rsidR="006737F5">
        <w:t xml:space="preserve"> typische web-applicaties de communicatie in één richting, namelijk van de client naar de server. De client stuurt een verzoek naar de server, de server doet wat taken en stuurt een antwoord terug naar de client. </w:t>
      </w:r>
      <w:r w:rsidR="00020CFD">
        <w:t xml:space="preserve">Hier is het gebruik van SignalR dus handig. </w:t>
      </w:r>
      <w:r>
        <w:t xml:space="preserve">Met </w:t>
      </w:r>
      <w:r w:rsidR="00CB25C3">
        <w:t xml:space="preserve">SignalR </w:t>
      </w:r>
      <w:r>
        <w:t>is</w:t>
      </w:r>
      <w:r w:rsidR="002429BC">
        <w:t xml:space="preserve"> het mogelijk om </w:t>
      </w:r>
      <w:r w:rsidR="006737F5">
        <w:t xml:space="preserve">server-code </w:t>
      </w:r>
      <w:r w:rsidR="002429BC">
        <w:t xml:space="preserve">te </w:t>
      </w:r>
      <w:r w:rsidR="006737F5">
        <w:t>schrijven die meteen met de clienten communiceert. SignalR</w:t>
      </w:r>
      <w:r>
        <w:t xml:space="preserve"> maakt</w:t>
      </w:r>
      <w:r w:rsidR="002429BC">
        <w:t xml:space="preserve"> </w:t>
      </w:r>
      <w:r w:rsidR="006737F5">
        <w:t>gebruik</w:t>
      </w:r>
      <w:r>
        <w:t xml:space="preserve"> van</w:t>
      </w:r>
      <w:r w:rsidR="002429BC">
        <w:t xml:space="preserve"> WebSocket </w:t>
      </w:r>
      <w:r w:rsidR="001E1648">
        <w:t>API om berichten naar een server te sturen en</w:t>
      </w:r>
      <w:r>
        <w:t xml:space="preserve"> meteen</w:t>
      </w:r>
      <w:r w:rsidR="001E1648">
        <w:t xml:space="preserve"> antwoorden terug te krijgen zonder dat er een pull moet gebeuren naar de server voor een antwoord. </w:t>
      </w:r>
      <w:r w:rsidR="00B1627D">
        <w:t xml:space="preserve">Met het gebruik van SignalR is het dus mogelijk om een </w:t>
      </w:r>
      <w:r w:rsidR="00020CFD">
        <w:t>interactieve</w:t>
      </w:r>
      <w:r w:rsidR="00B1627D">
        <w:t xml:space="preserve"> communicatiesessie in twee richtingen te openen tussen een gebruiker en een server.</w:t>
      </w:r>
    </w:p>
    <w:p w14:paraId="4E5C0F59" w14:textId="77777777" w:rsidR="001E1648" w:rsidRDefault="001E1648" w:rsidP="00BF4AA8">
      <w:pPr>
        <w:spacing w:after="0"/>
        <w:ind w:firstLine="1"/>
      </w:pPr>
    </w:p>
    <w:p w14:paraId="69723E37" w14:textId="51D8FA38" w:rsidR="007511CA" w:rsidRDefault="00CB25C3" w:rsidP="00BF4AA8">
      <w:pPr>
        <w:spacing w:after="0"/>
        <w:ind w:firstLine="1"/>
      </w:pPr>
      <w:r>
        <w:t>Enkele goede voorbeelden hiervan zijn de gamingindustrie, sociale media, veilingsites</w:t>
      </w:r>
      <w:r w:rsidR="009878F2">
        <w:t xml:space="preserve"> en </w:t>
      </w:r>
      <w:r>
        <w:t>GPS</w:t>
      </w:r>
      <w:r w:rsidR="009878F2">
        <w:t>. Een bekend voorbeeld waarbij SignalR wordt gebruikt zijn</w:t>
      </w:r>
      <w:r>
        <w:t xml:space="preserve"> Google documenten. Als 2 mensen dezelfde spreadsheet openen en persoon A begint te typen, kan persoon B dit meteen zien zonder zijn webpagina te verversen.</w:t>
      </w:r>
    </w:p>
    <w:p w14:paraId="4CA6D675" w14:textId="77777777" w:rsidR="000E2193" w:rsidRDefault="000E2193" w:rsidP="00BF4AA8">
      <w:pPr>
        <w:spacing w:after="0"/>
        <w:ind w:firstLine="1"/>
      </w:pPr>
    </w:p>
    <w:p w14:paraId="08D08033" w14:textId="7AAA141E" w:rsidR="007511CA" w:rsidRDefault="007511CA" w:rsidP="00BF4AA8">
      <w:pPr>
        <w:pStyle w:val="Heading2"/>
        <w:spacing w:before="0" w:after="0"/>
        <w:ind w:left="0" w:firstLine="0"/>
      </w:pPr>
      <w:bookmarkStart w:id="11" w:name="_Toc133767098"/>
      <w:r>
        <w:t>Ontstaan</w:t>
      </w:r>
      <w:bookmarkEnd w:id="11"/>
    </w:p>
    <w:p w14:paraId="3EC25907" w14:textId="77777777" w:rsidR="00541CA6" w:rsidRDefault="00541CA6" w:rsidP="00BF4AA8">
      <w:pPr>
        <w:spacing w:after="0"/>
        <w:rPr>
          <w:lang w:val="nl-BE"/>
        </w:rPr>
      </w:pPr>
    </w:p>
    <w:p w14:paraId="2F96215B" w14:textId="7C8C00B2" w:rsidR="00541CA6" w:rsidRDefault="00541CA6" w:rsidP="00BF4AA8">
      <w:pPr>
        <w:spacing w:after="0"/>
        <w:rPr>
          <w:lang w:val="nl-BE"/>
        </w:rPr>
      </w:pPr>
      <w:r w:rsidRPr="00541CA6">
        <w:rPr>
          <w:lang w:val="nl-BE"/>
        </w:rPr>
        <w:t>SignalR is in 201</w:t>
      </w:r>
      <w:r>
        <w:rPr>
          <w:lang w:val="nl-BE"/>
        </w:rPr>
        <w:t>1</w:t>
      </w:r>
      <w:r w:rsidRPr="00541CA6">
        <w:rPr>
          <w:lang w:val="nl-BE"/>
        </w:rPr>
        <w:t xml:space="preserve"> in het l</w:t>
      </w:r>
      <w:r>
        <w:rPr>
          <w:lang w:val="nl-BE"/>
        </w:rPr>
        <w:t>even geroepen</w:t>
      </w:r>
      <w:r w:rsidR="008A4C67">
        <w:rPr>
          <w:lang w:val="nl-BE"/>
        </w:rPr>
        <w:t xml:space="preserve"> door David Fowler en Damian Edwards. Het werd toegevoegd in het ASP.N</w:t>
      </w:r>
      <w:r w:rsidR="006213A5">
        <w:rPr>
          <w:lang w:val="nl-BE"/>
        </w:rPr>
        <w:t>ET</w:t>
      </w:r>
      <w:r w:rsidR="008A4C67">
        <w:rPr>
          <w:lang w:val="nl-BE"/>
        </w:rPr>
        <w:t xml:space="preserve"> project en uitgebracht als deel van ASP.N</w:t>
      </w:r>
      <w:r w:rsidR="006213A5">
        <w:rPr>
          <w:lang w:val="nl-BE"/>
        </w:rPr>
        <w:t>ET</w:t>
      </w:r>
      <w:r w:rsidR="008A4C67">
        <w:rPr>
          <w:lang w:val="nl-BE"/>
        </w:rPr>
        <w:t xml:space="preserve"> in 2013.</w:t>
      </w:r>
    </w:p>
    <w:p w14:paraId="31C50399" w14:textId="521FEE9F" w:rsidR="008A4C67" w:rsidRDefault="008A4C67" w:rsidP="00BF4AA8">
      <w:pPr>
        <w:spacing w:after="0"/>
        <w:rPr>
          <w:lang w:val="nl-BE"/>
        </w:rPr>
      </w:pPr>
      <w:r>
        <w:rPr>
          <w:lang w:val="nl-BE"/>
        </w:rPr>
        <w:t xml:space="preserve">In 2013 was het WebSocket protocol juist gestandaardiseerd maar ondersteunde de meeste browsers dit nog niet. WebSocket </w:t>
      </w:r>
      <w:r w:rsidR="00952328">
        <w:rPr>
          <w:lang w:val="nl-BE"/>
        </w:rPr>
        <w:t>is hetgeen dat SignalR gebrui</w:t>
      </w:r>
      <w:r>
        <w:rPr>
          <w:lang w:val="nl-BE"/>
        </w:rPr>
        <w:t>kt</w:t>
      </w:r>
      <w:r w:rsidR="00952328">
        <w:rPr>
          <w:lang w:val="nl-BE"/>
        </w:rPr>
        <w:t xml:space="preserve"> om</w:t>
      </w:r>
      <w:r>
        <w:rPr>
          <w:lang w:val="nl-BE"/>
        </w:rPr>
        <w:t xml:space="preserve"> </w:t>
      </w:r>
      <w:r w:rsidR="001F1C1A">
        <w:rPr>
          <w:lang w:val="nl-BE"/>
        </w:rPr>
        <w:t xml:space="preserve">het mogelijk </w:t>
      </w:r>
      <w:r w:rsidR="00952328">
        <w:rPr>
          <w:lang w:val="nl-BE"/>
        </w:rPr>
        <w:t xml:space="preserve">te maken </w:t>
      </w:r>
      <w:r w:rsidR="001F1C1A">
        <w:rPr>
          <w:lang w:val="nl-BE"/>
        </w:rPr>
        <w:t>om data tegelijkertijd in twee richtingen te sturen</w:t>
      </w:r>
      <w:r w:rsidR="006E0F6D">
        <w:rPr>
          <w:lang w:val="nl-BE"/>
        </w:rPr>
        <w:t>. Over WebSocket gaan we</w:t>
      </w:r>
      <w:r w:rsidR="001F1C1A">
        <w:rPr>
          <w:lang w:val="nl-BE"/>
        </w:rPr>
        <w:t xml:space="preserve"> zo meteen </w:t>
      </w:r>
      <w:r w:rsidR="006E0F6D">
        <w:rPr>
          <w:lang w:val="nl-BE"/>
        </w:rPr>
        <w:t>dieper in</w:t>
      </w:r>
      <w:r w:rsidR="001F1C1A">
        <w:rPr>
          <w:lang w:val="nl-BE"/>
        </w:rPr>
        <w:t>.</w:t>
      </w:r>
    </w:p>
    <w:p w14:paraId="36D1ED55" w14:textId="77777777" w:rsidR="00082EC3" w:rsidRDefault="00082EC3" w:rsidP="00BF4AA8">
      <w:pPr>
        <w:spacing w:after="0"/>
        <w:rPr>
          <w:lang w:val="nl-BE"/>
        </w:rPr>
      </w:pPr>
    </w:p>
    <w:p w14:paraId="1F0E7D21" w14:textId="564F4C60" w:rsidR="00E70777" w:rsidRDefault="00D117A1" w:rsidP="00BF4AA8">
      <w:pPr>
        <w:spacing w:after="0"/>
        <w:rPr>
          <w:lang w:val="nl-BE"/>
        </w:rPr>
      </w:pPr>
      <w:r>
        <w:rPr>
          <w:lang w:val="nl-BE"/>
        </w:rPr>
        <w:t xml:space="preserve">Voor </w:t>
      </w:r>
      <w:r w:rsidR="006E0F6D">
        <w:rPr>
          <w:lang w:val="nl-BE"/>
        </w:rPr>
        <w:t xml:space="preserve">het bestaan van </w:t>
      </w:r>
      <w:r>
        <w:rPr>
          <w:lang w:val="nl-BE"/>
        </w:rPr>
        <w:t>SignalR was er niet echt een goede methode voor real-time communicatie.</w:t>
      </w:r>
      <w:r w:rsidR="006E0F6D">
        <w:rPr>
          <w:lang w:val="nl-BE"/>
        </w:rPr>
        <w:t xml:space="preserve"> </w:t>
      </w:r>
      <w:r>
        <w:rPr>
          <w:lang w:val="nl-BE"/>
        </w:rPr>
        <w:t>Twee manieren die wel gebruikt werden waren AJAX polling en server-sent event</w:t>
      </w:r>
      <w:r w:rsidR="006379DF">
        <w:rPr>
          <w:lang w:val="nl-BE"/>
        </w:rPr>
        <w:t>s</w:t>
      </w:r>
      <w:r>
        <w:rPr>
          <w:lang w:val="nl-BE"/>
        </w:rPr>
        <w:t>,</w:t>
      </w:r>
      <w:r w:rsidR="00E70777">
        <w:rPr>
          <w:lang w:val="nl-BE"/>
        </w:rPr>
        <w:t xml:space="preserve"> dat laatste werd bovendien </w:t>
      </w:r>
      <w:r w:rsidR="00A01804">
        <w:rPr>
          <w:lang w:val="nl-BE"/>
        </w:rPr>
        <w:t xml:space="preserve">bij het begin van SignalR </w:t>
      </w:r>
      <w:r w:rsidR="006E0F6D">
        <w:rPr>
          <w:lang w:val="nl-BE"/>
        </w:rPr>
        <w:t xml:space="preserve">nog </w:t>
      </w:r>
      <w:r w:rsidR="00E70777">
        <w:rPr>
          <w:lang w:val="nl-BE"/>
        </w:rPr>
        <w:t>niet ondersteund door de meeste browsers. B</w:t>
      </w:r>
      <w:r>
        <w:rPr>
          <w:lang w:val="nl-BE"/>
        </w:rPr>
        <w:t>eide</w:t>
      </w:r>
      <w:r w:rsidR="00E70777">
        <w:rPr>
          <w:lang w:val="nl-BE"/>
        </w:rPr>
        <w:t xml:space="preserve"> methodes waren</w:t>
      </w:r>
      <w:r>
        <w:rPr>
          <w:lang w:val="nl-BE"/>
        </w:rPr>
        <w:t xml:space="preserve"> redelijk omslachtig</w:t>
      </w:r>
      <w:r w:rsidR="00E70777">
        <w:rPr>
          <w:lang w:val="nl-BE"/>
        </w:rPr>
        <w:t xml:space="preserve"> en hiervoor is </w:t>
      </w:r>
      <w:r w:rsidR="006379DF">
        <w:rPr>
          <w:lang w:val="nl-BE"/>
        </w:rPr>
        <w:t>SignalR</w:t>
      </w:r>
      <w:r w:rsidR="00E70777">
        <w:rPr>
          <w:lang w:val="nl-BE"/>
        </w:rPr>
        <w:t xml:space="preserve"> dan ook in </w:t>
      </w:r>
      <w:r w:rsidR="00A01804">
        <w:rPr>
          <w:lang w:val="nl-BE"/>
        </w:rPr>
        <w:t xml:space="preserve">het </w:t>
      </w:r>
      <w:r w:rsidR="00E70777">
        <w:rPr>
          <w:lang w:val="nl-BE"/>
        </w:rPr>
        <w:t>leve</w:t>
      </w:r>
      <w:r w:rsidR="006E0F6D">
        <w:rPr>
          <w:lang w:val="nl-BE"/>
        </w:rPr>
        <w:t>n</w:t>
      </w:r>
      <w:r w:rsidR="00E70777">
        <w:rPr>
          <w:lang w:val="nl-BE"/>
        </w:rPr>
        <w:t xml:space="preserve"> geroepen</w:t>
      </w:r>
      <w:r>
        <w:rPr>
          <w:lang w:val="nl-BE"/>
        </w:rPr>
        <w:t>.</w:t>
      </w:r>
    </w:p>
    <w:p w14:paraId="6AB6AE79" w14:textId="77777777" w:rsidR="00E70777" w:rsidRDefault="00E70777" w:rsidP="00BF4AA8">
      <w:pPr>
        <w:spacing w:after="0"/>
        <w:rPr>
          <w:lang w:val="nl-BE"/>
        </w:rPr>
      </w:pPr>
    </w:p>
    <w:p w14:paraId="3E189208" w14:textId="77777777" w:rsidR="007E3BA7" w:rsidRDefault="00E70777" w:rsidP="00BF4AA8">
      <w:pPr>
        <w:spacing w:after="0"/>
        <w:rPr>
          <w:lang w:val="nl-BE"/>
        </w:rPr>
      </w:pPr>
      <w:r>
        <w:rPr>
          <w:lang w:val="nl-BE"/>
        </w:rPr>
        <w:t>Om het verschil duidelijk te maken leggen we beide even uit</w:t>
      </w:r>
      <w:r w:rsidR="007E3BA7">
        <w:rPr>
          <w:lang w:val="nl-BE"/>
        </w:rPr>
        <w:t>:</w:t>
      </w:r>
    </w:p>
    <w:p w14:paraId="195E7246" w14:textId="50EBCBFA" w:rsidR="007E3BA7" w:rsidRDefault="006379DF" w:rsidP="00BF4AA8">
      <w:pPr>
        <w:spacing w:after="0"/>
        <w:rPr>
          <w:lang w:val="nl-BE"/>
        </w:rPr>
      </w:pPr>
      <w:r>
        <w:rPr>
          <w:lang w:val="nl-BE"/>
        </w:rPr>
        <w:t xml:space="preserve">AJAX (long) polling is </w:t>
      </w:r>
      <w:r w:rsidR="007E3BA7">
        <w:rPr>
          <w:lang w:val="nl-BE"/>
        </w:rPr>
        <w:t xml:space="preserve">eigenlijk wat er gebeurt in ons </w:t>
      </w:r>
      <w:r w:rsidR="006E0F6D">
        <w:rPr>
          <w:lang w:val="nl-BE"/>
        </w:rPr>
        <w:t xml:space="preserve">eerste </w:t>
      </w:r>
      <w:r w:rsidR="007E3BA7">
        <w:rPr>
          <w:lang w:val="nl-BE"/>
        </w:rPr>
        <w:t xml:space="preserve">voorbeeld van </w:t>
      </w:r>
      <w:r w:rsidR="006E0F6D">
        <w:rPr>
          <w:lang w:val="nl-BE"/>
        </w:rPr>
        <w:t>John en Mary</w:t>
      </w:r>
      <w:r w:rsidR="007E3BA7">
        <w:rPr>
          <w:lang w:val="nl-BE"/>
        </w:rPr>
        <w:t>. Er worden</w:t>
      </w:r>
      <w:r>
        <w:rPr>
          <w:lang w:val="nl-BE"/>
        </w:rPr>
        <w:t xml:space="preserve"> constant HTTP calls </w:t>
      </w:r>
      <w:r w:rsidR="007E3BA7">
        <w:rPr>
          <w:lang w:val="nl-BE"/>
        </w:rPr>
        <w:t>naar de server gestuurd en de client wacht af tot de server iets terugstuurt. Als er geen data beschikbaar is wordt er gewoon een leeg antwoord gestuurd.</w:t>
      </w:r>
    </w:p>
    <w:p w14:paraId="3F8356B3" w14:textId="341C195A" w:rsidR="007E3BA7" w:rsidRDefault="007E3BA7" w:rsidP="00BF4AA8">
      <w:pPr>
        <w:spacing w:after="0"/>
        <w:rPr>
          <w:lang w:val="nl-BE"/>
        </w:rPr>
      </w:pPr>
      <w:r>
        <w:rPr>
          <w:lang w:val="nl-BE"/>
        </w:rPr>
        <w:t>Met long-polling wordt er eigenlijk bijna hetzelfde gedaan. Het verschil is hier dat als er geen data beschikbaar is de server de request vasthoudt tot er iets is om terug te sturen. Dit wordt ook wel een “hanging GET” genoemd. Als er data beschikbaar wordt stuurt de server deze terug naar de client. De client stuurt dan meteen een request terug naar de server, waardoor de server bijna altijd wel een wachtende request heeft.</w:t>
      </w:r>
    </w:p>
    <w:p w14:paraId="59C9DBEB" w14:textId="77777777" w:rsidR="007E3BA7" w:rsidRDefault="007E3BA7" w:rsidP="00BF4AA8">
      <w:pPr>
        <w:spacing w:after="0"/>
        <w:rPr>
          <w:lang w:val="nl-BE"/>
        </w:rPr>
      </w:pPr>
    </w:p>
    <w:p w14:paraId="72D1C048" w14:textId="77777777" w:rsidR="000E2193" w:rsidRDefault="000E2193">
      <w:pPr>
        <w:spacing w:after="0"/>
        <w:rPr>
          <w:lang w:val="nl-BE"/>
        </w:rPr>
      </w:pPr>
      <w:r>
        <w:rPr>
          <w:lang w:val="nl-BE"/>
        </w:rPr>
        <w:br w:type="page"/>
      </w:r>
    </w:p>
    <w:p w14:paraId="0AE196D7" w14:textId="3C786BF1" w:rsidR="006379DF" w:rsidRDefault="00FC3D43" w:rsidP="00BF4AA8">
      <w:pPr>
        <w:spacing w:after="0"/>
        <w:rPr>
          <w:lang w:val="nl-BE"/>
        </w:rPr>
      </w:pPr>
      <w:r>
        <w:rPr>
          <w:lang w:val="nl-BE"/>
        </w:rPr>
        <w:lastRenderedPageBreak/>
        <w:t>S</w:t>
      </w:r>
      <w:r w:rsidR="006379DF">
        <w:rPr>
          <w:lang w:val="nl-BE"/>
        </w:rPr>
        <w:t>erver-sent events</w:t>
      </w:r>
      <w:r>
        <w:rPr>
          <w:lang w:val="nl-BE"/>
        </w:rPr>
        <w:t xml:space="preserve"> zijn events die door een browser gebruikt kunnen worden.</w:t>
      </w:r>
      <w:r w:rsidR="006379DF">
        <w:rPr>
          <w:lang w:val="nl-BE"/>
        </w:rPr>
        <w:t xml:space="preserve"> </w:t>
      </w:r>
      <w:r w:rsidR="00932799">
        <w:rPr>
          <w:lang w:val="nl-BE"/>
        </w:rPr>
        <w:t xml:space="preserve">Een browser “abonneert” </w:t>
      </w:r>
      <w:r w:rsidR="00291C23">
        <w:rPr>
          <w:lang w:val="nl-BE"/>
        </w:rPr>
        <w:t xml:space="preserve">zogezegd </w:t>
      </w:r>
      <w:r w:rsidR="00932799">
        <w:rPr>
          <w:lang w:val="nl-BE"/>
        </w:rPr>
        <w:t xml:space="preserve">op een aantal events. Wanneer er zo’n event voorvalt stuurt de browser een notificatie naar de server. Zo kan er bepaalde code verstuurd worden telkens een specifiek event gebeurt. </w:t>
      </w:r>
      <w:r w:rsidR="00102DD6">
        <w:rPr>
          <w:lang w:val="nl-BE"/>
        </w:rPr>
        <w:t>Denk hier aan alarmen, meldingen, nieuws</w:t>
      </w:r>
      <w:r w:rsidR="00932799">
        <w:rPr>
          <w:lang w:val="nl-BE"/>
        </w:rPr>
        <w:t xml:space="preserve"> of aan </w:t>
      </w:r>
      <w:r w:rsidR="00291C23">
        <w:rPr>
          <w:lang w:val="nl-BE"/>
        </w:rPr>
        <w:t xml:space="preserve">bijvoorbeeld </w:t>
      </w:r>
      <w:r w:rsidR="00102DD6">
        <w:rPr>
          <w:lang w:val="nl-BE"/>
        </w:rPr>
        <w:t>sportscore</w:t>
      </w:r>
      <w:r w:rsidR="00932799">
        <w:rPr>
          <w:lang w:val="nl-BE"/>
        </w:rPr>
        <w:t>s</w:t>
      </w:r>
      <w:r w:rsidR="00291C23">
        <w:rPr>
          <w:lang w:val="nl-BE"/>
        </w:rPr>
        <w:t>. Stel dat een goal een event is. Elke keer er dus een goal gemaakt wordt stuurt de server data door naar de webbrowser waarna deze wordt geüpdate.</w:t>
      </w:r>
    </w:p>
    <w:p w14:paraId="7CC43BE4" w14:textId="77777777" w:rsidR="00291C23" w:rsidRDefault="00291C23" w:rsidP="00BF4AA8">
      <w:pPr>
        <w:spacing w:after="0"/>
        <w:rPr>
          <w:lang w:val="nl-BE"/>
        </w:rPr>
      </w:pPr>
    </w:p>
    <w:p w14:paraId="373D1860" w14:textId="1C77C8BE" w:rsidR="00291C23" w:rsidRDefault="00291C23" w:rsidP="00BF4AA8">
      <w:pPr>
        <w:spacing w:after="0"/>
        <w:rPr>
          <w:lang w:val="nl-BE"/>
        </w:rPr>
      </w:pPr>
      <w:r>
        <w:rPr>
          <w:noProof/>
          <w:lang w:val="nl-BE"/>
        </w:rPr>
        <w:drawing>
          <wp:inline distT="0" distB="0" distL="0" distR="0" wp14:anchorId="3A5CDACB" wp14:editId="73BBC455">
            <wp:extent cx="4973040" cy="3613150"/>
            <wp:effectExtent l="0" t="0" r="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8"/>
                    <a:stretch>
                      <a:fillRect/>
                    </a:stretch>
                  </pic:blipFill>
                  <pic:spPr>
                    <a:xfrm>
                      <a:off x="0" y="0"/>
                      <a:ext cx="4987124" cy="3623383"/>
                    </a:xfrm>
                    <a:prstGeom prst="rect">
                      <a:avLst/>
                    </a:prstGeom>
                  </pic:spPr>
                </pic:pic>
              </a:graphicData>
            </a:graphic>
          </wp:inline>
        </w:drawing>
      </w:r>
    </w:p>
    <w:p w14:paraId="4F751E64" w14:textId="4099897F" w:rsidR="00B800CC" w:rsidRDefault="00B800CC" w:rsidP="00BF4AA8">
      <w:pPr>
        <w:spacing w:after="0"/>
        <w:rPr>
          <w:b/>
          <w:bCs/>
          <w:iCs/>
          <w:color w:val="009CAB"/>
          <w:sz w:val="24"/>
          <w:szCs w:val="28"/>
        </w:rPr>
      </w:pPr>
    </w:p>
    <w:p w14:paraId="2AC2A759" w14:textId="1EFF9EA0" w:rsidR="00E214B6" w:rsidRDefault="00E214B6" w:rsidP="00BF4AA8">
      <w:pPr>
        <w:pStyle w:val="Heading2"/>
        <w:spacing w:before="0" w:after="0"/>
        <w:ind w:left="0" w:firstLine="0"/>
      </w:pPr>
      <w:bookmarkStart w:id="12" w:name="_Toc133767099"/>
      <w:r>
        <w:t>Gebruik</w:t>
      </w:r>
      <w:bookmarkEnd w:id="12"/>
    </w:p>
    <w:p w14:paraId="69CEA6F0" w14:textId="77777777" w:rsidR="00956BA3" w:rsidRDefault="00956BA3" w:rsidP="00BF4AA8">
      <w:pPr>
        <w:spacing w:after="0"/>
      </w:pPr>
    </w:p>
    <w:p w14:paraId="3B1964A2" w14:textId="18D97256" w:rsidR="00956BA3" w:rsidRDefault="00956BA3" w:rsidP="00BF4AA8">
      <w:pPr>
        <w:spacing w:after="0"/>
      </w:pPr>
      <w:r>
        <w:t>Er zijn twee versies van SignalR: ASP.NET SignalR en ASP.NET Core SignalR.</w:t>
      </w:r>
    </w:p>
    <w:p w14:paraId="5AC75710" w14:textId="762E86EA" w:rsidR="00082EC3" w:rsidRDefault="00082EC3" w:rsidP="00BF4AA8">
      <w:pPr>
        <w:spacing w:after="0"/>
      </w:pPr>
      <w:r>
        <w:t xml:space="preserve">Het verschil hier is dat </w:t>
      </w:r>
      <w:r w:rsidR="006E0F6D">
        <w:t xml:space="preserve">gewone </w:t>
      </w:r>
      <w:r>
        <w:t>ASP.NET de oude versie is. Toen SignalR in het begin uitkwam maakte bijna</w:t>
      </w:r>
      <w:r w:rsidR="00B800CC">
        <w:t xml:space="preserve"> elke webapplicatie gebruikt van jQuery. Het was dus logisch dat SignalR ook gebruik maakte van de functionaliteiten van jQuery.</w:t>
      </w:r>
    </w:p>
    <w:p w14:paraId="5A014B29" w14:textId="77777777" w:rsidR="00B800CC" w:rsidRDefault="00B800CC" w:rsidP="00BF4AA8">
      <w:pPr>
        <w:spacing w:after="0"/>
      </w:pPr>
    </w:p>
    <w:p w14:paraId="5B9593E2" w14:textId="3E6C203C" w:rsidR="00B800CC" w:rsidRDefault="0008080F" w:rsidP="00BF4AA8">
      <w:pPr>
        <w:spacing w:after="0"/>
      </w:pPr>
      <w:r>
        <w:t>I</w:t>
      </w:r>
      <w:r w:rsidR="00B800CC">
        <w:t>n 20</w:t>
      </w:r>
      <w:r w:rsidR="00483866">
        <w:t xml:space="preserve">16 </w:t>
      </w:r>
      <w:r>
        <w:t xml:space="preserve">is </w:t>
      </w:r>
      <w:r w:rsidR="00483866">
        <w:t xml:space="preserve">ASP.NET helemaal opnieuw geschreven </w:t>
      </w:r>
      <w:r>
        <w:t>en</w:t>
      </w:r>
      <w:r w:rsidR="00483866">
        <w:t xml:space="preserve"> heeft SignalR ook een update gekregen. De grootste lijnen zijn wel hetzelfde gebleven</w:t>
      </w:r>
      <w:r>
        <w:t>n met enkele kleine aanpassingen</w:t>
      </w:r>
      <w:r w:rsidR="00483866">
        <w:t xml:space="preserve">. </w:t>
      </w:r>
      <w:r>
        <w:t xml:space="preserve">Omdat jQuery minder en minder werd gebruikt hebben ze de nieuwe SignalR versie niet meer afhankelijk gemaakt van jQuery. </w:t>
      </w:r>
      <w:r w:rsidR="00483866">
        <w:t>Hubs bl</w:t>
      </w:r>
      <w:r>
        <w:t>e</w:t>
      </w:r>
      <w:r w:rsidR="00483866">
        <w:t xml:space="preserve">ven </w:t>
      </w:r>
      <w:r>
        <w:t xml:space="preserve">wel </w:t>
      </w:r>
      <w:r w:rsidR="00483866">
        <w:t>het voornaamste verbindingspunt tussen servers en clienten. Clienten roepen</w:t>
      </w:r>
      <w:r>
        <w:t xml:space="preserve"> nog altijd</w:t>
      </w:r>
      <w:r w:rsidR="00483866">
        <w:t xml:space="preserve"> methodes op op deze hubs en de hubs hebben controle over de verbindingen.</w:t>
      </w:r>
    </w:p>
    <w:p w14:paraId="7F1AD0A1" w14:textId="6B30F827" w:rsidR="00483866" w:rsidRDefault="0008080F" w:rsidP="00BF4AA8">
      <w:pPr>
        <w:spacing w:after="0"/>
      </w:pPr>
      <w:r>
        <w:t xml:space="preserve">Doordat het gebruik van jQuery niet meer noodzakelijk was werd de mogelijkheid om andere technologieën zoals </w:t>
      </w:r>
      <w:r w:rsidR="00483866">
        <w:t>Java</w:t>
      </w:r>
      <w:r w:rsidR="00742C27">
        <w:t>S</w:t>
      </w:r>
      <w:r w:rsidR="00483866">
        <w:t>cript/Type</w:t>
      </w:r>
      <w:r w:rsidR="00742C27">
        <w:t>S</w:t>
      </w:r>
      <w:r w:rsidR="00483866">
        <w:t>cript</w:t>
      </w:r>
      <w:r>
        <w:t xml:space="preserve"> te gebruiken</w:t>
      </w:r>
      <w:r w:rsidR="00483866">
        <w:t xml:space="preserve"> </w:t>
      </w:r>
      <w:r w:rsidR="00BC77B5">
        <w:t>veel makkelijker</w:t>
      </w:r>
      <w:r w:rsidR="00483866">
        <w:t xml:space="preserve">. </w:t>
      </w:r>
      <w:r w:rsidR="00742C27">
        <w:t>Hierdoor k</w:t>
      </w:r>
      <w:r>
        <w:t>ond</w:t>
      </w:r>
      <w:r w:rsidR="00742C27">
        <w:t>en</w:t>
      </w:r>
      <w:r w:rsidR="00BC77B5">
        <w:t xml:space="preserve"> ook</w:t>
      </w:r>
      <w:r w:rsidR="00742C27">
        <w:t xml:space="preserve"> modernere frameworks zoals Angular, React, Vue,</w:t>
      </w:r>
      <w:r>
        <w:t>…</w:t>
      </w:r>
      <w:r w:rsidR="00742C27">
        <w:t xml:space="preserve"> gebruikt worden.</w:t>
      </w:r>
    </w:p>
    <w:p w14:paraId="31CE9FC7" w14:textId="77777777" w:rsidR="004C010A" w:rsidRDefault="004C010A" w:rsidP="00BF4AA8">
      <w:pPr>
        <w:spacing w:after="0"/>
      </w:pPr>
    </w:p>
    <w:p w14:paraId="0A73BF5C" w14:textId="0C8B961F" w:rsidR="00BC77B5" w:rsidRDefault="004C010A" w:rsidP="00BF4AA8">
      <w:pPr>
        <w:spacing w:after="0"/>
      </w:pPr>
      <w:r>
        <w:t>Nog iets dat nieuw was tegenover de standaard ASP.NET versie is het gebruik van dependency injections. Met depen</w:t>
      </w:r>
      <w:r w:rsidR="0023388A">
        <w:t>dency injections kan er code “van buitenaf” gebruikt worden. Je geeft een object bepaalde objecten mee die deze kan gebruiken. Een goed voorbeeld van dependency objections bij SignalR is de NavigationManager. Deze wordt mee geïnstalleerd met SignalR en kan gebruikt worden na zo’n inject.</w:t>
      </w:r>
    </w:p>
    <w:p w14:paraId="204E2412" w14:textId="77777777" w:rsidR="00984E81" w:rsidRDefault="00984E81" w:rsidP="00BF4AA8">
      <w:pPr>
        <w:spacing w:after="0"/>
      </w:pPr>
    </w:p>
    <w:p w14:paraId="272FC9A8" w14:textId="4F503514" w:rsidR="00984E81" w:rsidRDefault="00984E81" w:rsidP="00BF4AA8">
      <w:pPr>
        <w:spacing w:after="0"/>
      </w:pPr>
      <w:r w:rsidRPr="00984E81">
        <w:t xml:space="preserve">SignalR gebruikt </w:t>
      </w:r>
      <w:r>
        <w:t xml:space="preserve">bovendien </w:t>
      </w:r>
      <w:r w:rsidR="00227089">
        <w:t xml:space="preserve">ook </w:t>
      </w:r>
      <w:r w:rsidRPr="00984E81">
        <w:t>encrypti</w:t>
      </w:r>
      <w:r w:rsidR="00227089">
        <w:t>e</w:t>
      </w:r>
      <w:r w:rsidRPr="00984E81">
        <w:t xml:space="preserve"> en een digitale handtekening om </w:t>
      </w:r>
      <w:r w:rsidR="00227089">
        <w:t>de</w:t>
      </w:r>
      <w:r w:rsidRPr="00984E81">
        <w:t xml:space="preserve"> verbindingstoken te beschermen. Voor elk verzoek valideert de server de inhoud van </w:t>
      </w:r>
      <w:r w:rsidRPr="00984E81">
        <w:lastRenderedPageBreak/>
        <w:t>het token om er zeker van te zijn dat het verzoek afkomstig is van de opgegeven gebruiker. De gebruikersnaam moet overeenkomen met de connection ID.</w:t>
      </w:r>
    </w:p>
    <w:p w14:paraId="1DA713CC" w14:textId="77777777" w:rsidR="006C4BA2" w:rsidRDefault="006C4BA2" w:rsidP="00BF4AA8">
      <w:pPr>
        <w:spacing w:after="0"/>
      </w:pPr>
    </w:p>
    <w:p w14:paraId="6036BBD3" w14:textId="309ECFA4" w:rsidR="006C4BA2" w:rsidRDefault="006C4BA2" w:rsidP="00BF4AA8">
      <w:pPr>
        <w:spacing w:after="0"/>
      </w:pPr>
      <w:r>
        <w:t xml:space="preserve">Als we dan terug gaan naar het voorbeeld van John en Mary kunnen we het verschil aantonen </w:t>
      </w:r>
      <w:r w:rsidR="00227089">
        <w:t>met</w:t>
      </w:r>
      <w:r>
        <w:t xml:space="preserve"> het gebruik van SignalR. John en Mary maken beide een connectie met de server en database. Telkens wanneer een gebruiker een bericht naar de server stuurt herkent de server de gebruiker en stuurt dit door naar de andere gebruiker. Deze verbinding blijft open tot John of Mary de verbinding sluit.</w:t>
      </w:r>
    </w:p>
    <w:p w14:paraId="64F9E7E5" w14:textId="77777777" w:rsidR="00385038" w:rsidRDefault="00385038" w:rsidP="00BF4AA8">
      <w:pPr>
        <w:spacing w:after="0"/>
      </w:pPr>
    </w:p>
    <w:p w14:paraId="35E955AC" w14:textId="679F7122" w:rsidR="006C4BA2" w:rsidRPr="00956BA3" w:rsidRDefault="006C4BA2" w:rsidP="00BF4AA8">
      <w:pPr>
        <w:spacing w:after="0"/>
      </w:pPr>
      <w:r>
        <w:rPr>
          <w:noProof/>
        </w:rPr>
        <w:drawing>
          <wp:inline distT="0" distB="0" distL="0" distR="0" wp14:anchorId="6AC41DFC" wp14:editId="07EEA474">
            <wp:extent cx="5652135" cy="2649855"/>
            <wp:effectExtent l="0" t="0" r="5715" b="0"/>
            <wp:docPr id="12701060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106003" name="Picture 1" descr="Diagram&#10;&#10;Description automatically generated"/>
                    <pic:cNvPicPr>
                      <a:picLocks noChangeAspect="1"/>
                    </pic:cNvPicPr>
                  </pic:nvPicPr>
                  <pic:blipFill>
                    <a:blip r:embed="rId29"/>
                    <a:stretch>
                      <a:fillRect/>
                    </a:stretch>
                  </pic:blipFill>
                  <pic:spPr>
                    <a:xfrm>
                      <a:off x="0" y="0"/>
                      <a:ext cx="5652135" cy="2649855"/>
                    </a:xfrm>
                    <a:prstGeom prst="rect">
                      <a:avLst/>
                    </a:prstGeom>
                  </pic:spPr>
                </pic:pic>
              </a:graphicData>
            </a:graphic>
          </wp:inline>
        </w:drawing>
      </w:r>
      <w:r>
        <w:t xml:space="preserve"> </w:t>
      </w:r>
    </w:p>
    <w:p w14:paraId="0CB905F5" w14:textId="73CA9226" w:rsidR="006C4BA2" w:rsidRDefault="006C4BA2" w:rsidP="00BF4AA8">
      <w:pPr>
        <w:spacing w:after="0"/>
        <w:rPr>
          <w:b/>
          <w:bCs/>
          <w:iCs/>
          <w:color w:val="009CAB"/>
          <w:sz w:val="24"/>
          <w:szCs w:val="28"/>
        </w:rPr>
      </w:pPr>
    </w:p>
    <w:p w14:paraId="40321535" w14:textId="77777777" w:rsidR="00A01804" w:rsidRDefault="00A01804" w:rsidP="00A01804">
      <w:pPr>
        <w:pStyle w:val="Heading2"/>
        <w:spacing w:before="0" w:after="0"/>
        <w:ind w:left="0" w:firstLine="0"/>
      </w:pPr>
      <w:bookmarkStart w:id="13" w:name="_Toc133767100"/>
      <w:r>
        <w:t>Waarom SignalR gebruiken?</w:t>
      </w:r>
      <w:bookmarkEnd w:id="13"/>
    </w:p>
    <w:p w14:paraId="5C645E3B" w14:textId="77777777" w:rsidR="00A01804" w:rsidRDefault="00A01804" w:rsidP="00A01804">
      <w:pPr>
        <w:spacing w:after="0"/>
      </w:pPr>
    </w:p>
    <w:p w14:paraId="117FDE52" w14:textId="3DA0A593" w:rsidR="00A01804" w:rsidRDefault="00A01804" w:rsidP="00A01804">
      <w:pPr>
        <w:spacing w:after="0"/>
      </w:pPr>
      <w:r>
        <w:t xml:space="preserve">Zoals daarjuist in het voorbeeld te zien </w:t>
      </w:r>
      <w:r w:rsidR="00227089">
        <w:t>was,</w:t>
      </w:r>
      <w:r>
        <w:t xml:space="preserve"> is de SignalR methode veel efficienter, legt het geen druk op de performance van de server en biedt het realtime functionaliteit aan. SignalR is dus ideaal voor applicaties die vaak en snel updates moeten krijgen van de server. </w:t>
      </w:r>
      <w:r w:rsidR="00227089">
        <w:t>Zoals g</w:t>
      </w:r>
      <w:r>
        <w:t xml:space="preserve">aming, sociale media, veiling en GPS. Met de ingebouwde API die instaat voor de calls tussen server en gebruiker is het makkelijk om functies op te roepen die </w:t>
      </w:r>
      <w:r w:rsidR="00554A24">
        <w:t xml:space="preserve">op de server in .NET Core code staan. Door het gebruik van hubs kunnen er berichten naar </w:t>
      </w:r>
      <w:r w:rsidR="00D16386">
        <w:t>één, een groep of alle gebruikers</w:t>
      </w:r>
      <w:r w:rsidR="00554A24">
        <w:t xml:space="preserve"> verstuurd worden.</w:t>
      </w:r>
    </w:p>
    <w:p w14:paraId="6E38228E" w14:textId="77777777" w:rsidR="00A01804" w:rsidRPr="006C4BA2" w:rsidRDefault="00A01804" w:rsidP="00A01804">
      <w:pPr>
        <w:spacing w:after="0"/>
      </w:pPr>
    </w:p>
    <w:p w14:paraId="3925F810" w14:textId="2643A90C" w:rsidR="006C4BA2" w:rsidRDefault="006C4BA2" w:rsidP="00BF4AA8">
      <w:pPr>
        <w:pStyle w:val="Heading2"/>
        <w:spacing w:before="0" w:after="0"/>
      </w:pPr>
      <w:bookmarkStart w:id="14" w:name="_Toc133767101"/>
      <w:r>
        <w:t>Belangrijkste features SignalR</w:t>
      </w:r>
      <w:bookmarkEnd w:id="14"/>
    </w:p>
    <w:p w14:paraId="709D9B11" w14:textId="77777777" w:rsidR="004C67BF" w:rsidRDefault="004C67BF" w:rsidP="00BF4AA8">
      <w:pPr>
        <w:spacing w:after="0"/>
      </w:pPr>
    </w:p>
    <w:p w14:paraId="43EED1D2" w14:textId="5FAE670C" w:rsidR="00251C9B" w:rsidRPr="004C67BF" w:rsidRDefault="002C3D1D" w:rsidP="00BF4AA8">
      <w:pPr>
        <w:spacing w:after="0"/>
      </w:pPr>
      <w:r>
        <w:t>We weten nu dat SignalR instaat voor een bidirectionele</w:t>
      </w:r>
      <w:r w:rsidR="00592263">
        <w:t xml:space="preserve"> open</w:t>
      </w:r>
      <w:r>
        <w:t xml:space="preserve"> connectie tussen een webgebruiker en een server.</w:t>
      </w:r>
      <w:r w:rsidR="00251C9B">
        <w:t xml:space="preserve"> </w:t>
      </w:r>
      <w:r w:rsidR="0092476B">
        <w:t>Maar welke voordelen zijn er nog aan het gebruik van SignalR? We hebben hier de belangrijkste features opgelijst:</w:t>
      </w:r>
      <w:r w:rsidR="00251C9B">
        <w:t xml:space="preserve"> </w:t>
      </w:r>
    </w:p>
    <w:p w14:paraId="00AA6298" w14:textId="77777777" w:rsidR="006C4BA2" w:rsidRDefault="006C4BA2" w:rsidP="00BF4AA8">
      <w:pPr>
        <w:spacing w:after="0"/>
        <w:ind w:firstLine="1"/>
      </w:pPr>
    </w:p>
    <w:p w14:paraId="23952076" w14:textId="77777777" w:rsidR="006C4BA2" w:rsidRDefault="006C4BA2" w:rsidP="00BF4AA8">
      <w:pPr>
        <w:pStyle w:val="Heading3"/>
        <w:tabs>
          <w:tab w:val="clear" w:pos="1021"/>
        </w:tabs>
        <w:spacing w:before="0" w:after="0"/>
        <w:ind w:left="0" w:firstLine="0"/>
      </w:pPr>
      <w:bookmarkStart w:id="15" w:name="_Toc133767102"/>
      <w:r>
        <w:t>Verbindingsbeheer gebeurt automatisch</w:t>
      </w:r>
      <w:bookmarkEnd w:id="15"/>
    </w:p>
    <w:p w14:paraId="2B0B0E09" w14:textId="77777777" w:rsidR="006C4BA2" w:rsidRPr="00B15E13" w:rsidRDefault="006C4BA2" w:rsidP="00BF4AA8">
      <w:pPr>
        <w:spacing w:after="0"/>
      </w:pPr>
    </w:p>
    <w:p w14:paraId="622632F7" w14:textId="77777777" w:rsidR="006C4BA2" w:rsidRDefault="006C4BA2" w:rsidP="00BF4AA8">
      <w:pPr>
        <w:spacing w:after="0"/>
      </w:pPr>
      <w:r>
        <w:t>SignalR gebruikt een API die instaat voor het verbindingsbeheer. Hiervoor wordt WebSocket gebruikt. WebSocket is communicatieprotocol dat het mogelijk maakt om in realtime data te sturen van en naar de server. Communicatie is consistent, bidirectioneel en de data kan tegelijk in twee richtingen gestuurd worden.</w:t>
      </w:r>
    </w:p>
    <w:p w14:paraId="6E7E1F0F" w14:textId="4246B2B0" w:rsidR="006C4BA2" w:rsidRDefault="00227089" w:rsidP="00BF4AA8">
      <w:pPr>
        <w:spacing w:after="0"/>
      </w:pPr>
      <w:r>
        <w:t xml:space="preserve">Moest </w:t>
      </w:r>
      <w:r w:rsidR="006C4BA2">
        <w:t xml:space="preserve">SignalR </w:t>
      </w:r>
      <w:r>
        <w:t xml:space="preserve">geen gebruik maken van WebSocket zou je bij elke verbinding nog </w:t>
      </w:r>
      <w:r w:rsidR="006C4BA2">
        <w:t>veel functionaliteiten extra moet</w:t>
      </w:r>
      <w:r>
        <w:t>en</w:t>
      </w:r>
      <w:r w:rsidR="006C4BA2">
        <w:t xml:space="preserve"> installeren (denk hier bijvoorbeeld aan oudere systemen</w:t>
      </w:r>
      <w:r w:rsidR="006405A8">
        <w:t xml:space="preserve"> die niet compatibel zijn met nieuwere technologieën</w:t>
      </w:r>
      <w:r w:rsidR="006C4BA2">
        <w:t>). Door het gebruik van WebSocket worden deze automatisch geïmplementeerd.</w:t>
      </w:r>
      <w:r w:rsidR="008504FC">
        <w:t xml:space="preserve"> O</w:t>
      </w:r>
      <w:r>
        <w:t>ver</w:t>
      </w:r>
      <w:r w:rsidR="008504FC">
        <w:t xml:space="preserve"> WebSocket vertellen we later meer.</w:t>
      </w:r>
    </w:p>
    <w:p w14:paraId="0B009DC9" w14:textId="77777777" w:rsidR="006C4BA2" w:rsidRDefault="006C4BA2" w:rsidP="00BF4AA8">
      <w:pPr>
        <w:spacing w:after="0"/>
        <w:rPr>
          <w:b/>
        </w:rPr>
      </w:pPr>
    </w:p>
    <w:p w14:paraId="31B1D4D4" w14:textId="77777777" w:rsidR="006C4BA2" w:rsidRDefault="006C4BA2" w:rsidP="00BF4AA8">
      <w:pPr>
        <w:pStyle w:val="Heading3"/>
        <w:tabs>
          <w:tab w:val="clear" w:pos="1021"/>
          <w:tab w:val="num" w:pos="0"/>
        </w:tabs>
        <w:spacing w:before="0" w:after="0"/>
        <w:ind w:left="0" w:firstLine="0"/>
      </w:pPr>
      <w:bookmarkStart w:id="16" w:name="_Toc133767103"/>
      <w:r>
        <w:t>Berichten naar alle, specifieke of groep actieve gebruikers</w:t>
      </w:r>
      <w:bookmarkEnd w:id="16"/>
    </w:p>
    <w:p w14:paraId="0E3E9452" w14:textId="77777777" w:rsidR="006C4BA2" w:rsidRDefault="006C4BA2" w:rsidP="00BF4AA8">
      <w:pPr>
        <w:spacing w:after="0"/>
      </w:pPr>
    </w:p>
    <w:p w14:paraId="11CCD653" w14:textId="019B4B45" w:rsidR="006C4BA2" w:rsidRDefault="006C4BA2" w:rsidP="00BF4AA8">
      <w:pPr>
        <w:spacing w:after="0"/>
      </w:pPr>
      <w:r>
        <w:t xml:space="preserve">SignalR gebruikt hubs om te communiceren tussen gebruikers en servers. Een hub is een pijplijn die toelaat dat een gebruiker en server methodes kunnen oproepen bij </w:t>
      </w:r>
      <w:r>
        <w:lastRenderedPageBreak/>
        <w:t>elkaar. Dit wordt automatisch gedaan door SignalR</w:t>
      </w:r>
      <w:r w:rsidR="00227089">
        <w:t>.</w:t>
      </w:r>
      <w:r>
        <w:t xml:space="preserve"> </w:t>
      </w:r>
      <w:r w:rsidR="00227089">
        <w:t>H</w:t>
      </w:r>
      <w:r>
        <w:t xml:space="preserve">et zorgt voor </w:t>
      </w:r>
      <w:r w:rsidR="00227089">
        <w:t>de verbinding tussen</w:t>
      </w:r>
      <w:r>
        <w:t xml:space="preserve"> de machines </w:t>
      </w:r>
      <w:r w:rsidR="00227089">
        <w:t xml:space="preserve">en de onderlinge </w:t>
      </w:r>
      <w:r>
        <w:t>communicatie tussen server en gebruiker of vice versa. Dit gebeurt in JSON of MessagePack, wat een compactere vorm van JSON is.</w:t>
      </w:r>
    </w:p>
    <w:p w14:paraId="7A46DB08" w14:textId="77777777" w:rsidR="006C4BA2" w:rsidRDefault="006C4BA2" w:rsidP="00BF4AA8">
      <w:pPr>
        <w:spacing w:after="0"/>
        <w:ind w:left="284"/>
      </w:pPr>
    </w:p>
    <w:p w14:paraId="0B4DBA8B" w14:textId="4AC08D33" w:rsidR="006C4BA2" w:rsidRDefault="006C4BA2" w:rsidP="00BF4AA8">
      <w:pPr>
        <w:spacing w:after="0"/>
      </w:pPr>
      <w:r>
        <w:t xml:space="preserve">Deze hubs worden gebruikt op de serverzijde voor het versturen van berichten naar gebruikers. Het volstaat om een klasse aan te maken die over erft van Hub. Hierin kunnen verschillende methodes, </w:t>
      </w:r>
      <w:r w:rsidR="00227089">
        <w:t>taken</w:t>
      </w:r>
      <w:r>
        <w:t>, interfaces,… aangemaakt worden.</w:t>
      </w:r>
    </w:p>
    <w:p w14:paraId="3FFA2B0E" w14:textId="0AFE562F" w:rsidR="006C4BA2" w:rsidRDefault="006C4BA2" w:rsidP="00BF4AA8">
      <w:pPr>
        <w:spacing w:after="0"/>
      </w:pPr>
      <w:r>
        <w:t>Voor berichten te sturen zijn er 3 methoden: SendMessage</w:t>
      </w:r>
      <w:r w:rsidR="00123CEB">
        <w:t xml:space="preserve">, SendMessageToCaller en SendMessageToGroup. SendMessage </w:t>
      </w:r>
      <w:r>
        <w:t xml:space="preserve">gebruikt de property Clients.All om naar alle gebruikers een bericht te sturen. SendMessageToCaller </w:t>
      </w:r>
      <w:r w:rsidR="00123CEB">
        <w:t>krijgt de id binnen van diegene die een bericht heeft gestuurd door de</w:t>
      </w:r>
      <w:r>
        <w:t xml:space="preserve"> Clients.Caller</w:t>
      </w:r>
      <w:r w:rsidR="00123CEB">
        <w:t xml:space="preserve"> property. Hiermee wordt een antwoord teruggestuurd naar </w:t>
      </w:r>
      <w:r>
        <w:t>d</w:t>
      </w:r>
      <w:r w:rsidR="00123CEB">
        <w:t>ie</w:t>
      </w:r>
      <w:r>
        <w:t xml:space="preserve"> gebruiker. Als laatste is er nog SendMessageToGroup die SignalR Users groups gebruikt.</w:t>
      </w:r>
      <w:r w:rsidR="00227089">
        <w:t xml:space="preserve"> </w:t>
      </w:r>
      <w:r w:rsidR="00123CEB">
        <w:t xml:space="preserve">Denk bijvoorbeeld aan chatruimtes waarbij elke ruimte een bepaalde group is. </w:t>
      </w:r>
      <w:r w:rsidR="00227089">
        <w:t>Over het gebruik van Hubs komt er zo meteen nog een uitgebreidere uitleg.</w:t>
      </w:r>
    </w:p>
    <w:p w14:paraId="7B5299A4" w14:textId="77777777" w:rsidR="006C4BA2" w:rsidRPr="00070FAC" w:rsidRDefault="006C4BA2" w:rsidP="00BF4AA8">
      <w:pPr>
        <w:spacing w:after="0"/>
      </w:pPr>
    </w:p>
    <w:p w14:paraId="2ADD1573" w14:textId="5C6BE35F" w:rsidR="006C4BA2" w:rsidRDefault="006C4BA2" w:rsidP="001714B0">
      <w:pPr>
        <w:pStyle w:val="Heading3"/>
        <w:tabs>
          <w:tab w:val="clear" w:pos="1021"/>
          <w:tab w:val="num" w:pos="0"/>
        </w:tabs>
        <w:spacing w:before="0" w:after="0"/>
        <w:ind w:left="0" w:firstLine="0"/>
      </w:pPr>
      <w:bookmarkStart w:id="17" w:name="_Toc133767104"/>
      <w:r>
        <w:t>Schaalt naar trafiek</w:t>
      </w:r>
      <w:bookmarkEnd w:id="17"/>
    </w:p>
    <w:p w14:paraId="7E8CB3C4" w14:textId="77777777" w:rsidR="006C4BA2" w:rsidRDefault="006C4BA2" w:rsidP="00BF4AA8">
      <w:pPr>
        <w:spacing w:after="0"/>
      </w:pPr>
    </w:p>
    <w:p w14:paraId="0C90DD16" w14:textId="532F263D" w:rsidR="006C4BA2" w:rsidRDefault="006C4BA2" w:rsidP="00BF4AA8">
      <w:pPr>
        <w:spacing w:after="0"/>
      </w:pPr>
      <w:r>
        <w:t>Een app</w:t>
      </w:r>
      <w:r w:rsidR="00123CEB">
        <w:t>licatie dat gebruik maakt van</w:t>
      </w:r>
      <w:r>
        <w:t xml:space="preserve"> SignalR moet steeds alle verbindingen bijhouden, wat problemen geeft bij meerdere servers. Stel</w:t>
      </w:r>
      <w:r w:rsidR="001714B0">
        <w:t xml:space="preserve"> dat</w:t>
      </w:r>
      <w:r>
        <w:t xml:space="preserve"> één server een bericht</w:t>
      </w:r>
      <w:r w:rsidR="001714B0">
        <w:t xml:space="preserve"> wil</w:t>
      </w:r>
      <w:r>
        <w:t xml:space="preserve"> sturen naar alle gebruikers. Dat bericht wordt alleen verzonden naar de gebruikers die met die ene server zijn verbonden. </w:t>
      </w:r>
      <w:r w:rsidR="00123CEB">
        <w:t>Gebruikers die met een andere server verbonden zijn krijgen dit bericht dus niet.</w:t>
      </w:r>
      <w:r w:rsidR="0044424D">
        <w:t xml:space="preserve"> Moest je het schalen van de gebruikers zelf willen implementeren zou dit veel tijd en vooral geld kosten.</w:t>
      </w:r>
      <w:r w:rsidR="00123CEB">
        <w:t xml:space="preserve"> </w:t>
      </w:r>
      <w:r w:rsidR="001714B0">
        <w:t>Om dat probleem op te lossen zijn er twee opties:</w:t>
      </w:r>
      <w:r>
        <w:t xml:space="preserve"> Azure SignalR Service en Redis backp</w:t>
      </w:r>
      <w:r w:rsidR="00E82663">
        <w:t>l</w:t>
      </w:r>
      <w:r>
        <w:t>ane.</w:t>
      </w:r>
    </w:p>
    <w:p w14:paraId="4BBE090B" w14:textId="77777777" w:rsidR="00CF223B" w:rsidRDefault="00CF223B" w:rsidP="00BF4AA8">
      <w:pPr>
        <w:spacing w:after="0"/>
      </w:pPr>
    </w:p>
    <w:p w14:paraId="2C7E550F" w14:textId="77777777" w:rsidR="006C4BA2" w:rsidRDefault="006C4BA2" w:rsidP="00BF4AA8">
      <w:pPr>
        <w:spacing w:after="0"/>
      </w:pPr>
      <w:r>
        <w:rPr>
          <w:noProof/>
        </w:rPr>
        <w:drawing>
          <wp:inline distT="0" distB="0" distL="0" distR="0" wp14:anchorId="734DF94C" wp14:editId="0357D7DD">
            <wp:extent cx="2425700" cy="1713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stretch>
                      <a:fillRect/>
                    </a:stretch>
                  </pic:blipFill>
                  <pic:spPr>
                    <a:xfrm>
                      <a:off x="0" y="0"/>
                      <a:ext cx="2425700" cy="1713150"/>
                    </a:xfrm>
                    <a:prstGeom prst="rect">
                      <a:avLst/>
                    </a:prstGeom>
                  </pic:spPr>
                </pic:pic>
              </a:graphicData>
            </a:graphic>
          </wp:inline>
        </w:drawing>
      </w:r>
    </w:p>
    <w:p w14:paraId="0591DF8B" w14:textId="77777777" w:rsidR="006C4BA2" w:rsidRDefault="006C4BA2" w:rsidP="00BF4AA8">
      <w:pPr>
        <w:spacing w:after="0"/>
      </w:pPr>
    </w:p>
    <w:p w14:paraId="483988B9" w14:textId="35E902B2" w:rsidR="006C4BA2" w:rsidRDefault="006C4BA2" w:rsidP="00BF4AA8">
      <w:pPr>
        <w:spacing w:after="0"/>
      </w:pPr>
      <w:r w:rsidRPr="00C36D91">
        <w:rPr>
          <w:b/>
          <w:bCs/>
        </w:rPr>
        <w:t>Azure SignalR Service:</w:t>
      </w:r>
      <w:r>
        <w:t xml:space="preserve"> Azure verhelpt dit probleem door bij elke connectie van de gebruiker een omleiding te leggen naar de service. De gebruiker verbindt met de service zelf waardoor elke server maar een beperkt aantal connecties moet bijhouden.</w:t>
      </w:r>
      <w:r w:rsidR="00FE327E">
        <w:t xml:space="preserve"> Azure SignalR Service biedt wereldwijd bereik aan, en is schaalbaar naar een miljoen verbindingen.</w:t>
      </w:r>
      <w:r w:rsidR="00B477A6">
        <w:t xml:space="preserve"> Je moet natuurlijk wel een Azure abonnement hebben en je hubs worden gehost in de de cloud van Microsoft.</w:t>
      </w:r>
    </w:p>
    <w:p w14:paraId="623F0802" w14:textId="77777777" w:rsidR="006C4BA2" w:rsidRDefault="006C4BA2" w:rsidP="00BF4AA8">
      <w:pPr>
        <w:spacing w:after="0"/>
      </w:pPr>
    </w:p>
    <w:p w14:paraId="272316A9" w14:textId="77777777" w:rsidR="006C4BA2" w:rsidRDefault="006C4BA2" w:rsidP="00BF4AA8">
      <w:pPr>
        <w:spacing w:after="0"/>
      </w:pPr>
      <w:r>
        <w:rPr>
          <w:noProof/>
        </w:rPr>
        <w:drawing>
          <wp:inline distT="0" distB="0" distL="0" distR="0" wp14:anchorId="6E355E6F" wp14:editId="1074AED4">
            <wp:extent cx="3518535" cy="1284714"/>
            <wp:effectExtent l="0" t="0" r="5715" b="0"/>
            <wp:docPr id="1" name="Picture 1" descr="Azure SignalR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zure SignalR Service"/>
                    <pic:cNvPicPr/>
                  </pic:nvPicPr>
                  <pic:blipFill>
                    <a:blip r:embed="rId31"/>
                    <a:stretch>
                      <a:fillRect/>
                    </a:stretch>
                  </pic:blipFill>
                  <pic:spPr>
                    <a:xfrm>
                      <a:off x="0" y="0"/>
                      <a:ext cx="3549603" cy="1296058"/>
                    </a:xfrm>
                    <a:prstGeom prst="rect">
                      <a:avLst/>
                    </a:prstGeom>
                  </pic:spPr>
                </pic:pic>
              </a:graphicData>
            </a:graphic>
          </wp:inline>
        </w:drawing>
      </w:r>
    </w:p>
    <w:p w14:paraId="08291462" w14:textId="77777777" w:rsidR="006C4BA2" w:rsidRDefault="006C4BA2" w:rsidP="00BF4AA8">
      <w:pPr>
        <w:spacing w:after="0"/>
      </w:pPr>
    </w:p>
    <w:p w14:paraId="7457AE3E" w14:textId="77777777" w:rsidR="000E2193" w:rsidRDefault="000E2193">
      <w:pPr>
        <w:spacing w:after="0"/>
        <w:rPr>
          <w:b/>
          <w:bCs/>
        </w:rPr>
      </w:pPr>
      <w:r>
        <w:rPr>
          <w:b/>
          <w:bCs/>
        </w:rPr>
        <w:br w:type="page"/>
      </w:r>
    </w:p>
    <w:p w14:paraId="2AFFB5EA" w14:textId="1B42FFAF" w:rsidR="006C4BA2" w:rsidRDefault="006C4BA2" w:rsidP="00BF4AA8">
      <w:pPr>
        <w:spacing w:after="0"/>
      </w:pPr>
      <w:r w:rsidRPr="00380114">
        <w:rPr>
          <w:b/>
          <w:bCs/>
        </w:rPr>
        <w:lastRenderedPageBreak/>
        <w:t>Redis backp</w:t>
      </w:r>
      <w:r w:rsidR="00E82663">
        <w:rPr>
          <w:b/>
          <w:bCs/>
        </w:rPr>
        <w:t>l</w:t>
      </w:r>
      <w:r w:rsidRPr="00380114">
        <w:rPr>
          <w:b/>
          <w:bCs/>
        </w:rPr>
        <w:t>ane:</w:t>
      </w:r>
      <w:r>
        <w:t xml:space="preserve"> Redis werkt met een publiceer/abonneer manier. Wanneer een gebruiker verbindt wordt deze informatie doorgegeven naar de “backplane” van Redis. Wanneer een server dan informatie wil sturen naar alle gebruikers wordt dit via het backplane gedaan.</w:t>
      </w:r>
    </w:p>
    <w:p w14:paraId="2D1FC8A4" w14:textId="77777777" w:rsidR="00CF223B" w:rsidRDefault="00CF223B" w:rsidP="00BF4AA8">
      <w:pPr>
        <w:spacing w:after="0"/>
      </w:pPr>
    </w:p>
    <w:p w14:paraId="17BFFD05" w14:textId="77777777" w:rsidR="00CF223B" w:rsidRDefault="006C4BA2" w:rsidP="00BF4AA8">
      <w:pPr>
        <w:spacing w:after="0"/>
      </w:pPr>
      <w:r>
        <w:rPr>
          <w:noProof/>
        </w:rPr>
        <w:drawing>
          <wp:anchor distT="0" distB="0" distL="114300" distR="114300" simplePos="0" relativeHeight="251660288" behindDoc="0" locked="0" layoutInCell="1" allowOverlap="1" wp14:anchorId="6763C112" wp14:editId="2C1C39B6">
            <wp:simplePos x="1187450" y="3797300"/>
            <wp:positionH relativeFrom="column">
              <wp:align>left</wp:align>
            </wp:positionH>
            <wp:positionV relativeFrom="paragraph">
              <wp:align>top</wp:align>
            </wp:positionV>
            <wp:extent cx="4424121" cy="2406650"/>
            <wp:effectExtent l="0" t="0" r="0" b="0"/>
            <wp:wrapSquare wrapText="bothSides"/>
            <wp:docPr id="4" name="Picture 4"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with medium confidence"/>
                    <pic:cNvPicPr/>
                  </pic:nvPicPr>
                  <pic:blipFill>
                    <a:blip r:embed="rId32"/>
                    <a:stretch>
                      <a:fillRect/>
                    </a:stretch>
                  </pic:blipFill>
                  <pic:spPr>
                    <a:xfrm>
                      <a:off x="0" y="0"/>
                      <a:ext cx="4424121" cy="2406650"/>
                    </a:xfrm>
                    <a:prstGeom prst="rect">
                      <a:avLst/>
                    </a:prstGeom>
                  </pic:spPr>
                </pic:pic>
              </a:graphicData>
            </a:graphic>
          </wp:anchor>
        </w:drawing>
      </w:r>
    </w:p>
    <w:p w14:paraId="151D74B7" w14:textId="77777777" w:rsidR="00CF223B" w:rsidRPr="00CF223B" w:rsidRDefault="00CF223B" w:rsidP="00BF4AA8">
      <w:pPr>
        <w:spacing w:after="0"/>
      </w:pPr>
    </w:p>
    <w:p w14:paraId="4B2BAACC" w14:textId="77777777" w:rsidR="00CF223B" w:rsidRPr="00CF223B" w:rsidRDefault="00CF223B" w:rsidP="00BF4AA8">
      <w:pPr>
        <w:spacing w:after="0"/>
      </w:pPr>
    </w:p>
    <w:p w14:paraId="04F105F4" w14:textId="77777777" w:rsidR="00CF223B" w:rsidRPr="00CF223B" w:rsidRDefault="00CF223B" w:rsidP="00BF4AA8">
      <w:pPr>
        <w:spacing w:after="0"/>
      </w:pPr>
    </w:p>
    <w:p w14:paraId="564550DE" w14:textId="77777777" w:rsidR="00CF223B" w:rsidRPr="00CF223B" w:rsidRDefault="00CF223B" w:rsidP="00BF4AA8">
      <w:pPr>
        <w:spacing w:after="0"/>
      </w:pPr>
    </w:p>
    <w:p w14:paraId="6BB9441D" w14:textId="77777777" w:rsidR="00CF223B" w:rsidRPr="00CF223B" w:rsidRDefault="00CF223B" w:rsidP="00BF4AA8">
      <w:pPr>
        <w:spacing w:after="0"/>
      </w:pPr>
    </w:p>
    <w:p w14:paraId="1A504A7F" w14:textId="77777777" w:rsidR="00CF223B" w:rsidRDefault="00CF223B" w:rsidP="00BF4AA8">
      <w:pPr>
        <w:spacing w:after="0"/>
      </w:pPr>
    </w:p>
    <w:p w14:paraId="54411D5E" w14:textId="77777777" w:rsidR="00CF223B" w:rsidRDefault="00CF223B" w:rsidP="00BF4AA8">
      <w:pPr>
        <w:spacing w:after="0"/>
      </w:pPr>
    </w:p>
    <w:p w14:paraId="4EDC00A5" w14:textId="77777777" w:rsidR="00CF223B" w:rsidRDefault="00CF223B" w:rsidP="00BF4AA8">
      <w:pPr>
        <w:spacing w:after="0"/>
      </w:pPr>
    </w:p>
    <w:p w14:paraId="61709C0F" w14:textId="77777777" w:rsidR="00CF223B" w:rsidRDefault="00CF223B" w:rsidP="00BF4AA8">
      <w:pPr>
        <w:spacing w:after="0"/>
      </w:pPr>
    </w:p>
    <w:p w14:paraId="6697CFAC" w14:textId="0600528C" w:rsidR="004C67BF" w:rsidRDefault="004C67BF" w:rsidP="00BF4AA8">
      <w:pPr>
        <w:spacing w:after="0"/>
        <w:rPr>
          <w:b/>
        </w:rPr>
      </w:pPr>
    </w:p>
    <w:p w14:paraId="0B2E1A3F" w14:textId="536FBBA3" w:rsidR="00554A24" w:rsidRDefault="00554A24">
      <w:pPr>
        <w:spacing w:after="0"/>
        <w:rPr>
          <w:b/>
        </w:rPr>
      </w:pPr>
    </w:p>
    <w:p w14:paraId="74D05DC1" w14:textId="77777777" w:rsidR="000E2193" w:rsidRDefault="000E2193">
      <w:pPr>
        <w:spacing w:after="0"/>
        <w:rPr>
          <w:b/>
        </w:rPr>
      </w:pPr>
    </w:p>
    <w:p w14:paraId="205604EB" w14:textId="77777777" w:rsidR="000E2193" w:rsidRDefault="000E2193">
      <w:pPr>
        <w:spacing w:after="0"/>
        <w:rPr>
          <w:b/>
        </w:rPr>
      </w:pPr>
    </w:p>
    <w:p w14:paraId="4E11A94E" w14:textId="77777777" w:rsidR="000E2193" w:rsidRDefault="000E2193">
      <w:pPr>
        <w:spacing w:after="0"/>
        <w:rPr>
          <w:b/>
        </w:rPr>
      </w:pPr>
    </w:p>
    <w:p w14:paraId="1F0B511F" w14:textId="77777777" w:rsidR="000E2193" w:rsidRDefault="000E2193">
      <w:pPr>
        <w:spacing w:after="0"/>
        <w:rPr>
          <w:b/>
        </w:rPr>
      </w:pPr>
    </w:p>
    <w:p w14:paraId="341E7369" w14:textId="77777777" w:rsidR="000E2193" w:rsidRDefault="000E2193">
      <w:pPr>
        <w:spacing w:after="0"/>
        <w:rPr>
          <w:b/>
        </w:rPr>
      </w:pPr>
    </w:p>
    <w:p w14:paraId="1A352724" w14:textId="310E4306" w:rsidR="006C4BA2" w:rsidRDefault="006C4BA2" w:rsidP="00BF4AA8">
      <w:pPr>
        <w:pStyle w:val="Heading3"/>
        <w:tabs>
          <w:tab w:val="clear" w:pos="1021"/>
          <w:tab w:val="num" w:pos="0"/>
        </w:tabs>
        <w:spacing w:before="0" w:after="0"/>
        <w:ind w:left="0" w:firstLine="0"/>
      </w:pPr>
      <w:bookmarkStart w:id="18" w:name="_Toc133767105"/>
      <w:r>
        <w:t>SignalR Hub Protocol</w:t>
      </w:r>
      <w:bookmarkEnd w:id="18"/>
    </w:p>
    <w:p w14:paraId="042B5517" w14:textId="77777777" w:rsidR="006C4BA2" w:rsidRPr="00B4207E" w:rsidRDefault="006C4BA2" w:rsidP="00BF4AA8">
      <w:pPr>
        <w:tabs>
          <w:tab w:val="num" w:pos="0"/>
        </w:tabs>
        <w:spacing w:after="0"/>
      </w:pPr>
    </w:p>
    <w:p w14:paraId="0D6C1200" w14:textId="54E188CE" w:rsidR="006C4BA2" w:rsidRDefault="006C4BA2" w:rsidP="00BF4AA8">
      <w:pPr>
        <w:tabs>
          <w:tab w:val="num" w:pos="0"/>
        </w:tabs>
        <w:spacing w:after="0"/>
      </w:pPr>
      <w:r>
        <w:t>SignalR maakt gebruik van hubs om de communicatie van de server naar cliënten en van cliënten naar server te doen. In de code definieer je methoden die via de server</w:t>
      </w:r>
      <w:r w:rsidR="004171BA">
        <w:t xml:space="preserve"> </w:t>
      </w:r>
      <w:r>
        <w:t>aangeroepen kunnen worden, SignalR handelt zelf de routing af.</w:t>
      </w:r>
    </w:p>
    <w:p w14:paraId="05FB37C9" w14:textId="458F8F52" w:rsidR="006C4BA2" w:rsidRDefault="006C4BA2" w:rsidP="00BF4AA8">
      <w:pPr>
        <w:tabs>
          <w:tab w:val="num" w:pos="0"/>
        </w:tabs>
        <w:spacing w:after="0"/>
      </w:pPr>
      <w:r>
        <w:t xml:space="preserve">Hieronder is een voorbeel van zo’n hub. Door middel van de methode “SendMessage” kan een gebruiker een bericht sturen. </w:t>
      </w:r>
      <w:r w:rsidR="004171BA">
        <w:t>In deze methode staat ook al de methode waarop de andere gebruikers gaan luisteren naar nieuwe berichten, in dit geval is dit “ReceiveMessage”.</w:t>
      </w:r>
    </w:p>
    <w:p w14:paraId="1197CCD3" w14:textId="77777777" w:rsidR="006C4BA2" w:rsidRDefault="006C4BA2" w:rsidP="00BF4AA8">
      <w:pPr>
        <w:tabs>
          <w:tab w:val="num" w:pos="0"/>
        </w:tabs>
        <w:spacing w:after="0"/>
      </w:pPr>
    </w:p>
    <w:p w14:paraId="079973FA" w14:textId="77777777" w:rsidR="006C4BA2" w:rsidRDefault="006C4BA2" w:rsidP="00BF4AA8">
      <w:pPr>
        <w:tabs>
          <w:tab w:val="num" w:pos="0"/>
        </w:tabs>
        <w:spacing w:after="0"/>
      </w:pPr>
      <w:r w:rsidRPr="000158F7">
        <w:rPr>
          <w:noProof/>
        </w:rPr>
        <w:drawing>
          <wp:inline distT="0" distB="0" distL="0" distR="0" wp14:anchorId="152428B1" wp14:editId="2739C66D">
            <wp:extent cx="5429250" cy="126627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33"/>
                    <a:stretch>
                      <a:fillRect/>
                    </a:stretch>
                  </pic:blipFill>
                  <pic:spPr>
                    <a:xfrm>
                      <a:off x="0" y="0"/>
                      <a:ext cx="5462498" cy="1274031"/>
                    </a:xfrm>
                    <a:prstGeom prst="rect">
                      <a:avLst/>
                    </a:prstGeom>
                  </pic:spPr>
                </pic:pic>
              </a:graphicData>
            </a:graphic>
          </wp:inline>
        </w:drawing>
      </w:r>
    </w:p>
    <w:p w14:paraId="37B799B0" w14:textId="62421B33" w:rsidR="00CF223B" w:rsidRDefault="00CF223B" w:rsidP="00BF4AA8">
      <w:pPr>
        <w:spacing w:after="0"/>
      </w:pPr>
    </w:p>
    <w:p w14:paraId="2CA99A10" w14:textId="4A12B94F" w:rsidR="006C4BA2" w:rsidRDefault="006C4BA2" w:rsidP="00BF4AA8">
      <w:pPr>
        <w:tabs>
          <w:tab w:val="num" w:pos="0"/>
        </w:tabs>
        <w:spacing w:after="0"/>
      </w:pPr>
      <w:r>
        <w:t>In de code van de webpagina</w:t>
      </w:r>
      <w:r w:rsidR="004171BA">
        <w:t xml:space="preserve"> zelf</w:t>
      </w:r>
      <w:r>
        <w:t xml:space="preserve"> is </w:t>
      </w:r>
      <w:r w:rsidR="004171BA">
        <w:t>dus</w:t>
      </w:r>
      <w:r>
        <w:t xml:space="preserve"> de methode “ReceiveMessage” toegevoegd. Deze </w:t>
      </w:r>
      <w:r w:rsidR="00083EE2">
        <w:t>moet</w:t>
      </w:r>
      <w:r>
        <w:t xml:space="preserve"> dezelfde naam </w:t>
      </w:r>
      <w:r w:rsidR="00083EE2">
        <w:t xml:space="preserve">hebben </w:t>
      </w:r>
      <w:r>
        <w:t>als degene die in de hub is aangemaakt. Het luistert naar berichten waarin de ReceiveMessage wordt opgeroepen.</w:t>
      </w:r>
    </w:p>
    <w:p w14:paraId="01881D93" w14:textId="77777777" w:rsidR="006C4BA2" w:rsidRDefault="006C4BA2" w:rsidP="00BF4AA8">
      <w:pPr>
        <w:tabs>
          <w:tab w:val="num" w:pos="0"/>
        </w:tabs>
        <w:spacing w:after="0"/>
      </w:pPr>
    </w:p>
    <w:p w14:paraId="253C8995" w14:textId="270ED42B" w:rsidR="00CF223B" w:rsidRDefault="006C4BA2" w:rsidP="00BF4AA8">
      <w:pPr>
        <w:tabs>
          <w:tab w:val="num" w:pos="0"/>
        </w:tabs>
        <w:spacing w:after="0"/>
      </w:pPr>
      <w:r w:rsidRPr="00C66CFA">
        <w:rPr>
          <w:noProof/>
        </w:rPr>
        <w:drawing>
          <wp:inline distT="0" distB="0" distL="0" distR="0" wp14:anchorId="6E7DF8F2" wp14:editId="71C44257">
            <wp:extent cx="5435600" cy="1064403"/>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34"/>
                    <a:stretch>
                      <a:fillRect/>
                    </a:stretch>
                  </pic:blipFill>
                  <pic:spPr>
                    <a:xfrm>
                      <a:off x="0" y="0"/>
                      <a:ext cx="5443220" cy="1065895"/>
                    </a:xfrm>
                    <a:prstGeom prst="rect">
                      <a:avLst/>
                    </a:prstGeom>
                  </pic:spPr>
                </pic:pic>
              </a:graphicData>
            </a:graphic>
          </wp:inline>
        </w:drawing>
      </w:r>
    </w:p>
    <w:p w14:paraId="6BD72EA9" w14:textId="77777777" w:rsidR="006C4BA2" w:rsidRDefault="006C4BA2" w:rsidP="00BF4AA8">
      <w:pPr>
        <w:spacing w:after="0"/>
        <w:rPr>
          <w:lang w:val="nl-BE"/>
        </w:rPr>
      </w:pPr>
    </w:p>
    <w:p w14:paraId="58F94E75" w14:textId="77777777" w:rsidR="000E2193" w:rsidRDefault="000E2193">
      <w:pPr>
        <w:spacing w:after="0"/>
        <w:rPr>
          <w:b/>
          <w:bCs/>
          <w:iCs/>
          <w:color w:val="009CAB"/>
          <w:sz w:val="24"/>
          <w:szCs w:val="28"/>
        </w:rPr>
      </w:pPr>
      <w:bookmarkStart w:id="19" w:name="_Toc133767106"/>
      <w:r>
        <w:br w:type="page"/>
      </w:r>
    </w:p>
    <w:p w14:paraId="5DDB39BF" w14:textId="4C905AD4" w:rsidR="00CF223B" w:rsidRDefault="00CF223B" w:rsidP="00BF4AA8">
      <w:pPr>
        <w:pStyle w:val="Heading2"/>
        <w:spacing w:before="0" w:after="0"/>
      </w:pPr>
      <w:r>
        <w:lastRenderedPageBreak/>
        <w:t>WebSocket vs SignalR</w:t>
      </w:r>
      <w:bookmarkEnd w:id="19"/>
    </w:p>
    <w:p w14:paraId="746CEAE1" w14:textId="77777777" w:rsidR="00BF4AA8" w:rsidRDefault="00BF4AA8" w:rsidP="00BF4AA8">
      <w:pPr>
        <w:spacing w:after="0"/>
      </w:pPr>
    </w:p>
    <w:p w14:paraId="51E40C5F" w14:textId="4DA468C0" w:rsidR="00BF4AA8" w:rsidRDefault="00A734C8" w:rsidP="00BF4AA8">
      <w:pPr>
        <w:spacing w:after="0"/>
      </w:pPr>
      <w:r>
        <w:t xml:space="preserve">Daarjuist bij de features haalden we aan dat SignalR WebSocket gebruikt voor het verbindingsbeheer. </w:t>
      </w:r>
      <w:r w:rsidR="006405A8">
        <w:t>Als we met WebSocket ook een bidirectionele verbinding kunnen bereiken, waarom dan SignalR gebruiken? Om het verschil uit te begrijpen moeten we eerst WebSocket wat uitleggen.</w:t>
      </w:r>
    </w:p>
    <w:p w14:paraId="633DDE55" w14:textId="1355D1C6" w:rsidR="006405A8" w:rsidRDefault="006405A8" w:rsidP="006405A8">
      <w:pPr>
        <w:spacing w:after="0"/>
      </w:pPr>
      <w:r>
        <w:t xml:space="preserve">WebSocket </w:t>
      </w:r>
      <w:r w:rsidR="005B5190">
        <w:t>maakt gebruik van</w:t>
      </w:r>
      <w:r>
        <w:t xml:space="preserve"> HTTP</w:t>
      </w:r>
      <w:r w:rsidR="000122F2">
        <w:t xml:space="preserve"> (Hypertext Transfer Protocol). HTTP is het protocol dat zorgt voor de communicatie tussen webpagina en server.</w:t>
      </w:r>
      <w:r w:rsidR="005B5190">
        <w:t xml:space="preserve"> Deze communicatie bestaat uit requests en responses.</w:t>
      </w:r>
      <w:r w:rsidR="004737B8">
        <w:t xml:space="preserve"> WebSocket begint dus als HTTP-request. Het stuurt een GET-request en doet eerst een handshake met de server</w:t>
      </w:r>
      <w:r>
        <w:t xml:space="preserve">. Een handshake kan je zien als een signaal tussen </w:t>
      </w:r>
      <w:r w:rsidR="0092278B">
        <w:t>de gebruiker en de server om een</w:t>
      </w:r>
      <w:r>
        <w:t xml:space="preserve"> link op te zetten tussen beide. </w:t>
      </w:r>
      <w:r w:rsidR="0092278B">
        <w:t>WebSocket maakt gebruik van de HTTP Upgrade Header in de HTTP-request om te upgraden naar WebSocket. Als de server daarna een “</w:t>
      </w:r>
      <w:r w:rsidR="0092278B" w:rsidRPr="0092278B">
        <w:t>HTTP 101 Switching Protocols</w:t>
      </w:r>
      <w:r w:rsidR="0092278B">
        <w:t>” terugstuurt is de bidirectionele WebSocket connectie succesvol.</w:t>
      </w:r>
    </w:p>
    <w:p w14:paraId="5DFF808F" w14:textId="77777777" w:rsidR="00B821C5" w:rsidRDefault="00B821C5" w:rsidP="00BF4AA8">
      <w:pPr>
        <w:spacing w:after="0"/>
        <w:rPr>
          <w:noProof/>
        </w:rPr>
      </w:pPr>
    </w:p>
    <w:p w14:paraId="2FCF8E28" w14:textId="1A451841" w:rsidR="00A15C68" w:rsidRDefault="00A15C68" w:rsidP="00BF4AA8">
      <w:pPr>
        <w:spacing w:after="0"/>
        <w:rPr>
          <w:noProof/>
        </w:rPr>
      </w:pPr>
      <w:r>
        <w:rPr>
          <w:noProof/>
        </w:rPr>
        <w:t>SignalR maakt dus gebruik van WebSocket om de connectie open te houden.</w:t>
      </w:r>
    </w:p>
    <w:p w14:paraId="523FE5AA" w14:textId="17ECD48B" w:rsidR="00A15C68" w:rsidRDefault="00A15C68" w:rsidP="00BF4AA8">
      <w:pPr>
        <w:spacing w:after="0"/>
        <w:rPr>
          <w:noProof/>
        </w:rPr>
      </w:pPr>
      <w:r>
        <w:rPr>
          <w:noProof/>
        </w:rPr>
        <w:t xml:space="preserve">Wat het gebruik van SignalR aantrekkelijker maakt is dat SignalR </w:t>
      </w:r>
      <w:r w:rsidR="00083EE2">
        <w:rPr>
          <w:noProof/>
        </w:rPr>
        <w:t xml:space="preserve">naast de bidirectionele verbinding ook </w:t>
      </w:r>
      <w:r>
        <w:rPr>
          <w:noProof/>
        </w:rPr>
        <w:t xml:space="preserve">automatische herverbinding heeft. Als een gebruiker zijn verbinding bij WebSocket verliest is dit moeilijker te achterhalen. Een methode die vaak gebruikt wordt heet de ‘ping pong’-methode. </w:t>
      </w:r>
      <w:r w:rsidR="00F630D6">
        <w:rPr>
          <w:noProof/>
        </w:rPr>
        <w:t xml:space="preserve">Er wordt ingesteld dat na een bepaalde tijd de gebruiker of de server een ping verstuurd naar de andere partij, deze antwoord dan met een pong. Als de pong niet binnen een </w:t>
      </w:r>
      <w:r w:rsidR="00CF3D68">
        <w:rPr>
          <w:noProof/>
        </w:rPr>
        <w:t>vooraf bepaalde</w:t>
      </w:r>
      <w:r w:rsidR="00F630D6">
        <w:rPr>
          <w:noProof/>
        </w:rPr>
        <w:t xml:space="preserve"> tijd ontvangen is</w:t>
      </w:r>
      <w:r w:rsidR="00CF3D68">
        <w:rPr>
          <w:noProof/>
        </w:rPr>
        <w:t>,</w:t>
      </w:r>
      <w:r w:rsidR="00F630D6">
        <w:rPr>
          <w:noProof/>
        </w:rPr>
        <w:t xml:space="preserve"> is de verbinding verbroken. Dit wil wel zeggen dat er op regelmatige tijdstippen een pong moet verstuurd worden, wat belasting </w:t>
      </w:r>
      <w:r w:rsidR="001E2942">
        <w:rPr>
          <w:noProof/>
        </w:rPr>
        <w:t>geeft</w:t>
      </w:r>
      <w:r w:rsidR="00F630D6">
        <w:rPr>
          <w:noProof/>
        </w:rPr>
        <w:t xml:space="preserve"> op de server.</w:t>
      </w:r>
    </w:p>
    <w:p w14:paraId="5423B4ED" w14:textId="77777777" w:rsidR="00083EE2" w:rsidRDefault="00911B81" w:rsidP="00BF4AA8">
      <w:pPr>
        <w:spacing w:after="0"/>
        <w:rPr>
          <w:noProof/>
        </w:rPr>
      </w:pPr>
      <w:r>
        <w:rPr>
          <w:noProof/>
        </w:rPr>
        <w:t>SignalR</w:t>
      </w:r>
      <w:r w:rsidR="00CF3D68">
        <w:rPr>
          <w:noProof/>
        </w:rPr>
        <w:t xml:space="preserve"> doet dit op een andere en betere manier. Moest je </w:t>
      </w:r>
      <w:r w:rsidR="001E2942">
        <w:rPr>
          <w:noProof/>
        </w:rPr>
        <w:t>je verbinding verlie</w:t>
      </w:r>
      <w:r w:rsidR="00CF3D68">
        <w:rPr>
          <w:noProof/>
        </w:rPr>
        <w:t>zen dan</w:t>
      </w:r>
      <w:r w:rsidR="001E2942">
        <w:rPr>
          <w:noProof/>
        </w:rPr>
        <w:t xml:space="preserve"> wordt deze niet direct gesloten. </w:t>
      </w:r>
      <w:r w:rsidR="00CF3D68">
        <w:rPr>
          <w:noProof/>
        </w:rPr>
        <w:t>Omdat SignalR bepaalde informatie</w:t>
      </w:r>
      <w:r w:rsidR="00083EE2" w:rsidRPr="00083EE2">
        <w:rPr>
          <w:noProof/>
        </w:rPr>
        <w:t xml:space="preserve"> </w:t>
      </w:r>
      <w:r w:rsidR="00083EE2">
        <w:rPr>
          <w:noProof/>
        </w:rPr>
        <w:t>onthoudt, weet het genoeg o</w:t>
      </w:r>
      <w:r w:rsidR="00CF3D68">
        <w:rPr>
          <w:noProof/>
        </w:rPr>
        <w:t>m bij het verlies van connectie</w:t>
      </w:r>
      <w:r w:rsidR="001E2942">
        <w:rPr>
          <w:noProof/>
        </w:rPr>
        <w:t xml:space="preserve"> de verbinding opnieuw op te starten. </w:t>
      </w:r>
    </w:p>
    <w:p w14:paraId="67766CB1" w14:textId="39A70A2E" w:rsidR="00911B81" w:rsidRDefault="00083EE2" w:rsidP="00BF4AA8">
      <w:pPr>
        <w:spacing w:after="0"/>
        <w:rPr>
          <w:noProof/>
        </w:rPr>
      </w:pPr>
      <w:r>
        <w:rPr>
          <w:noProof/>
        </w:rPr>
        <w:t>SignalR beslist bij het maken van de connectie ook zelf wat de beste methode voor de verbinding is. Moest WebSocket bijvoorbeeld niet beschikbaar zij</w:t>
      </w:r>
      <w:r w:rsidR="00ED04F7">
        <w:rPr>
          <w:noProof/>
        </w:rPr>
        <w:t>n dan valt het automatisch terug</w:t>
      </w:r>
      <w:r w:rsidR="00A00A71">
        <w:rPr>
          <w:noProof/>
        </w:rPr>
        <w:t xml:space="preserve"> op andere technologieën, zoals de server-sent event of longpulling die we eerder aanhaalden.</w:t>
      </w:r>
    </w:p>
    <w:p w14:paraId="145F5E71" w14:textId="77777777" w:rsidR="00ED04F7" w:rsidRDefault="00ED04F7" w:rsidP="00BF4AA8">
      <w:pPr>
        <w:spacing w:after="0"/>
      </w:pPr>
    </w:p>
    <w:p w14:paraId="4D89D6BC" w14:textId="34568F4B" w:rsidR="00CF3D68" w:rsidRDefault="00CF3D68" w:rsidP="00BF4AA8">
      <w:pPr>
        <w:spacing w:after="0"/>
      </w:pPr>
      <w:r>
        <w:t xml:space="preserve">SignalR heeft dus de functionaliteiten van WebSocket maar biedt ook nog extra’s aan. </w:t>
      </w:r>
      <w:r w:rsidR="008504FC">
        <w:t xml:space="preserve">Wat natuurlijk </w:t>
      </w:r>
      <w:r w:rsidR="001F236B">
        <w:t xml:space="preserve">dan </w:t>
      </w:r>
      <w:r w:rsidR="008504FC">
        <w:t>wel vanzelfsprekend is, is dat het minder tijd in beslag neemt om een WebSocket connectie te starten tegenover een SignalR connectie.</w:t>
      </w:r>
    </w:p>
    <w:p w14:paraId="176F875E" w14:textId="77777777" w:rsidR="008504FC" w:rsidRDefault="008504FC" w:rsidP="00BF4AA8">
      <w:pPr>
        <w:spacing w:after="0"/>
      </w:pPr>
    </w:p>
    <w:p w14:paraId="70B89CFC" w14:textId="2E10EB49" w:rsidR="007C698B" w:rsidRPr="00BF4AA8" w:rsidRDefault="008504FC" w:rsidP="00BF4AA8">
      <w:pPr>
        <w:spacing w:after="0"/>
      </w:pPr>
      <w:r>
        <w:t>Of je nu beter SignalR of WebSocket gebruikt hangt van verschillende factoren af. WebSocket wordt meer gebruikt</w:t>
      </w:r>
      <w:r w:rsidR="007C698B">
        <w:t xml:space="preserve"> voor simpele scenarios, zoals bijvoorbeeld </w:t>
      </w:r>
      <w:r w:rsidR="001F236B">
        <w:t>bij sportwebsite’s die op bepaalde momenten hun website moeten updaten</w:t>
      </w:r>
      <w:r w:rsidR="007C698B">
        <w:t>. Wil je een chatapplicatie maken, waarbij automatische herverbinding een troef is</w:t>
      </w:r>
      <w:r w:rsidR="00083EE2">
        <w:t>,</w:t>
      </w:r>
      <w:r w:rsidR="007C698B">
        <w:t xml:space="preserve"> is het gebruik van SignalR aangeraden.</w:t>
      </w:r>
      <w:r w:rsidR="001F236B">
        <w:t xml:space="preserve"> </w:t>
      </w:r>
      <w:r w:rsidR="007C698B">
        <w:t xml:space="preserve">Nog iets waar je rekening mee moet houden is de </w:t>
      </w:r>
      <w:r w:rsidR="001F236B">
        <w:t>flexibiliteit</w:t>
      </w:r>
      <w:r w:rsidR="007C698B">
        <w:t xml:space="preserve"> van je applicatie. Met WebSocket is het makkelijker om je eigen protocollen te schrijven en te gebruiken met welke programmeertaal je maar wilt. Dit is natuurlijk weer moeilijker en tijd consumerend. SignalR heeft heel veel vooraf beschikbaar, wat natuurlijk makkelijker is maar hier heb je dan weer minder vrijheid om je eigen ding te doen.</w:t>
      </w:r>
    </w:p>
    <w:p w14:paraId="5E2B62F7" w14:textId="77777777" w:rsidR="007C698B" w:rsidRDefault="007C698B" w:rsidP="00BF4AA8">
      <w:pPr>
        <w:spacing w:after="0"/>
        <w:rPr>
          <w:b/>
          <w:bCs/>
          <w:iCs/>
          <w:color w:val="009CAB"/>
          <w:sz w:val="24"/>
          <w:szCs w:val="28"/>
        </w:rPr>
      </w:pPr>
    </w:p>
    <w:p w14:paraId="13DE7B53" w14:textId="77777777" w:rsidR="000E2193" w:rsidRDefault="000E2193">
      <w:pPr>
        <w:spacing w:after="0"/>
        <w:rPr>
          <w:b/>
          <w:bCs/>
          <w:iCs/>
          <w:color w:val="009CAB"/>
          <w:sz w:val="24"/>
          <w:szCs w:val="28"/>
        </w:rPr>
      </w:pPr>
      <w:bookmarkStart w:id="20" w:name="_Toc133767107"/>
      <w:r>
        <w:br w:type="page"/>
      </w:r>
    </w:p>
    <w:p w14:paraId="5D0A65A6" w14:textId="6F43B75E" w:rsidR="007C698B" w:rsidRDefault="00DB0E2F" w:rsidP="00957646">
      <w:pPr>
        <w:pStyle w:val="Heading2"/>
        <w:spacing w:before="0" w:after="0"/>
        <w:ind w:left="0" w:firstLine="0"/>
      </w:pPr>
      <w:r>
        <w:lastRenderedPageBreak/>
        <w:t>Voor- en nadelen</w:t>
      </w:r>
      <w:bookmarkEnd w:id="20"/>
    </w:p>
    <w:p w14:paraId="7824FA8F" w14:textId="77777777" w:rsidR="007C698B" w:rsidRPr="007C698B" w:rsidRDefault="007C698B" w:rsidP="00957646">
      <w:pPr>
        <w:spacing w:after="0"/>
      </w:pPr>
    </w:p>
    <w:p w14:paraId="485C6459" w14:textId="4E63B5E0" w:rsidR="00DB0E2F" w:rsidRDefault="00DB0E2F" w:rsidP="00957646">
      <w:pPr>
        <w:pStyle w:val="Heading3"/>
        <w:spacing w:before="0" w:after="0"/>
      </w:pPr>
      <w:bookmarkStart w:id="21" w:name="_Toc133767108"/>
      <w:r>
        <w:t>Voordelen</w:t>
      </w:r>
      <w:bookmarkEnd w:id="21"/>
    </w:p>
    <w:p w14:paraId="5758FC50" w14:textId="77777777" w:rsidR="00957646" w:rsidRPr="00957646" w:rsidRDefault="00957646" w:rsidP="00957646">
      <w:pPr>
        <w:spacing w:after="0"/>
      </w:pPr>
    </w:p>
    <w:p w14:paraId="06B71A31" w14:textId="4503027F" w:rsidR="00DB0E2F" w:rsidRDefault="00DB0E2F" w:rsidP="00957646">
      <w:pPr>
        <w:pStyle w:val="ListParagraph"/>
        <w:numPr>
          <w:ilvl w:val="0"/>
          <w:numId w:val="39"/>
        </w:numPr>
        <w:spacing w:after="0"/>
        <w:rPr>
          <w:lang w:val="nl-BE"/>
        </w:rPr>
      </w:pPr>
      <w:r>
        <w:rPr>
          <w:lang w:val="nl-BE"/>
        </w:rPr>
        <w:t>Meerdere opties om te schalen naargelang trafiek</w:t>
      </w:r>
      <w:r w:rsidR="002709C2">
        <w:rPr>
          <w:lang w:val="nl-BE"/>
        </w:rPr>
        <w:t>. Bijvoorbeeld Redis, Azure Service,…</w:t>
      </w:r>
    </w:p>
    <w:p w14:paraId="082F095B" w14:textId="22ED02E5" w:rsidR="00DB0E2F" w:rsidRDefault="00DB0E2F" w:rsidP="00957646">
      <w:pPr>
        <w:pStyle w:val="ListParagraph"/>
        <w:numPr>
          <w:ilvl w:val="0"/>
          <w:numId w:val="39"/>
        </w:numPr>
        <w:spacing w:after="0"/>
        <w:rPr>
          <w:lang w:val="nl-BE"/>
        </w:rPr>
      </w:pPr>
      <w:r>
        <w:rPr>
          <w:lang w:val="nl-BE"/>
        </w:rPr>
        <w:t>Maakt deel uit van het ASP.N</w:t>
      </w:r>
      <w:r w:rsidR="002709C2">
        <w:rPr>
          <w:lang w:val="nl-BE"/>
        </w:rPr>
        <w:t>ET</w:t>
      </w:r>
      <w:r>
        <w:rPr>
          <w:lang w:val="nl-BE"/>
        </w:rPr>
        <w:t xml:space="preserve"> Framework</w:t>
      </w:r>
      <w:r w:rsidR="002709C2">
        <w:rPr>
          <w:lang w:val="nl-BE"/>
        </w:rPr>
        <w:t xml:space="preserve">. Hierdoor is het makkelijk te gebruiken in combinatie met andere ASP.NET functies zoals </w:t>
      </w:r>
      <w:r>
        <w:rPr>
          <w:lang w:val="nl-BE"/>
        </w:rPr>
        <w:t>authenticatie, authorizatie en dependency injections</w:t>
      </w:r>
      <w:r w:rsidR="002709C2">
        <w:rPr>
          <w:lang w:val="nl-BE"/>
        </w:rPr>
        <w:t>.</w:t>
      </w:r>
    </w:p>
    <w:p w14:paraId="5A2FBA1F" w14:textId="58C5513F" w:rsidR="002709C2" w:rsidRDefault="002709C2" w:rsidP="00957646">
      <w:pPr>
        <w:pStyle w:val="ListParagraph"/>
        <w:numPr>
          <w:ilvl w:val="0"/>
          <w:numId w:val="39"/>
        </w:numPr>
        <w:spacing w:after="0"/>
        <w:rPr>
          <w:lang w:val="nl-BE"/>
        </w:rPr>
      </w:pPr>
      <w:r>
        <w:rPr>
          <w:lang w:val="nl-BE"/>
        </w:rPr>
        <w:t>Zoals eerder aangegeven gebruikt SignalR WebSocket als dit beschikbaar is. Indien niet beschikbaar valt het terug op oudere technologieën zoals de Server-Sent Event en HTTP long polling.</w:t>
      </w:r>
    </w:p>
    <w:p w14:paraId="4398403E" w14:textId="77777777" w:rsidR="00DB0E2F" w:rsidRDefault="00DB0E2F" w:rsidP="00957646">
      <w:pPr>
        <w:spacing w:after="0"/>
        <w:rPr>
          <w:lang w:val="nl-BE"/>
        </w:rPr>
      </w:pPr>
    </w:p>
    <w:p w14:paraId="1E19FE22" w14:textId="5E511E14" w:rsidR="00DB0E2F" w:rsidRDefault="00DB0E2F" w:rsidP="00957646">
      <w:pPr>
        <w:pStyle w:val="Heading3"/>
        <w:spacing w:before="0" w:after="0"/>
        <w:rPr>
          <w:lang w:val="nl-BE"/>
        </w:rPr>
      </w:pPr>
      <w:bookmarkStart w:id="22" w:name="_Toc133767109"/>
      <w:r>
        <w:rPr>
          <w:lang w:val="nl-BE"/>
        </w:rPr>
        <w:t>Nadelen</w:t>
      </w:r>
      <w:bookmarkEnd w:id="22"/>
    </w:p>
    <w:p w14:paraId="7244229D" w14:textId="77777777" w:rsidR="00957646" w:rsidRPr="00957646" w:rsidRDefault="00957646" w:rsidP="00957646">
      <w:pPr>
        <w:spacing w:after="0"/>
        <w:rPr>
          <w:lang w:val="nl-BE"/>
        </w:rPr>
      </w:pPr>
    </w:p>
    <w:p w14:paraId="3CF58D81" w14:textId="0DA35586" w:rsidR="001C5B0A" w:rsidRDefault="00957646" w:rsidP="00957646">
      <w:pPr>
        <w:pStyle w:val="ListParagraph"/>
        <w:numPr>
          <w:ilvl w:val="0"/>
          <w:numId w:val="40"/>
        </w:numPr>
        <w:spacing w:after="0"/>
        <w:rPr>
          <w:lang w:val="nl-BE"/>
        </w:rPr>
      </w:pPr>
      <w:r>
        <w:rPr>
          <w:lang w:val="nl-BE"/>
        </w:rPr>
        <w:t>Omdat er een open connectie is kunnen de events zeer snel achter elkaar opgeroepen worden. De kans bestaat dat de gebruiker niet altijd klaar is om berichten te ontvangen. Hierdoor bestaat de kans dat er berichten niet afgeleverd worden. SignalR kan +- 1000 berichten bufferen per gebruiker, worden dit er meer dan worden de berichten weggegooid. Eventuele ontvangstbevestigingen zullen dus zelf ingebouwd moeten worden.</w:t>
      </w:r>
    </w:p>
    <w:p w14:paraId="227891F1" w14:textId="46BD0C6A" w:rsidR="00CA1305" w:rsidRDefault="00CA1305" w:rsidP="00957646">
      <w:pPr>
        <w:pStyle w:val="ListParagraph"/>
        <w:numPr>
          <w:ilvl w:val="0"/>
          <w:numId w:val="40"/>
        </w:numPr>
        <w:spacing w:after="0"/>
        <w:rPr>
          <w:lang w:val="nl-BE"/>
        </w:rPr>
      </w:pPr>
      <w:r>
        <w:rPr>
          <w:lang w:val="nl-BE"/>
        </w:rPr>
        <w:t xml:space="preserve">SignalR </w:t>
      </w:r>
      <w:r w:rsidR="00957646">
        <w:rPr>
          <w:lang w:val="nl-BE"/>
        </w:rPr>
        <w:t>biedt</w:t>
      </w:r>
      <w:r>
        <w:rPr>
          <w:lang w:val="nl-BE"/>
        </w:rPr>
        <w:t xml:space="preserve"> maar een beperkt aantal software ontwikkelingspakketten</w:t>
      </w:r>
      <w:r w:rsidR="00957646">
        <w:rPr>
          <w:lang w:val="nl-BE"/>
        </w:rPr>
        <w:t xml:space="preserve"> aan</w:t>
      </w:r>
      <w:r w:rsidR="00B47A24">
        <w:rPr>
          <w:lang w:val="nl-BE"/>
        </w:rPr>
        <w:t>:</w:t>
      </w:r>
      <w:r>
        <w:rPr>
          <w:lang w:val="nl-BE"/>
        </w:rPr>
        <w:t xml:space="preserve"> </w:t>
      </w:r>
      <w:r w:rsidR="00B47A24">
        <w:rPr>
          <w:lang w:val="nl-BE"/>
        </w:rPr>
        <w:t>C#, Java, Python and Javascript. Modernere technologieën zoals iOS, Android, PHP worden niet ondersteund</w:t>
      </w:r>
      <w:r w:rsidR="00957646">
        <w:rPr>
          <w:lang w:val="nl-BE"/>
        </w:rPr>
        <w:t>.</w:t>
      </w:r>
    </w:p>
    <w:p w14:paraId="594746BD" w14:textId="1E06C4C7" w:rsidR="004E4EDC" w:rsidRDefault="00B47A24" w:rsidP="00C73762">
      <w:pPr>
        <w:pStyle w:val="ListParagraph"/>
        <w:numPr>
          <w:ilvl w:val="0"/>
          <w:numId w:val="40"/>
        </w:numPr>
        <w:spacing w:after="0"/>
        <w:rPr>
          <w:lang w:val="nl-BE"/>
        </w:rPr>
      </w:pPr>
      <w:r w:rsidRPr="0002219A">
        <w:rPr>
          <w:lang w:val="nl-BE"/>
        </w:rPr>
        <w:t>SignalR is ontworpen voor single-region gebruik</w:t>
      </w:r>
      <w:r w:rsidR="00957646">
        <w:rPr>
          <w:lang w:val="nl-BE"/>
        </w:rPr>
        <w:t>. Bij het uitbreiden van de regio kan dit ten koste gaan van de prestatie, betrouwbaarheid en beschikbaarheid.</w:t>
      </w:r>
    </w:p>
    <w:p w14:paraId="66CBB47B" w14:textId="77777777" w:rsidR="000E2193" w:rsidRDefault="000E2193" w:rsidP="000E2193">
      <w:pPr>
        <w:spacing w:after="0"/>
        <w:rPr>
          <w:lang w:val="nl-BE"/>
        </w:rPr>
      </w:pPr>
    </w:p>
    <w:p w14:paraId="6C11B014" w14:textId="77777777" w:rsidR="00D619CF" w:rsidRPr="00B40279" w:rsidRDefault="00D619CF" w:rsidP="00957646">
      <w:pPr>
        <w:spacing w:after="0"/>
        <w:ind w:firstLine="1"/>
        <w:rPr>
          <w:b/>
          <w:smallCaps/>
          <w:vanish/>
          <w:kern w:val="32"/>
          <w:sz w:val="32"/>
        </w:rPr>
      </w:pPr>
    </w:p>
    <w:p w14:paraId="3A96298C" w14:textId="5A1F1580" w:rsidR="007C698B" w:rsidRDefault="007C698B" w:rsidP="00957646">
      <w:pPr>
        <w:pStyle w:val="Heading2"/>
        <w:spacing w:before="0" w:after="0"/>
        <w:ind w:left="0" w:firstLine="0"/>
      </w:pPr>
      <w:bookmarkStart w:id="23" w:name="_Toc129462558"/>
      <w:bookmarkStart w:id="24" w:name="_Toc133767110"/>
      <w:bookmarkEnd w:id="23"/>
      <w:r>
        <w:t>Alternatieven SignalR</w:t>
      </w:r>
      <w:bookmarkEnd w:id="24"/>
    </w:p>
    <w:p w14:paraId="32D0FCC0" w14:textId="77777777" w:rsidR="007C698B" w:rsidRPr="007C698B" w:rsidRDefault="007C698B" w:rsidP="00FA5003">
      <w:pPr>
        <w:spacing w:after="0"/>
      </w:pPr>
    </w:p>
    <w:p w14:paraId="79D25D09" w14:textId="1B1FB291" w:rsidR="007C698B" w:rsidRDefault="007C698B" w:rsidP="00FA5003">
      <w:pPr>
        <w:pStyle w:val="Heading3"/>
        <w:spacing w:before="0" w:after="0"/>
      </w:pPr>
      <w:bookmarkStart w:id="25" w:name="_Toc133767111"/>
      <w:r>
        <w:t>Ably serverless WebSocket platform</w:t>
      </w:r>
      <w:bookmarkEnd w:id="25"/>
    </w:p>
    <w:p w14:paraId="19A77BDC" w14:textId="77777777" w:rsidR="00553848" w:rsidRDefault="00553848" w:rsidP="00FA5003">
      <w:pPr>
        <w:spacing w:after="0"/>
      </w:pPr>
    </w:p>
    <w:p w14:paraId="1EA15DC9" w14:textId="3E1EFEF2" w:rsidR="007C698B" w:rsidRDefault="007C698B" w:rsidP="00FA5003">
      <w:pPr>
        <w:spacing w:after="0"/>
      </w:pPr>
      <w:r>
        <w:t xml:space="preserve">Zoals je van de naam al kan afleiden </w:t>
      </w:r>
      <w:r w:rsidR="008744EE">
        <w:t>maakt</w:t>
      </w:r>
      <w:r>
        <w:t xml:space="preserve"> Ably ook </w:t>
      </w:r>
      <w:r w:rsidR="008744EE">
        <w:t xml:space="preserve">gebruik van </w:t>
      </w:r>
      <w:r>
        <w:t>WebSocket</w:t>
      </w:r>
      <w:r w:rsidR="008744EE">
        <w:t>.</w:t>
      </w:r>
      <w:r>
        <w:t xml:space="preserve"> </w:t>
      </w:r>
      <w:r w:rsidR="008744EE">
        <w:t xml:space="preserve">Door middel van Amazon’s AWS kunnen er WebSocket API’s aangemaakt worden die instaan voor de verbinding. Voor er een verbinding kan gemaakt worden voert de Lambda API </w:t>
      </w:r>
      <w:r w:rsidR="00E77927">
        <w:t xml:space="preserve">net zoals bij SignalR eerst </w:t>
      </w:r>
      <w:r w:rsidR="008744EE">
        <w:t>authorizatie uit . Op hun website bieden ze servers aan die fouttolerant en vaak beschikbaar zijn. Ook is het mogelijk om je applicatie uit te breiden volledig naar je eigen wensen. Houd hier wel rekening mee dat er een prijskaartje aan vast hangt.</w:t>
      </w:r>
    </w:p>
    <w:p w14:paraId="19C89070" w14:textId="1A955516" w:rsidR="00C73762" w:rsidRDefault="00C73762">
      <w:pPr>
        <w:spacing w:after="0"/>
        <w:rPr>
          <w:b/>
        </w:rPr>
      </w:pPr>
    </w:p>
    <w:p w14:paraId="52263604" w14:textId="04B7C9E2" w:rsidR="008744EE" w:rsidRDefault="008744EE" w:rsidP="00FA5003">
      <w:pPr>
        <w:pStyle w:val="Heading3"/>
        <w:spacing w:before="0" w:after="0"/>
      </w:pPr>
      <w:bookmarkStart w:id="26" w:name="_Toc133767112"/>
      <w:r>
        <w:t>Azure Web PubSub</w:t>
      </w:r>
      <w:bookmarkEnd w:id="26"/>
    </w:p>
    <w:p w14:paraId="7D61880F" w14:textId="77777777" w:rsidR="00FA5003" w:rsidRPr="00FA5003" w:rsidRDefault="00FA5003" w:rsidP="00B93FBE">
      <w:pPr>
        <w:spacing w:after="0"/>
      </w:pPr>
    </w:p>
    <w:p w14:paraId="33B5D110" w14:textId="77777777" w:rsidR="004D759E" w:rsidRDefault="008841C3" w:rsidP="00B93FBE">
      <w:pPr>
        <w:spacing w:after="0"/>
      </w:pPr>
      <w:r>
        <w:t>Maakt ook gebruik van WebSocket</w:t>
      </w:r>
      <w:r w:rsidR="00C052EF">
        <w:t xml:space="preserve"> en is gebouwd voor real-time applicaties op grote schaal. </w:t>
      </w:r>
      <w:r w:rsidR="00E77927">
        <w:t>E</w:t>
      </w:r>
      <w:r>
        <w:t>xtra is hier nog dat</w:t>
      </w:r>
      <w:r w:rsidR="00E77927">
        <w:t xml:space="preserve"> er</w:t>
      </w:r>
      <w:r w:rsidR="008F4AA6">
        <w:t xml:space="preserve"> verschillende</w:t>
      </w:r>
      <w:r>
        <w:t xml:space="preserve"> Azure </w:t>
      </w:r>
      <w:r w:rsidR="008F4AA6">
        <w:t xml:space="preserve">pakketten zoals </w:t>
      </w:r>
      <w:r>
        <w:t>hosting, schaalbaarheid en load balancing</w:t>
      </w:r>
      <w:r w:rsidR="00E77927">
        <w:t xml:space="preserve"> </w:t>
      </w:r>
      <w:r w:rsidR="008F4AA6">
        <w:t>makkelijk geimplementeerd kunnen worden.</w:t>
      </w:r>
      <w:r>
        <w:t xml:space="preserve"> </w:t>
      </w:r>
    </w:p>
    <w:p w14:paraId="2D8E0972" w14:textId="208F477A" w:rsidR="00553848" w:rsidRDefault="008841C3" w:rsidP="00B93FBE">
      <w:pPr>
        <w:spacing w:after="0"/>
      </w:pPr>
      <w:r>
        <w:t xml:space="preserve">Ze geven </w:t>
      </w:r>
      <w:r w:rsidR="00E77927">
        <w:t>ook weer aan van ee</w:t>
      </w:r>
      <w:r>
        <w:t xml:space="preserve">n hoge beschikbaarheid te hebben en dat ontwikkelaars volledig ondersteund worden in hun projecten. </w:t>
      </w:r>
      <w:r w:rsidR="008F4AA6">
        <w:t>Daarnaast is er ook de mogelijk om met behulp</w:t>
      </w:r>
      <w:r>
        <w:t xml:space="preserve"> van Azure services</w:t>
      </w:r>
      <w:r w:rsidR="00C07011">
        <w:t xml:space="preserve"> dingen zoals spraakherkenning, machine learning en beveiliging </w:t>
      </w:r>
      <w:r w:rsidR="008F4AA6">
        <w:t>snel in te bouwen</w:t>
      </w:r>
      <w:r w:rsidR="00C07011">
        <w:t>.</w:t>
      </w:r>
    </w:p>
    <w:p w14:paraId="6EBE4A85" w14:textId="77777777" w:rsidR="00FA5003" w:rsidRDefault="00FA5003" w:rsidP="00FA5003">
      <w:pPr>
        <w:spacing w:after="0"/>
      </w:pPr>
    </w:p>
    <w:p w14:paraId="6E58ECDA" w14:textId="1FC62EB4" w:rsidR="00C07011" w:rsidRDefault="00C07011" w:rsidP="00FA5003">
      <w:pPr>
        <w:pStyle w:val="Heading3"/>
        <w:spacing w:before="0" w:after="0"/>
      </w:pPr>
      <w:bookmarkStart w:id="27" w:name="_Toc133767113"/>
      <w:r>
        <w:t>Pusher</w:t>
      </w:r>
      <w:bookmarkEnd w:id="27"/>
    </w:p>
    <w:p w14:paraId="7444A710" w14:textId="77777777" w:rsidR="00C07011" w:rsidRDefault="00C07011" w:rsidP="00FA5003">
      <w:pPr>
        <w:spacing w:after="0"/>
      </w:pPr>
    </w:p>
    <w:p w14:paraId="21E84C41" w14:textId="2CD39440" w:rsidR="00ED093E" w:rsidRDefault="00C07011" w:rsidP="00FA5003">
      <w:pPr>
        <w:spacing w:after="0"/>
      </w:pPr>
      <w:r>
        <w:t xml:space="preserve">Pusher biedt zowel voor mobiel als </w:t>
      </w:r>
      <w:r w:rsidR="00E77927">
        <w:t xml:space="preserve">voor </w:t>
      </w:r>
      <w:r>
        <w:t xml:space="preserve">web bibliotheken aan die instaan voor de real-time verbinding. Flexibel, uitbreidbaar en gemakkelijk te onderhouden zijn </w:t>
      </w:r>
      <w:r w:rsidR="00ED093E">
        <w:t>Pusher’s</w:t>
      </w:r>
      <w:r>
        <w:t xml:space="preserve"> verkooppunten. Pusher is onder andere beschikbaar in JavaScipt, PHP, .NET, Python en Java. </w:t>
      </w:r>
      <w:r w:rsidR="00ED093E">
        <w:t xml:space="preserve">Door events die Pusher zelf beschikbaar stelt is het aanmaken van applicaties met </w:t>
      </w:r>
      <w:r w:rsidR="00E77927">
        <w:t xml:space="preserve">heel gemakkelijk. Een voorbeeld is het “new-price”-event. Telkens wanneer er op </w:t>
      </w:r>
      <w:r w:rsidR="0031345C">
        <w:t>bijvoorbeeld een</w:t>
      </w:r>
      <w:r w:rsidR="00E77927">
        <w:t xml:space="preserve"> </w:t>
      </w:r>
      <w:r w:rsidR="0031345C">
        <w:t>aandelen website dit event wordt aangeroepen verandert de prijs.</w:t>
      </w:r>
    </w:p>
    <w:p w14:paraId="1F50149F" w14:textId="77777777" w:rsidR="00FA5003" w:rsidRDefault="00FA5003" w:rsidP="00FA5003">
      <w:pPr>
        <w:spacing w:after="0"/>
      </w:pPr>
    </w:p>
    <w:p w14:paraId="301FF24F" w14:textId="23D04E25" w:rsidR="00ED093E" w:rsidRDefault="00ED093E" w:rsidP="00FA5003">
      <w:pPr>
        <w:pStyle w:val="Heading3"/>
        <w:spacing w:before="0" w:after="0"/>
      </w:pPr>
      <w:bookmarkStart w:id="28" w:name="_Toc133767114"/>
      <w:r>
        <w:lastRenderedPageBreak/>
        <w:t>Socket.IO</w:t>
      </w:r>
      <w:bookmarkEnd w:id="28"/>
    </w:p>
    <w:p w14:paraId="0976FAF7" w14:textId="77777777" w:rsidR="00684F61" w:rsidRDefault="00684F61" w:rsidP="00FA5003">
      <w:pPr>
        <w:spacing w:after="0"/>
      </w:pPr>
    </w:p>
    <w:p w14:paraId="271415E5" w14:textId="6CF690C9" w:rsidR="00684F61" w:rsidRDefault="00684F61" w:rsidP="00FA5003">
      <w:pPr>
        <w:spacing w:after="0"/>
      </w:pPr>
      <w:r>
        <w:t>Maakt ook gebruik van WebSocket voor de connectie en bestaat uit twee delen: een server die gebruik maakt van NODE.JS en</w:t>
      </w:r>
      <w:r w:rsidR="0031345C">
        <w:t xml:space="preserve"> een</w:t>
      </w:r>
      <w:r>
        <w:t xml:space="preserve"> gebruiker bibliotheek. Socket kan geïnstalleerd worden via de package manager en kan daarna in de code geïnitialiseerd worden. </w:t>
      </w:r>
      <w:r w:rsidR="00FA5003">
        <w:t>Het heeft net zoals SignalR een fallback systeem (polling en long-polling).</w:t>
      </w:r>
    </w:p>
    <w:p w14:paraId="25179E7F" w14:textId="77777777" w:rsidR="002709C2" w:rsidRPr="00684F61" w:rsidRDefault="002709C2" w:rsidP="00FA5003">
      <w:pPr>
        <w:spacing w:after="0"/>
      </w:pPr>
    </w:p>
    <w:p w14:paraId="789C3552" w14:textId="626A5A3E" w:rsidR="001C5B0A" w:rsidRDefault="001C5B0A" w:rsidP="00BF4AA8">
      <w:pPr>
        <w:pStyle w:val="Heading2"/>
        <w:spacing w:before="0" w:after="0"/>
      </w:pPr>
      <w:bookmarkStart w:id="29" w:name="_Toc133767115"/>
      <w:r>
        <w:t>Toekomst</w:t>
      </w:r>
      <w:bookmarkEnd w:id="29"/>
    </w:p>
    <w:p w14:paraId="116CF339" w14:textId="77777777" w:rsidR="00C66CFA" w:rsidRDefault="00C66CFA" w:rsidP="00BF4AA8">
      <w:pPr>
        <w:tabs>
          <w:tab w:val="num" w:pos="0"/>
        </w:tabs>
        <w:spacing w:after="0"/>
      </w:pPr>
    </w:p>
    <w:p w14:paraId="36D145F4" w14:textId="5A405BF8" w:rsidR="00190FFE" w:rsidRDefault="00D117E3" w:rsidP="00BF4AA8">
      <w:pPr>
        <w:tabs>
          <w:tab w:val="num" w:pos="0"/>
        </w:tabs>
        <w:spacing w:after="0"/>
      </w:pPr>
      <w:r>
        <w:t>Met de release van .NET 5 in 2020 heeft Microsoft gezegd dat er elk jaar een nieuwe .NET versie op de markt ging komen. Dat hebben we gezien met .NET 6</w:t>
      </w:r>
      <w:r w:rsidR="00190FFE">
        <w:t xml:space="preserve"> dat tijdens de coronacrisis (!)</w:t>
      </w:r>
      <w:r>
        <w:t xml:space="preserve"> in november 2021</w:t>
      </w:r>
      <w:r w:rsidR="00190FFE">
        <w:t xml:space="preserve"> op de markt kwam</w:t>
      </w:r>
      <w:r>
        <w:t xml:space="preserve"> en .NET 7 in november vorig jaar. </w:t>
      </w:r>
      <w:r w:rsidR="00190FFE">
        <w:t>In</w:t>
      </w:r>
      <w:r>
        <w:t xml:space="preserve"> november </w:t>
      </w:r>
      <w:r w:rsidR="00190FFE">
        <w:t xml:space="preserve">2023 </w:t>
      </w:r>
      <w:r>
        <w:t>komt .NET 8 dus uit</w:t>
      </w:r>
      <w:r w:rsidR="00190FFE">
        <w:t>. Microsoft is gefocust op .NET meer weerbaar en krachtig te maken door elk jaar relevante updates uit te voeren. In tussentijd krijgen de oudere systemen ook kleine updates wanneer deze het nodig hebben.</w:t>
      </w:r>
    </w:p>
    <w:p w14:paraId="37E8A8F0" w14:textId="3A193A27" w:rsidR="00755139" w:rsidRDefault="00190FFE" w:rsidP="004049EB">
      <w:pPr>
        <w:tabs>
          <w:tab w:val="num" w:pos="0"/>
        </w:tabs>
        <w:spacing w:after="0"/>
      </w:pPr>
      <w:r>
        <w:t>Wij vragen ons natuurlijk af of bij deze nieuwe versies er ook updates voor SignalR bij zitten. Iets het waard om met iets dat goed werkt te gaan spelen?</w:t>
      </w:r>
      <w:bookmarkStart w:id="30" w:name="_Toc133767116"/>
    </w:p>
    <w:p w14:paraId="02D39BC3" w14:textId="77777777" w:rsidR="004049EB" w:rsidRPr="004049EB" w:rsidRDefault="004049EB" w:rsidP="004049EB">
      <w:pPr>
        <w:tabs>
          <w:tab w:val="num" w:pos="0"/>
        </w:tabs>
        <w:spacing w:after="0"/>
      </w:pPr>
    </w:p>
    <w:p w14:paraId="30EC12AF" w14:textId="05B97C78" w:rsidR="00B9575E" w:rsidRDefault="00F2298E" w:rsidP="00B51EFD">
      <w:pPr>
        <w:pStyle w:val="Heading1"/>
        <w:tabs>
          <w:tab w:val="num" w:pos="0"/>
        </w:tabs>
        <w:spacing w:after="0"/>
        <w:ind w:left="0" w:firstLine="0"/>
      </w:pPr>
      <w:r>
        <w:t>Reflectie</w:t>
      </w:r>
      <w:bookmarkEnd w:id="30"/>
    </w:p>
    <w:p w14:paraId="2DE2AF72" w14:textId="77777777" w:rsidR="00B51EFD" w:rsidRDefault="00B51EFD" w:rsidP="00B51EFD">
      <w:pPr>
        <w:spacing w:after="0"/>
      </w:pPr>
    </w:p>
    <w:p w14:paraId="7CCA9F69" w14:textId="77777777" w:rsidR="00755139" w:rsidRPr="006D77A7" w:rsidRDefault="00B51EFD" w:rsidP="00B51EFD">
      <w:pPr>
        <w:spacing w:after="0"/>
      </w:pPr>
      <w:r w:rsidRPr="006D77A7">
        <w:t>Wij vinden beide dat we</w:t>
      </w:r>
      <w:r w:rsidR="00755139" w:rsidRPr="006D77A7">
        <w:t xml:space="preserve"> een interessant onderwerp hebben gekregen voor </w:t>
      </w:r>
      <w:r w:rsidRPr="006D77A7">
        <w:t>dit werkstuk</w:t>
      </w:r>
      <w:r w:rsidR="00755139" w:rsidRPr="006D77A7">
        <w:t xml:space="preserve">. We merken ook dat we </w:t>
      </w:r>
      <w:r w:rsidRPr="006D77A7">
        <w:t>heel veel hebben bijgeleerd</w:t>
      </w:r>
      <w:r w:rsidR="00755139" w:rsidRPr="006D77A7">
        <w:t>. Voor dit werkstuk hadden we nog nooit van SignalR gehoord. Met deze opdracht te maken hebben we niet alleen over SignalR geleerd maar ook veel over HTTP. Hoe dit juist werkt en waarom dit gebruikt wordt. Ook methodes zoals (long) pulling waren ons volledig onbekend. Toch wel interessant om te zien hoe de dingen vroeger werden gedaan.</w:t>
      </w:r>
    </w:p>
    <w:p w14:paraId="4B0B5F11" w14:textId="77777777" w:rsidR="006D77A7" w:rsidRPr="006D77A7" w:rsidRDefault="006D77A7" w:rsidP="00B51EFD">
      <w:pPr>
        <w:spacing w:after="0"/>
      </w:pPr>
    </w:p>
    <w:p w14:paraId="54A282B4" w14:textId="48F14D5D" w:rsidR="00B51EFD" w:rsidRPr="006D77A7" w:rsidRDefault="00755139" w:rsidP="00B51EFD">
      <w:pPr>
        <w:spacing w:after="0"/>
      </w:pPr>
      <w:r w:rsidRPr="006D77A7">
        <w:t>Na dit werkstuk geschreven hebben zien we beide het nut van SignalR en kunnen we dit in onze eigen projecten gebruiken. Toen we aan deze opdracht begonnen vonden we beiden dat op het eerste zicht SignalR een iets oudere technologie bleek. Nu dit werkstuk af is zijn we volledig van mening veranderd en begrijpen we echt wel wat SignalR juist allemaal kan en de mogelijkheden hierrond.</w:t>
      </w:r>
    </w:p>
    <w:p w14:paraId="5B9CE1BF" w14:textId="77777777" w:rsidR="006D77A7" w:rsidRPr="006D77A7" w:rsidRDefault="006D77A7" w:rsidP="00B51EFD">
      <w:pPr>
        <w:spacing w:after="0"/>
      </w:pPr>
    </w:p>
    <w:p w14:paraId="326098F9" w14:textId="77777777" w:rsidR="006D77A7" w:rsidRPr="006D77A7" w:rsidRDefault="006D77A7" w:rsidP="006D77A7">
      <w:pPr>
        <w:spacing w:after="0"/>
      </w:pPr>
      <w:r w:rsidRPr="006D77A7">
        <w:t>Wat betreft hardskills hebben we een nieuwe programmeer technologie geleerd waarmee we applicaties kunnen maken die realtime updates kunnen halen van een server. Dit kan zowel in een MVC als in een WPF van wat wij hebben gezien. Een voorbeeld hiervan is dat wij nu een realtime chatapplicatie kunnen bouwen.</w:t>
      </w:r>
    </w:p>
    <w:p w14:paraId="3ED9582E" w14:textId="77777777" w:rsidR="006D77A7" w:rsidRPr="006D77A7" w:rsidRDefault="006D77A7" w:rsidP="006D77A7">
      <w:pPr>
        <w:spacing w:after="0"/>
      </w:pPr>
    </w:p>
    <w:p w14:paraId="452EA9A6" w14:textId="56D47599" w:rsidR="006D77A7" w:rsidRPr="006D77A7" w:rsidRDefault="006D77A7" w:rsidP="006D77A7">
      <w:pPr>
        <w:spacing w:after="0"/>
      </w:pPr>
      <w:r w:rsidRPr="006D77A7">
        <w:t xml:space="preserve">Dit ging natuurlijk wel gepaard met problemen, want het is lastig om iets werkend te krijgen in het begin. Dus na wat onderzoekwerk op de websites van Microsoft en Stackoverflow is het ons gelukt om onze applicaties werkend te krijgen. </w:t>
      </w:r>
      <w:r w:rsidRPr="006D77A7">
        <w:t>Vooral h</w:t>
      </w:r>
      <w:r w:rsidRPr="006D77A7">
        <w:t>et verschil tussen HTTP requests en en de websockettechnologie heeft ons meer inzicht gegeven.</w:t>
      </w:r>
      <w:r w:rsidRPr="006D77A7">
        <w:t xml:space="preserve"> </w:t>
      </w:r>
      <w:r w:rsidRPr="006D77A7">
        <w:t xml:space="preserve">We dachten eerst dat SignalR outdated is doordat er geen nieuwe features bij zijn gekomen, maar het is eenvoudiger te gebruiken dan HTTP requests. </w:t>
      </w:r>
    </w:p>
    <w:p w14:paraId="7316EF59" w14:textId="77777777" w:rsidR="006D77A7" w:rsidRPr="006D77A7" w:rsidRDefault="006D77A7" w:rsidP="00B51EFD">
      <w:pPr>
        <w:spacing w:after="0"/>
      </w:pPr>
    </w:p>
    <w:p w14:paraId="171E91E7" w14:textId="77777777" w:rsidR="006D1631" w:rsidRPr="006D77A7" w:rsidRDefault="00D765E8" w:rsidP="00B51EFD">
      <w:pPr>
        <w:spacing w:after="0"/>
        <w:rPr>
          <w:lang w:val="nl-BE"/>
        </w:rPr>
      </w:pPr>
      <w:r w:rsidRPr="006D77A7">
        <w:rPr>
          <w:lang w:val="nl-BE"/>
        </w:rPr>
        <w:t>Qua softskills is het vooral plannen. Wij dachten dat het vinden van een geschikte oefening redelijk moeilijk zou zijn.</w:t>
      </w:r>
      <w:r w:rsidR="006D1631" w:rsidRPr="006D77A7">
        <w:rPr>
          <w:lang w:val="nl-BE"/>
        </w:rPr>
        <w:t xml:space="preserve"> Daarom zijn we daar dan ook mee begonnen.</w:t>
      </w:r>
    </w:p>
    <w:p w14:paraId="7505E558" w14:textId="55093F8D" w:rsidR="00D765E8" w:rsidRPr="006D77A7" w:rsidRDefault="006D1631" w:rsidP="00B51EFD">
      <w:pPr>
        <w:spacing w:after="0"/>
        <w:rPr>
          <w:lang w:val="nl-BE"/>
        </w:rPr>
      </w:pPr>
      <w:r w:rsidRPr="006D77A7">
        <w:rPr>
          <w:lang w:val="nl-BE"/>
        </w:rPr>
        <w:t xml:space="preserve">Omdat we ook nog voor andere vakken werkstukken hebben was het belangrijk om doorheen het maken van dit werkstuk </w:t>
      </w:r>
      <w:r w:rsidR="00383E5A" w:rsidRPr="006D77A7">
        <w:rPr>
          <w:lang w:val="nl-BE"/>
        </w:rPr>
        <w:t xml:space="preserve">de juiste </w:t>
      </w:r>
      <w:r w:rsidRPr="006D77A7">
        <w:rPr>
          <w:lang w:val="nl-BE"/>
        </w:rPr>
        <w:t>prioriteiten te kunnen stellen.</w:t>
      </w:r>
    </w:p>
    <w:p w14:paraId="6B7E8C39" w14:textId="77777777" w:rsidR="006D77A7" w:rsidRPr="006D77A7" w:rsidRDefault="006D77A7" w:rsidP="00B51EFD">
      <w:pPr>
        <w:spacing w:after="0"/>
        <w:rPr>
          <w:lang w:val="nl-BE"/>
        </w:rPr>
      </w:pPr>
    </w:p>
    <w:p w14:paraId="6A3161AB" w14:textId="0165FC68" w:rsidR="006D77A7" w:rsidRPr="006D77A7" w:rsidRDefault="006D77A7" w:rsidP="00B51EFD">
      <w:pPr>
        <w:spacing w:after="0"/>
        <w:rPr>
          <w:lang w:val="nl-BE"/>
        </w:rPr>
      </w:pPr>
      <w:r w:rsidRPr="006D77A7">
        <w:t>Verder hebben we wat betreft</w:t>
      </w:r>
      <w:r w:rsidRPr="006D77A7">
        <w:t xml:space="preserve"> softskills niet veel</w:t>
      </w:r>
      <w:r w:rsidRPr="006D77A7">
        <w:t xml:space="preserve"> nieuws</w:t>
      </w:r>
      <w:r w:rsidRPr="006D77A7">
        <w:t xml:space="preserve"> geleerd. Onderzoek verrichten en het werk presenteren zijn vaardigheden die ons niet onbekend zijn. </w:t>
      </w:r>
      <w:r w:rsidRPr="006D77A7">
        <w:t>Maar a</w:t>
      </w:r>
      <w:r w:rsidRPr="006D77A7">
        <w:t xml:space="preserve">nderzijds hebben we meer geleerd te werken met </w:t>
      </w:r>
      <w:r w:rsidRPr="006D77A7">
        <w:t xml:space="preserve">bepaalde referentie platforms, zoals </w:t>
      </w:r>
      <w:r w:rsidRPr="006D77A7">
        <w:t>Stackoverflow</w:t>
      </w:r>
      <w:r w:rsidRPr="006D77A7">
        <w:t>,</w:t>
      </w:r>
      <w:r w:rsidRPr="006D77A7">
        <w:t xml:space="preserve"> om bepaalde errors te tackelen.</w:t>
      </w:r>
      <w:r w:rsidRPr="006D77A7">
        <w:t xml:space="preserve"> Dus hierbij hebben wij geleerd om niet het wiel opnieuw uit te vinden en in plaats daarvan ons te wenden tot de community die wij digitaal kunnen vinden.</w:t>
      </w:r>
    </w:p>
    <w:p w14:paraId="4A5DB8CF" w14:textId="77777777" w:rsidR="00D765E8" w:rsidRPr="006D77A7" w:rsidRDefault="00D765E8" w:rsidP="00B51EFD">
      <w:pPr>
        <w:spacing w:after="0"/>
        <w:rPr>
          <w:lang w:val="nl-BE"/>
        </w:rPr>
      </w:pPr>
    </w:p>
    <w:p w14:paraId="049EE822" w14:textId="3E3E5464" w:rsidR="006D77A7" w:rsidRPr="006D77A7" w:rsidRDefault="00D765E8" w:rsidP="006D77A7">
      <w:pPr>
        <w:pStyle w:val="NoSpacing"/>
        <w:rPr>
          <w:sz w:val="20"/>
          <w:szCs w:val="20"/>
          <w:lang w:val="nl-NL"/>
        </w:rPr>
      </w:pPr>
      <w:r w:rsidRPr="006D77A7">
        <w:rPr>
          <w:rFonts w:ascii="Verdana" w:hAnsi="Verdana"/>
          <w:sz w:val="20"/>
          <w:szCs w:val="20"/>
        </w:rPr>
        <w:lastRenderedPageBreak/>
        <w:t xml:space="preserve">Iets dat we beter anders hadden gedaan is de taakverdeling. We hebben allebei apart research gedaan en deze nadien samen toegevoegd. </w:t>
      </w:r>
      <w:r w:rsidR="006D77A7" w:rsidRPr="006D77A7">
        <w:rPr>
          <w:rFonts w:ascii="Verdana" w:hAnsi="Verdana"/>
          <w:sz w:val="20"/>
          <w:szCs w:val="20"/>
          <w:lang w:val="nl-NL"/>
        </w:rPr>
        <w:t>We bespraken wel het onderwerp en de inhoud, maar het was beperkt.</w:t>
      </w:r>
      <w:r w:rsidR="006D77A7" w:rsidRPr="006D77A7">
        <w:rPr>
          <w:rFonts w:ascii="Verdana" w:hAnsi="Verdana"/>
          <w:sz w:val="20"/>
          <w:szCs w:val="20"/>
        </w:rPr>
        <w:t xml:space="preserve"> </w:t>
      </w:r>
      <w:r w:rsidR="006D77A7" w:rsidRPr="006D77A7">
        <w:rPr>
          <w:rFonts w:ascii="Verdana" w:hAnsi="Verdana"/>
          <w:sz w:val="20"/>
          <w:szCs w:val="20"/>
          <w:lang w:val="nl-NL"/>
        </w:rPr>
        <w:t>Daarnaast heeft ieder individueel z’n eigen oefenproject gemaakt. Eigenlijk is het zo dat we gezamenlijk het project hadden moeten maken in plaats van dat ieder individueel te werk ging</w:t>
      </w:r>
      <w:r w:rsidR="006D77A7" w:rsidRPr="006D77A7">
        <w:rPr>
          <w:rFonts w:ascii="Verdana" w:hAnsi="Verdana"/>
          <w:sz w:val="20"/>
          <w:szCs w:val="20"/>
          <w:lang w:val="nl-NL"/>
        </w:rPr>
        <w:t xml:space="preserve">, </w:t>
      </w:r>
      <w:r w:rsidR="006D77A7" w:rsidRPr="006D77A7">
        <w:rPr>
          <w:rFonts w:ascii="Verdana" w:hAnsi="Verdana"/>
          <w:sz w:val="20"/>
          <w:szCs w:val="20"/>
          <w:lang w:val="nl-NL"/>
        </w:rPr>
        <w:t xml:space="preserve">maar dit </w:t>
      </w:r>
      <w:r w:rsidR="006D77A7" w:rsidRPr="006D77A7">
        <w:rPr>
          <w:rFonts w:ascii="Verdana" w:hAnsi="Verdana"/>
          <w:sz w:val="20"/>
          <w:szCs w:val="20"/>
          <w:lang w:val="nl-NL"/>
        </w:rPr>
        <w:t>bleek</w:t>
      </w:r>
      <w:r w:rsidR="006D77A7" w:rsidRPr="006D77A7">
        <w:rPr>
          <w:rFonts w:ascii="Verdana" w:hAnsi="Verdana"/>
          <w:sz w:val="20"/>
          <w:szCs w:val="20"/>
          <w:lang w:val="nl-NL"/>
        </w:rPr>
        <w:t xml:space="preserve"> heel lastig</w:t>
      </w:r>
      <w:r w:rsidR="006D77A7" w:rsidRPr="006D77A7">
        <w:rPr>
          <w:rFonts w:ascii="Verdana" w:hAnsi="Verdana"/>
          <w:sz w:val="20"/>
          <w:szCs w:val="20"/>
          <w:lang w:val="nl-NL"/>
        </w:rPr>
        <w:t xml:space="preserve"> te zijn</w:t>
      </w:r>
      <w:r w:rsidR="006D77A7" w:rsidRPr="006D77A7">
        <w:rPr>
          <w:rFonts w:ascii="Verdana" w:hAnsi="Verdana"/>
          <w:sz w:val="20"/>
          <w:szCs w:val="20"/>
          <w:lang w:val="nl-NL"/>
        </w:rPr>
        <w:t xml:space="preserve"> in verband met werk en privézaken. </w:t>
      </w:r>
    </w:p>
    <w:p w14:paraId="184405CA" w14:textId="77777777" w:rsidR="006D77A7" w:rsidRPr="006D77A7" w:rsidRDefault="006D77A7" w:rsidP="00B51EFD">
      <w:pPr>
        <w:spacing w:after="0"/>
      </w:pPr>
    </w:p>
    <w:p w14:paraId="5843DACA" w14:textId="037AC77F" w:rsidR="00D765E8" w:rsidRPr="00B51EFD" w:rsidRDefault="00D765E8" w:rsidP="00B51EFD">
      <w:pPr>
        <w:spacing w:after="0"/>
      </w:pPr>
      <w:r w:rsidRPr="006D77A7">
        <w:t>Bij een volgende opdracht kunnen we bepaalde punten van het werkstuk beter verdelen. Zo kunnen we dieper ingaan</w:t>
      </w:r>
      <w:r w:rsidR="006D1631" w:rsidRPr="006D77A7">
        <w:t>/meer research doen</w:t>
      </w:r>
      <w:r w:rsidRPr="006D77A7">
        <w:t xml:space="preserve"> op onze eigen punten in plaats</w:t>
      </w:r>
      <w:r>
        <w:t xml:space="preserve"> van redelijk algemeen over alles. </w:t>
      </w:r>
    </w:p>
    <w:sectPr w:rsidR="00D765E8" w:rsidRPr="00B51EFD" w:rsidSect="00190FFE">
      <w:headerReference w:type="default" r:id="rId35"/>
      <w:headerReference w:type="first" r:id="rId36"/>
      <w:pgSz w:w="11906" w:h="16838" w:code="9"/>
      <w:pgMar w:top="1134" w:right="1134" w:bottom="1134" w:left="187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A7530" w14:textId="77777777" w:rsidR="0067494E" w:rsidRDefault="0067494E">
      <w:r>
        <w:separator/>
      </w:r>
    </w:p>
  </w:endnote>
  <w:endnote w:type="continuationSeparator" w:id="0">
    <w:p w14:paraId="72DB71B9" w14:textId="77777777" w:rsidR="0067494E" w:rsidRDefault="006749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8A84F" w14:textId="77777777" w:rsidR="0067494E" w:rsidRDefault="0067494E">
      <w:r>
        <w:separator/>
      </w:r>
    </w:p>
  </w:footnote>
  <w:footnote w:type="continuationSeparator" w:id="0">
    <w:p w14:paraId="63352404" w14:textId="77777777" w:rsidR="0067494E" w:rsidRDefault="006749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6FDB7" w14:textId="7D458ED8" w:rsidR="00FD738E" w:rsidRPr="00190FFE" w:rsidRDefault="00FD738E" w:rsidP="00FD738E">
    <w:pPr>
      <w:pStyle w:val="Header"/>
      <w:pBdr>
        <w:bottom w:val="none" w:sz="0" w:space="0" w:color="auto"/>
      </w:pBdr>
      <w:jc w:val="right"/>
      <w:rPr>
        <w:lang w:val="en-GB"/>
      </w:rPr>
    </w:pPr>
    <w:r>
      <w:fldChar w:fldCharType="begin"/>
    </w:r>
    <w:r>
      <w:instrText xml:space="preserve"> PAGE   \* MERGEFORMAT </w:instrText>
    </w:r>
    <w:r>
      <w:fldChar w:fldCharType="separate"/>
    </w:r>
    <w:r w:rsidR="000F3A91">
      <w:rPr>
        <w:noProof/>
      </w:rPr>
      <w:t>6</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B32B8" w14:textId="77777777" w:rsidR="00015B4F" w:rsidRDefault="00015B4F" w:rsidP="005461C4">
    <w:pPr>
      <w:pStyle w:val="Header"/>
      <w:pBdr>
        <w:bottom w:val="none" w:sz="0" w:space="0" w:color="auto"/>
      </w:pBdr>
      <w:jc w:val="right"/>
    </w:pPr>
    <w:r>
      <w:fldChar w:fldCharType="begin"/>
    </w:r>
    <w:r>
      <w:instrText xml:space="preserve"> PAGE   \* MERGEFORMAT </w:instrText>
    </w:r>
    <w:r>
      <w:fldChar w:fldCharType="separate"/>
    </w:r>
    <w:r w:rsidR="00FD738E">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8CF"/>
    <w:multiLevelType w:val="hybridMultilevel"/>
    <w:tmpl w:val="EC6C91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767512"/>
    <w:multiLevelType w:val="hybridMultilevel"/>
    <w:tmpl w:val="0E88B412"/>
    <w:lvl w:ilvl="0" w:tplc="04090003">
      <w:start w:val="1"/>
      <w:numFmt w:val="bullet"/>
      <w:lvlText w:val="o"/>
      <w:lvlJc w:val="left"/>
      <w:pPr>
        <w:ind w:left="720" w:hanging="360"/>
      </w:pPr>
      <w:rPr>
        <w:rFonts w:ascii="Courier New" w:hAnsi="Courier New"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6"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7" w15:restartNumberingAfterBreak="0">
    <w:nsid w:val="19D23C05"/>
    <w:multiLevelType w:val="hybridMultilevel"/>
    <w:tmpl w:val="BFD8540C"/>
    <w:lvl w:ilvl="0" w:tplc="6164D312">
      <w:start w:val="1"/>
      <w:numFmt w:val="decimal"/>
      <w:pStyle w:val="Header1"/>
      <w:lvlText w:val="%1"/>
      <w:lvlJc w:val="left"/>
      <w:pPr>
        <w:ind w:left="-301" w:hanging="360"/>
      </w:pPr>
      <w:rPr>
        <w:rFonts w:hint="default"/>
      </w:rPr>
    </w:lvl>
    <w:lvl w:ilvl="1" w:tplc="20000019">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8"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EB009C"/>
    <w:multiLevelType w:val="multilevel"/>
    <w:tmpl w:val="BDE2F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12" w15:restartNumberingAfterBreak="0">
    <w:nsid w:val="293227AE"/>
    <w:multiLevelType w:val="hybridMultilevel"/>
    <w:tmpl w:val="E57E97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F0813C2"/>
    <w:multiLevelType w:val="hybridMultilevel"/>
    <w:tmpl w:val="6AC8027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15" w15:restartNumberingAfterBreak="0">
    <w:nsid w:val="308D5C29"/>
    <w:multiLevelType w:val="hybridMultilevel"/>
    <w:tmpl w:val="910E6D5C"/>
    <w:lvl w:ilvl="0" w:tplc="20000001">
      <w:start w:val="1"/>
      <w:numFmt w:val="bullet"/>
      <w:lvlText w:val=""/>
      <w:lvlJc w:val="left"/>
      <w:pPr>
        <w:ind w:left="721" w:hanging="360"/>
      </w:pPr>
      <w:rPr>
        <w:rFonts w:ascii="Symbol" w:hAnsi="Symbol" w:hint="default"/>
      </w:rPr>
    </w:lvl>
    <w:lvl w:ilvl="1" w:tplc="20000003">
      <w:start w:val="1"/>
      <w:numFmt w:val="bullet"/>
      <w:lvlText w:val="o"/>
      <w:lvlJc w:val="left"/>
      <w:pPr>
        <w:ind w:left="1441" w:hanging="360"/>
      </w:pPr>
      <w:rPr>
        <w:rFonts w:ascii="Courier New" w:hAnsi="Courier New" w:cs="Courier New" w:hint="default"/>
      </w:rPr>
    </w:lvl>
    <w:lvl w:ilvl="2" w:tplc="20000005" w:tentative="1">
      <w:start w:val="1"/>
      <w:numFmt w:val="bullet"/>
      <w:lvlText w:val=""/>
      <w:lvlJc w:val="left"/>
      <w:pPr>
        <w:ind w:left="2161" w:hanging="360"/>
      </w:pPr>
      <w:rPr>
        <w:rFonts w:ascii="Wingdings" w:hAnsi="Wingdings" w:hint="default"/>
      </w:rPr>
    </w:lvl>
    <w:lvl w:ilvl="3" w:tplc="20000001" w:tentative="1">
      <w:start w:val="1"/>
      <w:numFmt w:val="bullet"/>
      <w:lvlText w:val=""/>
      <w:lvlJc w:val="left"/>
      <w:pPr>
        <w:ind w:left="2881" w:hanging="360"/>
      </w:pPr>
      <w:rPr>
        <w:rFonts w:ascii="Symbol" w:hAnsi="Symbol" w:hint="default"/>
      </w:rPr>
    </w:lvl>
    <w:lvl w:ilvl="4" w:tplc="20000003" w:tentative="1">
      <w:start w:val="1"/>
      <w:numFmt w:val="bullet"/>
      <w:lvlText w:val="o"/>
      <w:lvlJc w:val="left"/>
      <w:pPr>
        <w:ind w:left="3601" w:hanging="360"/>
      </w:pPr>
      <w:rPr>
        <w:rFonts w:ascii="Courier New" w:hAnsi="Courier New" w:cs="Courier New" w:hint="default"/>
      </w:rPr>
    </w:lvl>
    <w:lvl w:ilvl="5" w:tplc="20000005" w:tentative="1">
      <w:start w:val="1"/>
      <w:numFmt w:val="bullet"/>
      <w:lvlText w:val=""/>
      <w:lvlJc w:val="left"/>
      <w:pPr>
        <w:ind w:left="4321" w:hanging="360"/>
      </w:pPr>
      <w:rPr>
        <w:rFonts w:ascii="Wingdings" w:hAnsi="Wingdings" w:hint="default"/>
      </w:rPr>
    </w:lvl>
    <w:lvl w:ilvl="6" w:tplc="20000001" w:tentative="1">
      <w:start w:val="1"/>
      <w:numFmt w:val="bullet"/>
      <w:lvlText w:val=""/>
      <w:lvlJc w:val="left"/>
      <w:pPr>
        <w:ind w:left="5041" w:hanging="360"/>
      </w:pPr>
      <w:rPr>
        <w:rFonts w:ascii="Symbol" w:hAnsi="Symbol" w:hint="default"/>
      </w:rPr>
    </w:lvl>
    <w:lvl w:ilvl="7" w:tplc="20000003" w:tentative="1">
      <w:start w:val="1"/>
      <w:numFmt w:val="bullet"/>
      <w:lvlText w:val="o"/>
      <w:lvlJc w:val="left"/>
      <w:pPr>
        <w:ind w:left="5761" w:hanging="360"/>
      </w:pPr>
      <w:rPr>
        <w:rFonts w:ascii="Courier New" w:hAnsi="Courier New" w:cs="Courier New" w:hint="default"/>
      </w:rPr>
    </w:lvl>
    <w:lvl w:ilvl="8" w:tplc="20000005" w:tentative="1">
      <w:start w:val="1"/>
      <w:numFmt w:val="bullet"/>
      <w:lvlText w:val=""/>
      <w:lvlJc w:val="left"/>
      <w:pPr>
        <w:ind w:left="6481" w:hanging="360"/>
      </w:pPr>
      <w:rPr>
        <w:rFonts w:ascii="Wingdings" w:hAnsi="Wingdings" w:hint="default"/>
      </w:rPr>
    </w:lvl>
  </w:abstractNum>
  <w:abstractNum w:abstractNumId="16"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5E405D5"/>
    <w:multiLevelType w:val="hybridMultilevel"/>
    <w:tmpl w:val="C3180B00"/>
    <w:lvl w:ilvl="0" w:tplc="08130001">
      <w:start w:val="1"/>
      <w:numFmt w:val="bullet"/>
      <w:lvlText w:val=""/>
      <w:lvlJc w:val="left"/>
      <w:pPr>
        <w:ind w:left="2520" w:hanging="360"/>
      </w:pPr>
      <w:rPr>
        <w:rFonts w:ascii="Symbol" w:hAnsi="Symbol" w:hint="default"/>
      </w:rPr>
    </w:lvl>
    <w:lvl w:ilvl="1" w:tplc="08130003">
      <w:start w:val="1"/>
      <w:numFmt w:val="bullet"/>
      <w:lvlText w:val="o"/>
      <w:lvlJc w:val="left"/>
      <w:pPr>
        <w:ind w:left="3240" w:hanging="360"/>
      </w:pPr>
      <w:rPr>
        <w:rFonts w:ascii="Courier New" w:hAnsi="Courier New" w:cs="Courier New" w:hint="default"/>
      </w:rPr>
    </w:lvl>
    <w:lvl w:ilvl="2" w:tplc="08130005">
      <w:start w:val="1"/>
      <w:numFmt w:val="bullet"/>
      <w:lvlText w:val=""/>
      <w:lvlJc w:val="left"/>
      <w:pPr>
        <w:ind w:left="3960" w:hanging="360"/>
      </w:pPr>
      <w:rPr>
        <w:rFonts w:ascii="Wingdings" w:hAnsi="Wingdings" w:hint="default"/>
      </w:rPr>
    </w:lvl>
    <w:lvl w:ilvl="3" w:tplc="08130001">
      <w:start w:val="1"/>
      <w:numFmt w:val="bullet"/>
      <w:lvlText w:val=""/>
      <w:lvlJc w:val="left"/>
      <w:pPr>
        <w:ind w:left="4680" w:hanging="360"/>
      </w:pPr>
      <w:rPr>
        <w:rFonts w:ascii="Symbol" w:hAnsi="Symbol" w:hint="default"/>
      </w:rPr>
    </w:lvl>
    <w:lvl w:ilvl="4" w:tplc="08130003">
      <w:start w:val="1"/>
      <w:numFmt w:val="bullet"/>
      <w:lvlText w:val="o"/>
      <w:lvlJc w:val="left"/>
      <w:pPr>
        <w:ind w:left="5400" w:hanging="360"/>
      </w:pPr>
      <w:rPr>
        <w:rFonts w:ascii="Courier New" w:hAnsi="Courier New" w:cs="Courier New" w:hint="default"/>
      </w:rPr>
    </w:lvl>
    <w:lvl w:ilvl="5" w:tplc="08130005">
      <w:start w:val="1"/>
      <w:numFmt w:val="bullet"/>
      <w:lvlText w:val=""/>
      <w:lvlJc w:val="left"/>
      <w:pPr>
        <w:ind w:left="6120" w:hanging="360"/>
      </w:pPr>
      <w:rPr>
        <w:rFonts w:ascii="Wingdings" w:hAnsi="Wingdings" w:hint="default"/>
      </w:rPr>
    </w:lvl>
    <w:lvl w:ilvl="6" w:tplc="08130001">
      <w:start w:val="1"/>
      <w:numFmt w:val="bullet"/>
      <w:lvlText w:val=""/>
      <w:lvlJc w:val="left"/>
      <w:pPr>
        <w:ind w:left="6840" w:hanging="360"/>
      </w:pPr>
      <w:rPr>
        <w:rFonts w:ascii="Symbol" w:hAnsi="Symbol" w:hint="default"/>
      </w:rPr>
    </w:lvl>
    <w:lvl w:ilvl="7" w:tplc="08130003">
      <w:start w:val="1"/>
      <w:numFmt w:val="bullet"/>
      <w:lvlText w:val="o"/>
      <w:lvlJc w:val="left"/>
      <w:pPr>
        <w:ind w:left="7560" w:hanging="360"/>
      </w:pPr>
      <w:rPr>
        <w:rFonts w:ascii="Courier New" w:hAnsi="Courier New" w:cs="Courier New" w:hint="default"/>
      </w:rPr>
    </w:lvl>
    <w:lvl w:ilvl="8" w:tplc="08130005">
      <w:start w:val="1"/>
      <w:numFmt w:val="bullet"/>
      <w:lvlText w:val=""/>
      <w:lvlJc w:val="left"/>
      <w:pPr>
        <w:ind w:left="8280" w:hanging="360"/>
      </w:pPr>
      <w:rPr>
        <w:rFonts w:ascii="Wingdings" w:hAnsi="Wingdings" w:hint="default"/>
      </w:rPr>
    </w:lvl>
  </w:abstractNum>
  <w:abstractNum w:abstractNumId="22"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15:restartNumberingAfterBreak="0">
    <w:nsid w:val="4B234B6F"/>
    <w:multiLevelType w:val="hybridMultilevel"/>
    <w:tmpl w:val="6220D3E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4"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25" w15:restartNumberingAfterBreak="0">
    <w:nsid w:val="4DD0741D"/>
    <w:multiLevelType w:val="hybridMultilevel"/>
    <w:tmpl w:val="AB2659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26"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4873F7"/>
    <w:multiLevelType w:val="multilevel"/>
    <w:tmpl w:val="A2484D0C"/>
    <w:lvl w:ilvl="0">
      <w:start w:val="1"/>
      <w:numFmt w:val="decimal"/>
      <w:pStyle w:val="Heading1"/>
      <w:lvlText w:val="%1"/>
      <w:lvlJc w:val="left"/>
      <w:pPr>
        <w:tabs>
          <w:tab w:val="num" w:pos="1021"/>
        </w:tabs>
        <w:ind w:left="1021" w:hanging="1021"/>
      </w:pPr>
      <w:rPr>
        <w:color w:val="F04C25"/>
      </w:rPr>
    </w:lvl>
    <w:lvl w:ilvl="1">
      <w:start w:val="1"/>
      <w:numFmt w:val="decimal"/>
      <w:pStyle w:val="Heading2"/>
      <w:lvlText w:val="%1.%2"/>
      <w:lvlJc w:val="left"/>
      <w:pPr>
        <w:tabs>
          <w:tab w:val="num" w:pos="1021"/>
        </w:tabs>
        <w:ind w:left="1021" w:hanging="1021"/>
      </w:pPr>
    </w:lvl>
    <w:lvl w:ilvl="2">
      <w:start w:val="1"/>
      <w:numFmt w:val="decimal"/>
      <w:pStyle w:val="Heading3"/>
      <w:lvlText w:val="%1.%2.%3"/>
      <w:lvlJc w:val="left"/>
      <w:pPr>
        <w:tabs>
          <w:tab w:val="num" w:pos="1163"/>
        </w:tabs>
        <w:ind w:left="1163"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8" w15:restartNumberingAfterBreak="0">
    <w:nsid w:val="594D33CF"/>
    <w:multiLevelType w:val="hybridMultilevel"/>
    <w:tmpl w:val="A7E814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08339D5"/>
    <w:multiLevelType w:val="hybridMultilevel"/>
    <w:tmpl w:val="B3DA2B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0"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68668FB"/>
    <w:multiLevelType w:val="hybridMultilevel"/>
    <w:tmpl w:val="7EEEF6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2" w15:restartNumberingAfterBreak="0">
    <w:nsid w:val="6A4A76FA"/>
    <w:multiLevelType w:val="hybridMultilevel"/>
    <w:tmpl w:val="4D02CA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CFD7F8A"/>
    <w:multiLevelType w:val="hybridMultilevel"/>
    <w:tmpl w:val="78189A2C"/>
    <w:lvl w:ilvl="0" w:tplc="94BC7824">
      <w:start w:val="1"/>
      <w:numFmt w:val="bullet"/>
      <w:lvlText w:val=""/>
      <w:lvlJc w:val="left"/>
      <w:pPr>
        <w:ind w:left="720" w:hanging="360"/>
      </w:pPr>
      <w:rPr>
        <w:rFonts w:ascii="Symbol" w:hAnsi="Symbol" w:hint="default"/>
        <w:color w:val="000000" w:themeColor="text1"/>
      </w:rPr>
    </w:lvl>
    <w:lvl w:ilvl="1" w:tplc="DBE467CA">
      <w:start w:val="1"/>
      <w:numFmt w:val="bullet"/>
      <w:lvlText w:val="o"/>
      <w:lvlJc w:val="left"/>
      <w:pPr>
        <w:ind w:left="1440" w:hanging="360"/>
      </w:pPr>
      <w:rPr>
        <w:rFonts w:ascii="Courier New" w:hAnsi="Courier New" w:cs="Courier New" w:hint="default"/>
        <w:color w:val="000000" w:themeColor="text1"/>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322345B"/>
    <w:multiLevelType w:val="hybridMultilevel"/>
    <w:tmpl w:val="25F458E2"/>
    <w:lvl w:ilvl="0" w:tplc="F6327704">
      <w:start w:val="1"/>
      <w:numFmt w:val="decimal"/>
      <w:pStyle w:val="Head2TM"/>
      <w:lvlText w:val="%1.1"/>
      <w:lvlJc w:val="left"/>
      <w:pPr>
        <w:ind w:left="-301" w:hanging="360"/>
      </w:pPr>
      <w:rPr>
        <w:rFonts w:hint="default"/>
      </w:rPr>
    </w:lvl>
    <w:lvl w:ilvl="1" w:tplc="20000019" w:tentative="1">
      <w:start w:val="1"/>
      <w:numFmt w:val="lowerLetter"/>
      <w:lvlText w:val="%2."/>
      <w:lvlJc w:val="left"/>
      <w:pPr>
        <w:ind w:left="419" w:hanging="360"/>
      </w:pPr>
    </w:lvl>
    <w:lvl w:ilvl="2" w:tplc="2000001B" w:tentative="1">
      <w:start w:val="1"/>
      <w:numFmt w:val="lowerRoman"/>
      <w:lvlText w:val="%3."/>
      <w:lvlJc w:val="right"/>
      <w:pPr>
        <w:ind w:left="1139" w:hanging="180"/>
      </w:pPr>
    </w:lvl>
    <w:lvl w:ilvl="3" w:tplc="2000000F" w:tentative="1">
      <w:start w:val="1"/>
      <w:numFmt w:val="decimal"/>
      <w:lvlText w:val="%4."/>
      <w:lvlJc w:val="left"/>
      <w:pPr>
        <w:ind w:left="1859" w:hanging="360"/>
      </w:pPr>
    </w:lvl>
    <w:lvl w:ilvl="4" w:tplc="20000019" w:tentative="1">
      <w:start w:val="1"/>
      <w:numFmt w:val="lowerLetter"/>
      <w:lvlText w:val="%5."/>
      <w:lvlJc w:val="left"/>
      <w:pPr>
        <w:ind w:left="2579" w:hanging="360"/>
      </w:pPr>
    </w:lvl>
    <w:lvl w:ilvl="5" w:tplc="2000001B" w:tentative="1">
      <w:start w:val="1"/>
      <w:numFmt w:val="lowerRoman"/>
      <w:lvlText w:val="%6."/>
      <w:lvlJc w:val="right"/>
      <w:pPr>
        <w:ind w:left="3299" w:hanging="180"/>
      </w:pPr>
    </w:lvl>
    <w:lvl w:ilvl="6" w:tplc="2000000F" w:tentative="1">
      <w:start w:val="1"/>
      <w:numFmt w:val="decimal"/>
      <w:lvlText w:val="%7."/>
      <w:lvlJc w:val="left"/>
      <w:pPr>
        <w:ind w:left="4019" w:hanging="360"/>
      </w:pPr>
    </w:lvl>
    <w:lvl w:ilvl="7" w:tplc="20000019" w:tentative="1">
      <w:start w:val="1"/>
      <w:numFmt w:val="lowerLetter"/>
      <w:lvlText w:val="%8."/>
      <w:lvlJc w:val="left"/>
      <w:pPr>
        <w:ind w:left="4739" w:hanging="360"/>
      </w:pPr>
    </w:lvl>
    <w:lvl w:ilvl="8" w:tplc="2000001B" w:tentative="1">
      <w:start w:val="1"/>
      <w:numFmt w:val="lowerRoman"/>
      <w:lvlText w:val="%9."/>
      <w:lvlJc w:val="right"/>
      <w:pPr>
        <w:ind w:left="5459" w:hanging="180"/>
      </w:pPr>
    </w:lvl>
  </w:abstractNum>
  <w:abstractNum w:abstractNumId="36" w15:restartNumberingAfterBreak="0">
    <w:nsid w:val="795A4B8D"/>
    <w:multiLevelType w:val="hybridMultilevel"/>
    <w:tmpl w:val="5142A05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37" w15:restartNumberingAfterBreak="0">
    <w:nsid w:val="79D659A5"/>
    <w:multiLevelType w:val="hybridMultilevel"/>
    <w:tmpl w:val="BDE2FC7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8" w15:restartNumberingAfterBreak="0">
    <w:nsid w:val="7EEF6EE1"/>
    <w:multiLevelType w:val="hybridMultilevel"/>
    <w:tmpl w:val="0AE8EA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06686711">
    <w:abstractNumId w:val="27"/>
  </w:num>
  <w:num w:numId="2" w16cid:durableId="1570340417">
    <w:abstractNumId w:val="27"/>
  </w:num>
  <w:num w:numId="3" w16cid:durableId="1878857465">
    <w:abstractNumId w:val="5"/>
  </w:num>
  <w:num w:numId="4" w16cid:durableId="48960863">
    <w:abstractNumId w:val="17"/>
  </w:num>
  <w:num w:numId="5" w16cid:durableId="1526405147">
    <w:abstractNumId w:val="8"/>
  </w:num>
  <w:num w:numId="6" w16cid:durableId="1367372602">
    <w:abstractNumId w:val="26"/>
  </w:num>
  <w:num w:numId="7" w16cid:durableId="713776390">
    <w:abstractNumId w:val="19"/>
  </w:num>
  <w:num w:numId="8" w16cid:durableId="709108558">
    <w:abstractNumId w:val="34"/>
  </w:num>
  <w:num w:numId="9" w16cid:durableId="1011639094">
    <w:abstractNumId w:val="1"/>
  </w:num>
  <w:num w:numId="10" w16cid:durableId="1191338073">
    <w:abstractNumId w:val="10"/>
  </w:num>
  <w:num w:numId="11" w16cid:durableId="1910264052">
    <w:abstractNumId w:val="13"/>
  </w:num>
  <w:num w:numId="12" w16cid:durableId="935670963">
    <w:abstractNumId w:val="2"/>
  </w:num>
  <w:num w:numId="13" w16cid:durableId="242226551">
    <w:abstractNumId w:val="6"/>
  </w:num>
  <w:num w:numId="14" w16cid:durableId="1944417315">
    <w:abstractNumId w:val="22"/>
  </w:num>
  <w:num w:numId="15" w16cid:durableId="1583563564">
    <w:abstractNumId w:val="30"/>
  </w:num>
  <w:num w:numId="16" w16cid:durableId="898398123">
    <w:abstractNumId w:val="3"/>
  </w:num>
  <w:num w:numId="17" w16cid:durableId="1396734718">
    <w:abstractNumId w:val="16"/>
  </w:num>
  <w:num w:numId="18" w16cid:durableId="1111314061">
    <w:abstractNumId w:val="11"/>
  </w:num>
  <w:num w:numId="19" w16cid:durableId="1050881511">
    <w:abstractNumId w:val="20"/>
  </w:num>
  <w:num w:numId="20" w16cid:durableId="1857038120">
    <w:abstractNumId w:val="37"/>
  </w:num>
  <w:num w:numId="21" w16cid:durableId="274481173">
    <w:abstractNumId w:val="24"/>
  </w:num>
  <w:num w:numId="22" w16cid:durableId="189227984">
    <w:abstractNumId w:val="18"/>
  </w:num>
  <w:num w:numId="23" w16cid:durableId="214315619">
    <w:abstractNumId w:val="9"/>
  </w:num>
  <w:num w:numId="24" w16cid:durableId="1348752873">
    <w:abstractNumId w:val="4"/>
  </w:num>
  <w:num w:numId="25" w16cid:durableId="176389489">
    <w:abstractNumId w:val="12"/>
  </w:num>
  <w:num w:numId="26" w16cid:durableId="248540784">
    <w:abstractNumId w:val="7"/>
  </w:num>
  <w:num w:numId="27" w16cid:durableId="1482229683">
    <w:abstractNumId w:val="25"/>
  </w:num>
  <w:num w:numId="28" w16cid:durableId="235434753">
    <w:abstractNumId w:val="36"/>
  </w:num>
  <w:num w:numId="29" w16cid:durableId="212789324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7540353">
    <w:abstractNumId w:val="21"/>
  </w:num>
  <w:num w:numId="31" w16cid:durableId="513151201">
    <w:abstractNumId w:val="0"/>
  </w:num>
  <w:num w:numId="32" w16cid:durableId="1421219041">
    <w:abstractNumId w:val="29"/>
  </w:num>
  <w:num w:numId="33" w16cid:durableId="1402748195">
    <w:abstractNumId w:val="14"/>
  </w:num>
  <w:num w:numId="34" w16cid:durableId="2083719255">
    <w:abstractNumId w:val="31"/>
  </w:num>
  <w:num w:numId="35" w16cid:durableId="2065369406">
    <w:abstractNumId w:val="23"/>
  </w:num>
  <w:num w:numId="36" w16cid:durableId="1208378266">
    <w:abstractNumId w:val="28"/>
  </w:num>
  <w:num w:numId="37" w16cid:durableId="764615115">
    <w:abstractNumId w:val="15"/>
  </w:num>
  <w:num w:numId="38" w16cid:durableId="1888688048">
    <w:abstractNumId w:val="35"/>
  </w:num>
  <w:num w:numId="39" w16cid:durableId="1948658009">
    <w:abstractNumId w:val="32"/>
  </w:num>
  <w:num w:numId="40" w16cid:durableId="668757445">
    <w:abstractNumId w:val="38"/>
  </w:num>
  <w:num w:numId="41" w16cid:durableId="1897475194">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27"/>
    <w:rsid w:val="000005EF"/>
    <w:rsid w:val="00003705"/>
    <w:rsid w:val="000122F2"/>
    <w:rsid w:val="000158F7"/>
    <w:rsid w:val="00015B4F"/>
    <w:rsid w:val="00015F2A"/>
    <w:rsid w:val="000209B1"/>
    <w:rsid w:val="00020CFD"/>
    <w:rsid w:val="0002219A"/>
    <w:rsid w:val="000244C2"/>
    <w:rsid w:val="00040E2E"/>
    <w:rsid w:val="00045505"/>
    <w:rsid w:val="0005424D"/>
    <w:rsid w:val="00062A43"/>
    <w:rsid w:val="00067A07"/>
    <w:rsid w:val="0007012C"/>
    <w:rsid w:val="000702DF"/>
    <w:rsid w:val="00070FAC"/>
    <w:rsid w:val="000723CE"/>
    <w:rsid w:val="00075600"/>
    <w:rsid w:val="00076C2A"/>
    <w:rsid w:val="0008080F"/>
    <w:rsid w:val="00082EC3"/>
    <w:rsid w:val="00083EE2"/>
    <w:rsid w:val="00094F1E"/>
    <w:rsid w:val="00097BEA"/>
    <w:rsid w:val="000A46A2"/>
    <w:rsid w:val="000A71E0"/>
    <w:rsid w:val="000D25B8"/>
    <w:rsid w:val="000D5121"/>
    <w:rsid w:val="000E2193"/>
    <w:rsid w:val="000E54D1"/>
    <w:rsid w:val="000E7C37"/>
    <w:rsid w:val="000F272E"/>
    <w:rsid w:val="000F3A91"/>
    <w:rsid w:val="000F5443"/>
    <w:rsid w:val="00102DD6"/>
    <w:rsid w:val="00103145"/>
    <w:rsid w:val="001105C9"/>
    <w:rsid w:val="001151E0"/>
    <w:rsid w:val="001162AD"/>
    <w:rsid w:val="00117F22"/>
    <w:rsid w:val="001213FC"/>
    <w:rsid w:val="00123556"/>
    <w:rsid w:val="00123CEB"/>
    <w:rsid w:val="00127C0C"/>
    <w:rsid w:val="0013073E"/>
    <w:rsid w:val="00130BCE"/>
    <w:rsid w:val="0013460E"/>
    <w:rsid w:val="00136BF2"/>
    <w:rsid w:val="00142C27"/>
    <w:rsid w:val="00144239"/>
    <w:rsid w:val="00151588"/>
    <w:rsid w:val="0015332E"/>
    <w:rsid w:val="00153653"/>
    <w:rsid w:val="00155D8C"/>
    <w:rsid w:val="001560E4"/>
    <w:rsid w:val="00156F1C"/>
    <w:rsid w:val="00157ABB"/>
    <w:rsid w:val="00160930"/>
    <w:rsid w:val="001623A3"/>
    <w:rsid w:val="00166BB3"/>
    <w:rsid w:val="00166C55"/>
    <w:rsid w:val="00167371"/>
    <w:rsid w:val="001679E8"/>
    <w:rsid w:val="001714B0"/>
    <w:rsid w:val="0017161D"/>
    <w:rsid w:val="00172784"/>
    <w:rsid w:val="00183B0A"/>
    <w:rsid w:val="00190FFE"/>
    <w:rsid w:val="001B0CC8"/>
    <w:rsid w:val="001B2F71"/>
    <w:rsid w:val="001B2F9A"/>
    <w:rsid w:val="001B4530"/>
    <w:rsid w:val="001B523E"/>
    <w:rsid w:val="001B7938"/>
    <w:rsid w:val="001C01E3"/>
    <w:rsid w:val="001C18E2"/>
    <w:rsid w:val="001C5B0A"/>
    <w:rsid w:val="001C732B"/>
    <w:rsid w:val="001D0582"/>
    <w:rsid w:val="001E1648"/>
    <w:rsid w:val="001E1D27"/>
    <w:rsid w:val="001E2942"/>
    <w:rsid w:val="001E7141"/>
    <w:rsid w:val="001F1C1A"/>
    <w:rsid w:val="001F236B"/>
    <w:rsid w:val="001F70CA"/>
    <w:rsid w:val="00200C7D"/>
    <w:rsid w:val="002029F8"/>
    <w:rsid w:val="0021007A"/>
    <w:rsid w:val="00211CE2"/>
    <w:rsid w:val="002136C1"/>
    <w:rsid w:val="00222F46"/>
    <w:rsid w:val="00227089"/>
    <w:rsid w:val="002328CA"/>
    <w:rsid w:val="0023388A"/>
    <w:rsid w:val="00234DDC"/>
    <w:rsid w:val="002357BC"/>
    <w:rsid w:val="002429BC"/>
    <w:rsid w:val="00251C9B"/>
    <w:rsid w:val="00251F55"/>
    <w:rsid w:val="00253BA8"/>
    <w:rsid w:val="00253D4E"/>
    <w:rsid w:val="00254B04"/>
    <w:rsid w:val="00264F85"/>
    <w:rsid w:val="002709C2"/>
    <w:rsid w:val="00276897"/>
    <w:rsid w:val="002803B3"/>
    <w:rsid w:val="002812BC"/>
    <w:rsid w:val="00286B4D"/>
    <w:rsid w:val="002919E6"/>
    <w:rsid w:val="00291C23"/>
    <w:rsid w:val="00291F78"/>
    <w:rsid w:val="002965C1"/>
    <w:rsid w:val="002A0152"/>
    <w:rsid w:val="002A6448"/>
    <w:rsid w:val="002B7451"/>
    <w:rsid w:val="002C1BCD"/>
    <w:rsid w:val="002C3772"/>
    <w:rsid w:val="002C3D1D"/>
    <w:rsid w:val="002C418B"/>
    <w:rsid w:val="002E351F"/>
    <w:rsid w:val="002E431B"/>
    <w:rsid w:val="002E528D"/>
    <w:rsid w:val="002E5D08"/>
    <w:rsid w:val="002F6F60"/>
    <w:rsid w:val="003001FC"/>
    <w:rsid w:val="00300734"/>
    <w:rsid w:val="00300B4D"/>
    <w:rsid w:val="00305724"/>
    <w:rsid w:val="003061E9"/>
    <w:rsid w:val="0031345C"/>
    <w:rsid w:val="00313963"/>
    <w:rsid w:val="003312CD"/>
    <w:rsid w:val="00333825"/>
    <w:rsid w:val="00345071"/>
    <w:rsid w:val="00352B2A"/>
    <w:rsid w:val="00354A98"/>
    <w:rsid w:val="00354CCE"/>
    <w:rsid w:val="00355E05"/>
    <w:rsid w:val="00366537"/>
    <w:rsid w:val="003726ED"/>
    <w:rsid w:val="00380114"/>
    <w:rsid w:val="003813F1"/>
    <w:rsid w:val="00383E5A"/>
    <w:rsid w:val="00385038"/>
    <w:rsid w:val="00390D82"/>
    <w:rsid w:val="00391EC8"/>
    <w:rsid w:val="00396210"/>
    <w:rsid w:val="003A0A7B"/>
    <w:rsid w:val="003A3D56"/>
    <w:rsid w:val="003A5CD1"/>
    <w:rsid w:val="003A750E"/>
    <w:rsid w:val="003B14F4"/>
    <w:rsid w:val="003C6257"/>
    <w:rsid w:val="003D17A5"/>
    <w:rsid w:val="003D46B4"/>
    <w:rsid w:val="003D5CF1"/>
    <w:rsid w:val="003D688A"/>
    <w:rsid w:val="003D764F"/>
    <w:rsid w:val="003E77FF"/>
    <w:rsid w:val="003F03B1"/>
    <w:rsid w:val="003F273E"/>
    <w:rsid w:val="003F42A2"/>
    <w:rsid w:val="003F7CDC"/>
    <w:rsid w:val="00401274"/>
    <w:rsid w:val="004049EB"/>
    <w:rsid w:val="00415B9C"/>
    <w:rsid w:val="004163DE"/>
    <w:rsid w:val="004171BA"/>
    <w:rsid w:val="00424212"/>
    <w:rsid w:val="00425380"/>
    <w:rsid w:val="00426EAC"/>
    <w:rsid w:val="00433FD0"/>
    <w:rsid w:val="004420CE"/>
    <w:rsid w:val="0044424D"/>
    <w:rsid w:val="00444640"/>
    <w:rsid w:val="00444DF4"/>
    <w:rsid w:val="004544A0"/>
    <w:rsid w:val="004713EA"/>
    <w:rsid w:val="004737B8"/>
    <w:rsid w:val="00482B04"/>
    <w:rsid w:val="00483866"/>
    <w:rsid w:val="00486D15"/>
    <w:rsid w:val="0049208C"/>
    <w:rsid w:val="004921F7"/>
    <w:rsid w:val="00492CF1"/>
    <w:rsid w:val="004A1AC5"/>
    <w:rsid w:val="004B0638"/>
    <w:rsid w:val="004B10A9"/>
    <w:rsid w:val="004B1E44"/>
    <w:rsid w:val="004B2BFF"/>
    <w:rsid w:val="004C010A"/>
    <w:rsid w:val="004C023B"/>
    <w:rsid w:val="004C1EA7"/>
    <w:rsid w:val="004C67BF"/>
    <w:rsid w:val="004D5970"/>
    <w:rsid w:val="004D759E"/>
    <w:rsid w:val="004E4EDC"/>
    <w:rsid w:val="004F7556"/>
    <w:rsid w:val="0050366D"/>
    <w:rsid w:val="0050790D"/>
    <w:rsid w:val="005136D1"/>
    <w:rsid w:val="00523930"/>
    <w:rsid w:val="00527CE0"/>
    <w:rsid w:val="00541CA6"/>
    <w:rsid w:val="00543D92"/>
    <w:rsid w:val="005461C4"/>
    <w:rsid w:val="00553848"/>
    <w:rsid w:val="00554A24"/>
    <w:rsid w:val="0055612D"/>
    <w:rsid w:val="005628DD"/>
    <w:rsid w:val="00566055"/>
    <w:rsid w:val="00566678"/>
    <w:rsid w:val="0057054E"/>
    <w:rsid w:val="005707EA"/>
    <w:rsid w:val="00571BD8"/>
    <w:rsid w:val="00571DD1"/>
    <w:rsid w:val="00581A57"/>
    <w:rsid w:val="0058552A"/>
    <w:rsid w:val="00592263"/>
    <w:rsid w:val="00592BA4"/>
    <w:rsid w:val="005A0DA0"/>
    <w:rsid w:val="005A3E31"/>
    <w:rsid w:val="005A7795"/>
    <w:rsid w:val="005B5190"/>
    <w:rsid w:val="005C21FA"/>
    <w:rsid w:val="005C2E7D"/>
    <w:rsid w:val="005C30B2"/>
    <w:rsid w:val="005C4999"/>
    <w:rsid w:val="005C712A"/>
    <w:rsid w:val="005D662A"/>
    <w:rsid w:val="005D671C"/>
    <w:rsid w:val="005D79E8"/>
    <w:rsid w:val="005E1C56"/>
    <w:rsid w:val="005E2864"/>
    <w:rsid w:val="005E301C"/>
    <w:rsid w:val="005E704F"/>
    <w:rsid w:val="005F2A96"/>
    <w:rsid w:val="005F4F36"/>
    <w:rsid w:val="005F51DB"/>
    <w:rsid w:val="005F7BB3"/>
    <w:rsid w:val="0060624F"/>
    <w:rsid w:val="006213A5"/>
    <w:rsid w:val="00627C5D"/>
    <w:rsid w:val="00634556"/>
    <w:rsid w:val="006379DF"/>
    <w:rsid w:val="006405A8"/>
    <w:rsid w:val="006634C2"/>
    <w:rsid w:val="00665F7E"/>
    <w:rsid w:val="00671753"/>
    <w:rsid w:val="006737F5"/>
    <w:rsid w:val="0067473F"/>
    <w:rsid w:val="0067494E"/>
    <w:rsid w:val="00677A5C"/>
    <w:rsid w:val="00682549"/>
    <w:rsid w:val="00683F8C"/>
    <w:rsid w:val="00684F61"/>
    <w:rsid w:val="00690B26"/>
    <w:rsid w:val="00692B0C"/>
    <w:rsid w:val="00694A73"/>
    <w:rsid w:val="006977FF"/>
    <w:rsid w:val="00697CC4"/>
    <w:rsid w:val="006A3991"/>
    <w:rsid w:val="006A5099"/>
    <w:rsid w:val="006B46E1"/>
    <w:rsid w:val="006C01C8"/>
    <w:rsid w:val="006C0CC7"/>
    <w:rsid w:val="006C4BA2"/>
    <w:rsid w:val="006C5DE9"/>
    <w:rsid w:val="006D1631"/>
    <w:rsid w:val="006D16FE"/>
    <w:rsid w:val="006D77A7"/>
    <w:rsid w:val="006E00EA"/>
    <w:rsid w:val="006E0F6D"/>
    <w:rsid w:val="006E4FC4"/>
    <w:rsid w:val="006E589C"/>
    <w:rsid w:val="006E5F9F"/>
    <w:rsid w:val="006E7408"/>
    <w:rsid w:val="006E7E79"/>
    <w:rsid w:val="006F3E91"/>
    <w:rsid w:val="006F50DE"/>
    <w:rsid w:val="006F7AE2"/>
    <w:rsid w:val="00700985"/>
    <w:rsid w:val="00701BCC"/>
    <w:rsid w:val="0070240E"/>
    <w:rsid w:val="00710C0F"/>
    <w:rsid w:val="007118B8"/>
    <w:rsid w:val="007232F3"/>
    <w:rsid w:val="00737D89"/>
    <w:rsid w:val="00742C27"/>
    <w:rsid w:val="00746B1D"/>
    <w:rsid w:val="00751049"/>
    <w:rsid w:val="007511CA"/>
    <w:rsid w:val="007533EE"/>
    <w:rsid w:val="00755139"/>
    <w:rsid w:val="0075573A"/>
    <w:rsid w:val="0076204C"/>
    <w:rsid w:val="007659AE"/>
    <w:rsid w:val="0077307B"/>
    <w:rsid w:val="00773542"/>
    <w:rsid w:val="0077754F"/>
    <w:rsid w:val="007976E9"/>
    <w:rsid w:val="007A4A57"/>
    <w:rsid w:val="007C1F63"/>
    <w:rsid w:val="007C498C"/>
    <w:rsid w:val="007C698B"/>
    <w:rsid w:val="007D0E52"/>
    <w:rsid w:val="007D3BFA"/>
    <w:rsid w:val="007D5BC4"/>
    <w:rsid w:val="007D63E9"/>
    <w:rsid w:val="007E1ECC"/>
    <w:rsid w:val="007E2236"/>
    <w:rsid w:val="007E2BB9"/>
    <w:rsid w:val="007E3BA7"/>
    <w:rsid w:val="007E44E2"/>
    <w:rsid w:val="007E4885"/>
    <w:rsid w:val="007F546F"/>
    <w:rsid w:val="008016FB"/>
    <w:rsid w:val="00801CA5"/>
    <w:rsid w:val="00806DC1"/>
    <w:rsid w:val="0080735A"/>
    <w:rsid w:val="00815EFF"/>
    <w:rsid w:val="00843ADD"/>
    <w:rsid w:val="00847AC8"/>
    <w:rsid w:val="008504FC"/>
    <w:rsid w:val="00854EA0"/>
    <w:rsid w:val="00855396"/>
    <w:rsid w:val="008744EE"/>
    <w:rsid w:val="008841C3"/>
    <w:rsid w:val="00892729"/>
    <w:rsid w:val="008A2ADD"/>
    <w:rsid w:val="008A3442"/>
    <w:rsid w:val="008A4C67"/>
    <w:rsid w:val="008B0804"/>
    <w:rsid w:val="008B2162"/>
    <w:rsid w:val="008B68CD"/>
    <w:rsid w:val="008C1545"/>
    <w:rsid w:val="008C162C"/>
    <w:rsid w:val="008C1838"/>
    <w:rsid w:val="008C2DFC"/>
    <w:rsid w:val="008D2A46"/>
    <w:rsid w:val="008E455B"/>
    <w:rsid w:val="008E6C42"/>
    <w:rsid w:val="008E7269"/>
    <w:rsid w:val="008F175F"/>
    <w:rsid w:val="008F4640"/>
    <w:rsid w:val="008F4AA6"/>
    <w:rsid w:val="008F7302"/>
    <w:rsid w:val="009024E8"/>
    <w:rsid w:val="00910009"/>
    <w:rsid w:val="00911B81"/>
    <w:rsid w:val="0092278B"/>
    <w:rsid w:val="0092476B"/>
    <w:rsid w:val="009273A9"/>
    <w:rsid w:val="00932799"/>
    <w:rsid w:val="00936520"/>
    <w:rsid w:val="00937443"/>
    <w:rsid w:val="00947CB0"/>
    <w:rsid w:val="0095178E"/>
    <w:rsid w:val="00952328"/>
    <w:rsid w:val="009523CF"/>
    <w:rsid w:val="00954493"/>
    <w:rsid w:val="009545C3"/>
    <w:rsid w:val="00956BA3"/>
    <w:rsid w:val="00957646"/>
    <w:rsid w:val="00961347"/>
    <w:rsid w:val="00963FFB"/>
    <w:rsid w:val="00973017"/>
    <w:rsid w:val="009743C6"/>
    <w:rsid w:val="00975D41"/>
    <w:rsid w:val="00984E81"/>
    <w:rsid w:val="00985097"/>
    <w:rsid w:val="009878F2"/>
    <w:rsid w:val="0099138D"/>
    <w:rsid w:val="009918C2"/>
    <w:rsid w:val="009951F3"/>
    <w:rsid w:val="009B0C2A"/>
    <w:rsid w:val="009B1273"/>
    <w:rsid w:val="009B4C23"/>
    <w:rsid w:val="009B53C2"/>
    <w:rsid w:val="009C7714"/>
    <w:rsid w:val="009D3286"/>
    <w:rsid w:val="009D740E"/>
    <w:rsid w:val="009E1D79"/>
    <w:rsid w:val="009F1D73"/>
    <w:rsid w:val="00A00681"/>
    <w:rsid w:val="00A00A71"/>
    <w:rsid w:val="00A01804"/>
    <w:rsid w:val="00A05249"/>
    <w:rsid w:val="00A07A68"/>
    <w:rsid w:val="00A12DDB"/>
    <w:rsid w:val="00A15C68"/>
    <w:rsid w:val="00A32ACF"/>
    <w:rsid w:val="00A34351"/>
    <w:rsid w:val="00A35D47"/>
    <w:rsid w:val="00A417CA"/>
    <w:rsid w:val="00A56077"/>
    <w:rsid w:val="00A561F0"/>
    <w:rsid w:val="00A5668B"/>
    <w:rsid w:val="00A64F0F"/>
    <w:rsid w:val="00A6710C"/>
    <w:rsid w:val="00A734C8"/>
    <w:rsid w:val="00A73AB6"/>
    <w:rsid w:val="00A77E95"/>
    <w:rsid w:val="00A86451"/>
    <w:rsid w:val="00A87ADE"/>
    <w:rsid w:val="00A90560"/>
    <w:rsid w:val="00A96AC4"/>
    <w:rsid w:val="00AA0911"/>
    <w:rsid w:val="00AA4F44"/>
    <w:rsid w:val="00AA674A"/>
    <w:rsid w:val="00AA7E40"/>
    <w:rsid w:val="00AC31AA"/>
    <w:rsid w:val="00AC3271"/>
    <w:rsid w:val="00AC3745"/>
    <w:rsid w:val="00AC67F2"/>
    <w:rsid w:val="00AD0D2A"/>
    <w:rsid w:val="00AD2688"/>
    <w:rsid w:val="00AD36D7"/>
    <w:rsid w:val="00AE15C5"/>
    <w:rsid w:val="00AE7FB3"/>
    <w:rsid w:val="00AF1028"/>
    <w:rsid w:val="00AF22ED"/>
    <w:rsid w:val="00B01445"/>
    <w:rsid w:val="00B042E6"/>
    <w:rsid w:val="00B122F5"/>
    <w:rsid w:val="00B130F0"/>
    <w:rsid w:val="00B15E13"/>
    <w:rsid w:val="00B1627D"/>
    <w:rsid w:val="00B20BFF"/>
    <w:rsid w:val="00B20D75"/>
    <w:rsid w:val="00B21A2B"/>
    <w:rsid w:val="00B22DB8"/>
    <w:rsid w:val="00B25412"/>
    <w:rsid w:val="00B26C9E"/>
    <w:rsid w:val="00B30422"/>
    <w:rsid w:val="00B40279"/>
    <w:rsid w:val="00B4207E"/>
    <w:rsid w:val="00B477A6"/>
    <w:rsid w:val="00B47A24"/>
    <w:rsid w:val="00B51EF0"/>
    <w:rsid w:val="00B51EFD"/>
    <w:rsid w:val="00B550D4"/>
    <w:rsid w:val="00B5768F"/>
    <w:rsid w:val="00B60CD5"/>
    <w:rsid w:val="00B6126B"/>
    <w:rsid w:val="00B6265D"/>
    <w:rsid w:val="00B64E5F"/>
    <w:rsid w:val="00B67D8A"/>
    <w:rsid w:val="00B71F70"/>
    <w:rsid w:val="00B74C34"/>
    <w:rsid w:val="00B75171"/>
    <w:rsid w:val="00B800CC"/>
    <w:rsid w:val="00B821C5"/>
    <w:rsid w:val="00B82399"/>
    <w:rsid w:val="00B8275F"/>
    <w:rsid w:val="00B849FF"/>
    <w:rsid w:val="00B85CFA"/>
    <w:rsid w:val="00B916E8"/>
    <w:rsid w:val="00B92A94"/>
    <w:rsid w:val="00B93FBE"/>
    <w:rsid w:val="00B9575E"/>
    <w:rsid w:val="00B9582F"/>
    <w:rsid w:val="00BA37A0"/>
    <w:rsid w:val="00BA43C5"/>
    <w:rsid w:val="00BA654E"/>
    <w:rsid w:val="00BA692D"/>
    <w:rsid w:val="00BB5255"/>
    <w:rsid w:val="00BB5842"/>
    <w:rsid w:val="00BB595F"/>
    <w:rsid w:val="00BC0D30"/>
    <w:rsid w:val="00BC2094"/>
    <w:rsid w:val="00BC3ACC"/>
    <w:rsid w:val="00BC44C2"/>
    <w:rsid w:val="00BC77B5"/>
    <w:rsid w:val="00BC7E7E"/>
    <w:rsid w:val="00BD55EB"/>
    <w:rsid w:val="00BD5956"/>
    <w:rsid w:val="00BD6690"/>
    <w:rsid w:val="00BF199A"/>
    <w:rsid w:val="00BF4AA8"/>
    <w:rsid w:val="00C00491"/>
    <w:rsid w:val="00C04F69"/>
    <w:rsid w:val="00C052EF"/>
    <w:rsid w:val="00C07011"/>
    <w:rsid w:val="00C10442"/>
    <w:rsid w:val="00C132D1"/>
    <w:rsid w:val="00C13B78"/>
    <w:rsid w:val="00C22AFE"/>
    <w:rsid w:val="00C2485D"/>
    <w:rsid w:val="00C25824"/>
    <w:rsid w:val="00C31158"/>
    <w:rsid w:val="00C36D91"/>
    <w:rsid w:val="00C42363"/>
    <w:rsid w:val="00C44D7F"/>
    <w:rsid w:val="00C57D5F"/>
    <w:rsid w:val="00C66CFA"/>
    <w:rsid w:val="00C678F1"/>
    <w:rsid w:val="00C73762"/>
    <w:rsid w:val="00C749BC"/>
    <w:rsid w:val="00C75D5E"/>
    <w:rsid w:val="00C87AC7"/>
    <w:rsid w:val="00C90706"/>
    <w:rsid w:val="00C91EE8"/>
    <w:rsid w:val="00C9598D"/>
    <w:rsid w:val="00C97BD5"/>
    <w:rsid w:val="00C97EC7"/>
    <w:rsid w:val="00CA1305"/>
    <w:rsid w:val="00CA6AEC"/>
    <w:rsid w:val="00CB25C3"/>
    <w:rsid w:val="00CB2DEA"/>
    <w:rsid w:val="00CB31DC"/>
    <w:rsid w:val="00CB6073"/>
    <w:rsid w:val="00CC05AE"/>
    <w:rsid w:val="00CC33F9"/>
    <w:rsid w:val="00CD3D83"/>
    <w:rsid w:val="00CD61E3"/>
    <w:rsid w:val="00CE3E13"/>
    <w:rsid w:val="00CF223B"/>
    <w:rsid w:val="00CF2EB3"/>
    <w:rsid w:val="00CF3D68"/>
    <w:rsid w:val="00CF4C55"/>
    <w:rsid w:val="00CF4D81"/>
    <w:rsid w:val="00D050C0"/>
    <w:rsid w:val="00D05421"/>
    <w:rsid w:val="00D054F2"/>
    <w:rsid w:val="00D05E8F"/>
    <w:rsid w:val="00D06DE6"/>
    <w:rsid w:val="00D117A1"/>
    <w:rsid w:val="00D117E3"/>
    <w:rsid w:val="00D13F2B"/>
    <w:rsid w:val="00D16386"/>
    <w:rsid w:val="00D16A2D"/>
    <w:rsid w:val="00D227F1"/>
    <w:rsid w:val="00D3069F"/>
    <w:rsid w:val="00D37ADA"/>
    <w:rsid w:val="00D43741"/>
    <w:rsid w:val="00D458F7"/>
    <w:rsid w:val="00D47B38"/>
    <w:rsid w:val="00D54B1B"/>
    <w:rsid w:val="00D60AF2"/>
    <w:rsid w:val="00D619CF"/>
    <w:rsid w:val="00D6622E"/>
    <w:rsid w:val="00D70187"/>
    <w:rsid w:val="00D765E8"/>
    <w:rsid w:val="00D77078"/>
    <w:rsid w:val="00D90C9C"/>
    <w:rsid w:val="00D912AA"/>
    <w:rsid w:val="00D93AB6"/>
    <w:rsid w:val="00D958D5"/>
    <w:rsid w:val="00DA2E93"/>
    <w:rsid w:val="00DA5C3A"/>
    <w:rsid w:val="00DB0E2F"/>
    <w:rsid w:val="00DB424B"/>
    <w:rsid w:val="00DB6CC5"/>
    <w:rsid w:val="00DC0707"/>
    <w:rsid w:val="00DC2D37"/>
    <w:rsid w:val="00DE41B2"/>
    <w:rsid w:val="00DE42A2"/>
    <w:rsid w:val="00DF406B"/>
    <w:rsid w:val="00DF4483"/>
    <w:rsid w:val="00E003B1"/>
    <w:rsid w:val="00E00757"/>
    <w:rsid w:val="00E03D3F"/>
    <w:rsid w:val="00E04658"/>
    <w:rsid w:val="00E05791"/>
    <w:rsid w:val="00E05AFF"/>
    <w:rsid w:val="00E07D64"/>
    <w:rsid w:val="00E1195B"/>
    <w:rsid w:val="00E11F73"/>
    <w:rsid w:val="00E17BED"/>
    <w:rsid w:val="00E214B6"/>
    <w:rsid w:val="00E21CD6"/>
    <w:rsid w:val="00E27B4F"/>
    <w:rsid w:val="00E30870"/>
    <w:rsid w:val="00E3326E"/>
    <w:rsid w:val="00E36D45"/>
    <w:rsid w:val="00E44AF0"/>
    <w:rsid w:val="00E4608F"/>
    <w:rsid w:val="00E54E3F"/>
    <w:rsid w:val="00E60595"/>
    <w:rsid w:val="00E60A38"/>
    <w:rsid w:val="00E64DA2"/>
    <w:rsid w:val="00E70777"/>
    <w:rsid w:val="00E714E6"/>
    <w:rsid w:val="00E7274B"/>
    <w:rsid w:val="00E75275"/>
    <w:rsid w:val="00E757EF"/>
    <w:rsid w:val="00E77927"/>
    <w:rsid w:val="00E82663"/>
    <w:rsid w:val="00E83A19"/>
    <w:rsid w:val="00E849C2"/>
    <w:rsid w:val="00E96B8A"/>
    <w:rsid w:val="00E96DF6"/>
    <w:rsid w:val="00E9742A"/>
    <w:rsid w:val="00EB0755"/>
    <w:rsid w:val="00EB2571"/>
    <w:rsid w:val="00EB3E41"/>
    <w:rsid w:val="00EB4701"/>
    <w:rsid w:val="00EB75B0"/>
    <w:rsid w:val="00EC28CF"/>
    <w:rsid w:val="00EC3C58"/>
    <w:rsid w:val="00EC41A1"/>
    <w:rsid w:val="00EC7994"/>
    <w:rsid w:val="00ED04F7"/>
    <w:rsid w:val="00ED093E"/>
    <w:rsid w:val="00ED243B"/>
    <w:rsid w:val="00ED2BA2"/>
    <w:rsid w:val="00ED3186"/>
    <w:rsid w:val="00ED596A"/>
    <w:rsid w:val="00ED6984"/>
    <w:rsid w:val="00EF662D"/>
    <w:rsid w:val="00EF7816"/>
    <w:rsid w:val="00EF79B9"/>
    <w:rsid w:val="00F038C0"/>
    <w:rsid w:val="00F103D5"/>
    <w:rsid w:val="00F158AC"/>
    <w:rsid w:val="00F2298E"/>
    <w:rsid w:val="00F2518B"/>
    <w:rsid w:val="00F346CE"/>
    <w:rsid w:val="00F368B4"/>
    <w:rsid w:val="00F37CC8"/>
    <w:rsid w:val="00F441B3"/>
    <w:rsid w:val="00F46356"/>
    <w:rsid w:val="00F51FE0"/>
    <w:rsid w:val="00F52996"/>
    <w:rsid w:val="00F630D6"/>
    <w:rsid w:val="00F6355C"/>
    <w:rsid w:val="00F6733F"/>
    <w:rsid w:val="00F70A22"/>
    <w:rsid w:val="00F71A06"/>
    <w:rsid w:val="00F74834"/>
    <w:rsid w:val="00F75EA9"/>
    <w:rsid w:val="00F85368"/>
    <w:rsid w:val="00F854CA"/>
    <w:rsid w:val="00FA0261"/>
    <w:rsid w:val="00FA3F4E"/>
    <w:rsid w:val="00FA5003"/>
    <w:rsid w:val="00FB0F08"/>
    <w:rsid w:val="00FB267A"/>
    <w:rsid w:val="00FB2F3F"/>
    <w:rsid w:val="00FB41A1"/>
    <w:rsid w:val="00FB5CE3"/>
    <w:rsid w:val="00FC1D87"/>
    <w:rsid w:val="00FC3D43"/>
    <w:rsid w:val="00FC548E"/>
    <w:rsid w:val="00FC6B73"/>
    <w:rsid w:val="00FC712D"/>
    <w:rsid w:val="00FD55F0"/>
    <w:rsid w:val="00FD738E"/>
    <w:rsid w:val="00FE0F37"/>
    <w:rsid w:val="00FE26F5"/>
    <w:rsid w:val="00FE327E"/>
    <w:rsid w:val="00FE4507"/>
    <w:rsid w:val="00FF0536"/>
    <w:rsid w:val="00FF1334"/>
    <w:rsid w:val="00FF3679"/>
    <w:rsid w:val="00FF3A8E"/>
  </w:rsids>
  <m:mathPr>
    <m:mathFont m:val="Cambria Math"/>
    <m:brkBin m:val="before"/>
    <m:brkBinSub m:val="--"/>
    <m:smallFrac m:val="0"/>
    <m:dispDef/>
    <m:lMargin m:val="0"/>
    <m:rMargin m:val="0"/>
    <m:defJc m:val="centerGroup"/>
    <m:wrapIndent m:val="1440"/>
    <m:intLim m:val="subSup"/>
    <m:naryLim m:val="undOvr"/>
  </m:mathPr>
  <w:themeFontLang w:val="nl-BE" w:eastAsia="ja-JP"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5235F3BC-CFF8-432C-9909-5C6CC25B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F71A06"/>
    <w:pPr>
      <w:numPr>
        <w:numId w:val="2"/>
      </w:numPr>
      <w:spacing w:after="120"/>
      <w:outlineLvl w:val="0"/>
    </w:pPr>
    <w:rPr>
      <w:b/>
      <w:smallCaps/>
      <w:color w:val="F04C25"/>
      <w:kern w:val="32"/>
      <w:sz w:val="32"/>
    </w:rPr>
  </w:style>
  <w:style w:type="paragraph" w:styleId="Heading2">
    <w:name w:val="heading 2"/>
    <w:basedOn w:val="Normal"/>
    <w:next w:val="Normal"/>
    <w:link w:val="Heading2Char"/>
    <w:uiPriority w:val="99"/>
    <w:qFormat/>
    <w:rsid w:val="00F71A06"/>
    <w:pPr>
      <w:keepNext/>
      <w:numPr>
        <w:ilvl w:val="1"/>
        <w:numId w:val="2"/>
      </w:numPr>
      <w:spacing w:before="360"/>
      <w:outlineLvl w:val="1"/>
    </w:pPr>
    <w:rPr>
      <w:b/>
      <w:bCs/>
      <w:iCs/>
      <w:color w:val="009CAB"/>
      <w:sz w:val="24"/>
      <w:szCs w:val="28"/>
    </w:rPr>
  </w:style>
  <w:style w:type="paragraph" w:styleId="Heading3">
    <w:name w:val="heading 3"/>
    <w:basedOn w:val="Normal"/>
    <w:next w:val="Normal"/>
    <w:link w:val="Heading3Char"/>
    <w:uiPriority w:val="99"/>
    <w:qFormat/>
    <w:rsid w:val="00566678"/>
    <w:pPr>
      <w:keepNext/>
      <w:numPr>
        <w:ilvl w:val="2"/>
        <w:numId w:val="2"/>
      </w:numPr>
      <w:tabs>
        <w:tab w:val="clear" w:pos="1163"/>
        <w:tab w:val="num" w:pos="1021"/>
      </w:tabs>
      <w:spacing w:before="240"/>
      <w:ind w:left="1021"/>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71A06"/>
    <w:rPr>
      <w:rFonts w:ascii="Verdana" w:hAnsi="Verdana"/>
      <w:b/>
      <w:smallCaps/>
      <w:color w:val="F04C25"/>
      <w:kern w:val="32"/>
      <w:sz w:val="32"/>
      <w:lang w:val="nl-NL" w:eastAsia="en-US"/>
    </w:rPr>
  </w:style>
  <w:style w:type="character" w:customStyle="1" w:styleId="Heading2Char">
    <w:name w:val="Heading 2 Char"/>
    <w:basedOn w:val="DefaultParagraphFont"/>
    <w:link w:val="Heading2"/>
    <w:uiPriority w:val="99"/>
    <w:rsid w:val="00F71A06"/>
    <w:rPr>
      <w:rFonts w:ascii="Verdana" w:hAnsi="Verdana"/>
      <w:b/>
      <w:bCs/>
      <w:iCs/>
      <w:color w:val="009CAB"/>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3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3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34"/>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uiPriority w:val="18"/>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uiPriority w:val="18"/>
    <w:qFormat/>
    <w:rsid w:val="00492CF1"/>
    <w:rPr>
      <w:rFonts w:ascii="Arial" w:eastAsiaTheme="minorHAnsi" w:hAnsi="Arial" w:cstheme="minorBidi"/>
      <w:color w:val="373737"/>
      <w:sz w:val="18"/>
      <w:szCs w:val="19"/>
      <w:lang w:eastAsia="en-US"/>
    </w:rPr>
  </w:style>
  <w:style w:type="paragraph" w:customStyle="1" w:styleId="Cover-opleiding">
    <w:name w:val="Cover - opleiding"/>
    <w:uiPriority w:val="18"/>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uiPriority w:val="18"/>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7E44E2"/>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E44E2"/>
    <w:rPr>
      <w:rFonts w:asciiTheme="majorHAnsi" w:eastAsiaTheme="majorEastAsia" w:hAnsiTheme="majorHAnsi" w:cstheme="majorBidi"/>
      <w:spacing w:val="-10"/>
      <w:kern w:val="28"/>
      <w:sz w:val="56"/>
      <w:szCs w:val="56"/>
      <w:lang w:val="nl-NL" w:eastAsia="en-US"/>
    </w:rPr>
  </w:style>
  <w:style w:type="paragraph" w:customStyle="1" w:styleId="Cover-Auteur">
    <w:name w:val="Cover - Auteur"/>
    <w:basedOn w:val="Cover-afstudeerrichting"/>
    <w:uiPriority w:val="18"/>
    <w:semiHidden/>
    <w:qFormat/>
    <w:rsid w:val="00C04F69"/>
    <w:rPr>
      <w:rFonts w:asciiTheme="minorHAnsi" w:hAnsiTheme="minorHAnsi"/>
      <w:b/>
      <w:sz w:val="32"/>
    </w:rPr>
  </w:style>
  <w:style w:type="paragraph" w:customStyle="1" w:styleId="Header1">
    <w:name w:val="Header 1"/>
    <w:basedOn w:val="Heading1"/>
    <w:autoRedefine/>
    <w:qFormat/>
    <w:rsid w:val="00A34351"/>
    <w:pPr>
      <w:numPr>
        <w:numId w:val="26"/>
      </w:numPr>
      <w:spacing w:after="0"/>
    </w:pPr>
    <w:rPr>
      <w:lang w:val="nl-BE"/>
    </w:rPr>
  </w:style>
  <w:style w:type="paragraph" w:customStyle="1" w:styleId="Head2TM">
    <w:name w:val="Head 2 TM"/>
    <w:basedOn w:val="Heading2"/>
    <w:autoRedefine/>
    <w:qFormat/>
    <w:rsid w:val="00D619CF"/>
    <w:pPr>
      <w:numPr>
        <w:ilvl w:val="0"/>
        <w:numId w:val="38"/>
      </w:numPr>
      <w:spacing w:before="0" w:after="0"/>
    </w:pPr>
  </w:style>
  <w:style w:type="character" w:styleId="UnresolvedMention">
    <w:name w:val="Unresolved Mention"/>
    <w:basedOn w:val="DefaultParagraphFont"/>
    <w:uiPriority w:val="99"/>
    <w:semiHidden/>
    <w:unhideWhenUsed/>
    <w:rsid w:val="00333825"/>
    <w:rPr>
      <w:color w:val="605E5C"/>
      <w:shd w:val="clear" w:color="auto" w:fill="E1DFDD"/>
    </w:rPr>
  </w:style>
  <w:style w:type="paragraph" w:styleId="NoSpacing">
    <w:name w:val="No Spacing"/>
    <w:uiPriority w:val="1"/>
    <w:qFormat/>
    <w:rsid w:val="006D77A7"/>
    <w:rPr>
      <w:rFonts w:asciiTheme="minorHAnsi" w:eastAsiaTheme="minorHAnsi" w:hAnsiTheme="minorHAnsi" w:cstheme="minorBidi"/>
      <w:kern w:val="2"/>
      <w:sz w:val="22"/>
      <w:szCs w:val="22"/>
      <w:lang w:val="en-NL"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6147">
      <w:bodyDiv w:val="1"/>
      <w:marLeft w:val="0"/>
      <w:marRight w:val="0"/>
      <w:marTop w:val="0"/>
      <w:marBottom w:val="0"/>
      <w:divBdr>
        <w:top w:val="none" w:sz="0" w:space="0" w:color="auto"/>
        <w:left w:val="none" w:sz="0" w:space="0" w:color="auto"/>
        <w:bottom w:val="none" w:sz="0" w:space="0" w:color="auto"/>
        <w:right w:val="none" w:sz="0" w:space="0" w:color="auto"/>
      </w:divBdr>
    </w:div>
    <w:div w:id="197549237">
      <w:bodyDiv w:val="1"/>
      <w:marLeft w:val="0"/>
      <w:marRight w:val="0"/>
      <w:marTop w:val="0"/>
      <w:marBottom w:val="0"/>
      <w:divBdr>
        <w:top w:val="none" w:sz="0" w:space="0" w:color="auto"/>
        <w:left w:val="none" w:sz="0" w:space="0" w:color="auto"/>
        <w:bottom w:val="none" w:sz="0" w:space="0" w:color="auto"/>
        <w:right w:val="none" w:sz="0" w:space="0" w:color="auto"/>
      </w:divBdr>
      <w:divsChild>
        <w:div w:id="1967009307">
          <w:marLeft w:val="547"/>
          <w:marRight w:val="0"/>
          <w:marTop w:val="154"/>
          <w:marBottom w:val="0"/>
          <w:divBdr>
            <w:top w:val="none" w:sz="0" w:space="0" w:color="auto"/>
            <w:left w:val="none" w:sz="0" w:space="0" w:color="auto"/>
            <w:bottom w:val="none" w:sz="0" w:space="0" w:color="auto"/>
            <w:right w:val="none" w:sz="0" w:space="0" w:color="auto"/>
          </w:divBdr>
        </w:div>
        <w:div w:id="1396315896">
          <w:marLeft w:val="547"/>
          <w:marRight w:val="0"/>
          <w:marTop w:val="154"/>
          <w:marBottom w:val="0"/>
          <w:divBdr>
            <w:top w:val="none" w:sz="0" w:space="0" w:color="auto"/>
            <w:left w:val="none" w:sz="0" w:space="0" w:color="auto"/>
            <w:bottom w:val="none" w:sz="0" w:space="0" w:color="auto"/>
            <w:right w:val="none" w:sz="0" w:space="0" w:color="auto"/>
          </w:divBdr>
        </w:div>
        <w:div w:id="2088530605">
          <w:marLeft w:val="547"/>
          <w:marRight w:val="0"/>
          <w:marTop w:val="154"/>
          <w:marBottom w:val="0"/>
          <w:divBdr>
            <w:top w:val="none" w:sz="0" w:space="0" w:color="auto"/>
            <w:left w:val="none" w:sz="0" w:space="0" w:color="auto"/>
            <w:bottom w:val="none" w:sz="0" w:space="0" w:color="auto"/>
            <w:right w:val="none" w:sz="0" w:space="0" w:color="auto"/>
          </w:divBdr>
        </w:div>
      </w:divsChild>
    </w:div>
    <w:div w:id="199249826">
      <w:bodyDiv w:val="1"/>
      <w:marLeft w:val="0"/>
      <w:marRight w:val="0"/>
      <w:marTop w:val="0"/>
      <w:marBottom w:val="0"/>
      <w:divBdr>
        <w:top w:val="none" w:sz="0" w:space="0" w:color="auto"/>
        <w:left w:val="none" w:sz="0" w:space="0" w:color="auto"/>
        <w:bottom w:val="none" w:sz="0" w:space="0" w:color="auto"/>
        <w:right w:val="none" w:sz="0" w:space="0" w:color="auto"/>
      </w:divBdr>
    </w:div>
    <w:div w:id="216088934">
      <w:bodyDiv w:val="1"/>
      <w:marLeft w:val="0"/>
      <w:marRight w:val="0"/>
      <w:marTop w:val="0"/>
      <w:marBottom w:val="0"/>
      <w:divBdr>
        <w:top w:val="none" w:sz="0" w:space="0" w:color="auto"/>
        <w:left w:val="none" w:sz="0" w:space="0" w:color="auto"/>
        <w:bottom w:val="none" w:sz="0" w:space="0" w:color="auto"/>
        <w:right w:val="none" w:sz="0" w:space="0" w:color="auto"/>
      </w:divBdr>
      <w:divsChild>
        <w:div w:id="10835913">
          <w:marLeft w:val="547"/>
          <w:marRight w:val="0"/>
          <w:marTop w:val="154"/>
          <w:marBottom w:val="0"/>
          <w:divBdr>
            <w:top w:val="none" w:sz="0" w:space="0" w:color="auto"/>
            <w:left w:val="none" w:sz="0" w:space="0" w:color="auto"/>
            <w:bottom w:val="none" w:sz="0" w:space="0" w:color="auto"/>
            <w:right w:val="none" w:sz="0" w:space="0" w:color="auto"/>
          </w:divBdr>
        </w:div>
        <w:div w:id="2058895744">
          <w:marLeft w:val="547"/>
          <w:marRight w:val="0"/>
          <w:marTop w:val="154"/>
          <w:marBottom w:val="0"/>
          <w:divBdr>
            <w:top w:val="none" w:sz="0" w:space="0" w:color="auto"/>
            <w:left w:val="none" w:sz="0" w:space="0" w:color="auto"/>
            <w:bottom w:val="none" w:sz="0" w:space="0" w:color="auto"/>
            <w:right w:val="none" w:sz="0" w:space="0" w:color="auto"/>
          </w:divBdr>
        </w:div>
        <w:div w:id="81343582">
          <w:marLeft w:val="547"/>
          <w:marRight w:val="0"/>
          <w:marTop w:val="154"/>
          <w:marBottom w:val="0"/>
          <w:divBdr>
            <w:top w:val="none" w:sz="0" w:space="0" w:color="auto"/>
            <w:left w:val="none" w:sz="0" w:space="0" w:color="auto"/>
            <w:bottom w:val="none" w:sz="0" w:space="0" w:color="auto"/>
            <w:right w:val="none" w:sz="0" w:space="0" w:color="auto"/>
          </w:divBdr>
        </w:div>
      </w:divsChild>
    </w:div>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17614937">
      <w:bodyDiv w:val="1"/>
      <w:marLeft w:val="0"/>
      <w:marRight w:val="0"/>
      <w:marTop w:val="0"/>
      <w:marBottom w:val="0"/>
      <w:divBdr>
        <w:top w:val="none" w:sz="0" w:space="0" w:color="auto"/>
        <w:left w:val="none" w:sz="0" w:space="0" w:color="auto"/>
        <w:bottom w:val="none" w:sz="0" w:space="0" w:color="auto"/>
        <w:right w:val="none" w:sz="0" w:space="0" w:color="auto"/>
      </w:divBdr>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491289635">
      <w:bodyDiv w:val="1"/>
      <w:marLeft w:val="0"/>
      <w:marRight w:val="0"/>
      <w:marTop w:val="0"/>
      <w:marBottom w:val="0"/>
      <w:divBdr>
        <w:top w:val="none" w:sz="0" w:space="0" w:color="auto"/>
        <w:left w:val="none" w:sz="0" w:space="0" w:color="auto"/>
        <w:bottom w:val="none" w:sz="0" w:space="0" w:color="auto"/>
        <w:right w:val="none" w:sz="0" w:space="0" w:color="auto"/>
      </w:divBdr>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698897100">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239558110">
      <w:bodyDiv w:val="1"/>
      <w:marLeft w:val="0"/>
      <w:marRight w:val="0"/>
      <w:marTop w:val="0"/>
      <w:marBottom w:val="0"/>
      <w:divBdr>
        <w:top w:val="none" w:sz="0" w:space="0" w:color="auto"/>
        <w:left w:val="none" w:sz="0" w:space="0" w:color="auto"/>
        <w:bottom w:val="none" w:sz="0" w:space="0" w:color="auto"/>
        <w:right w:val="none" w:sz="0" w:space="0" w:color="auto"/>
      </w:divBdr>
    </w:div>
    <w:div w:id="1441101276">
      <w:bodyDiv w:val="1"/>
      <w:marLeft w:val="0"/>
      <w:marRight w:val="0"/>
      <w:marTop w:val="0"/>
      <w:marBottom w:val="0"/>
      <w:divBdr>
        <w:top w:val="none" w:sz="0" w:space="0" w:color="auto"/>
        <w:left w:val="none" w:sz="0" w:space="0" w:color="auto"/>
        <w:bottom w:val="none" w:sz="0" w:space="0" w:color="auto"/>
        <w:right w:val="none" w:sz="0" w:space="0" w:color="auto"/>
      </w:divBdr>
    </w:div>
    <w:div w:id="1513298506">
      <w:bodyDiv w:val="1"/>
      <w:marLeft w:val="0"/>
      <w:marRight w:val="0"/>
      <w:marTop w:val="0"/>
      <w:marBottom w:val="0"/>
      <w:divBdr>
        <w:top w:val="none" w:sz="0" w:space="0" w:color="auto"/>
        <w:left w:val="none" w:sz="0" w:space="0" w:color="auto"/>
        <w:bottom w:val="none" w:sz="0" w:space="0" w:color="auto"/>
        <w:right w:val="none" w:sz="0" w:space="0" w:color="auto"/>
      </w:divBdr>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690908769">
      <w:bodyDiv w:val="1"/>
      <w:marLeft w:val="0"/>
      <w:marRight w:val="0"/>
      <w:marTop w:val="0"/>
      <w:marBottom w:val="0"/>
      <w:divBdr>
        <w:top w:val="none" w:sz="0" w:space="0" w:color="auto"/>
        <w:left w:val="none" w:sz="0" w:space="0" w:color="auto"/>
        <w:bottom w:val="none" w:sz="0" w:space="0" w:color="auto"/>
        <w:right w:val="none" w:sz="0" w:space="0" w:color="auto"/>
      </w:divBdr>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 w:id="1994524100">
      <w:bodyDiv w:val="1"/>
      <w:marLeft w:val="0"/>
      <w:marRight w:val="0"/>
      <w:marTop w:val="0"/>
      <w:marBottom w:val="0"/>
      <w:divBdr>
        <w:top w:val="none" w:sz="0" w:space="0" w:color="auto"/>
        <w:left w:val="none" w:sz="0" w:space="0" w:color="auto"/>
        <w:bottom w:val="none" w:sz="0" w:space="0" w:color="auto"/>
        <w:right w:val="none" w:sz="0" w:space="0" w:color="auto"/>
      </w:divBdr>
    </w:div>
    <w:div w:id="214646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harpcorner.com/UploadFile/abhijmk/what-why-and-how-about-signalr/" TargetMode="External"/><Relationship Id="rId18" Type="http://schemas.openxmlformats.org/officeDocument/2006/relationships/hyperlink" Target="https://infinum.com/blog/scaling-out-your-own-signalr-chat-application/" TargetMode="External"/><Relationship Id="rId26" Type="http://schemas.openxmlformats.org/officeDocument/2006/relationships/image" Target="media/image2.png"/><Relationship Id="rId21" Type="http://schemas.openxmlformats.org/officeDocument/2006/relationships/hyperlink" Target="https://ably.com/topic/signalr-vs-websocket" TargetMode="External"/><Relationship Id="rId34"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www.tutorialspoint.com/what-is-signalr-and-how-to-use-it" TargetMode="External"/><Relationship Id="rId17" Type="http://schemas.openxmlformats.org/officeDocument/2006/relationships/hyperlink" Target="https://scientificprogrammer.net/2022/05/07/signalr-on-net-6-the-complete-guide/" TargetMode="External"/><Relationship Id="rId25" Type="http://schemas.openxmlformats.org/officeDocument/2006/relationships/hyperlink" Target="https://ably.com/periodic-table-of-realtime/signalr"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cientificprogrammer.net/2022/09/24/sending-messages-to-individual-signalr-clients-or-groups-of-clients/" TargetMode="External"/><Relationship Id="rId20" Type="http://schemas.openxmlformats.org/officeDocument/2006/relationships/hyperlink" Target="https://www.codemag.com/article/1807061/Build-Real-time-Applications-with-ASP.NET-Core-SignalR"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aspnet/core/signalr/scale?view=aspnetcore-7.0" TargetMode="External"/><Relationship Id="rId24" Type="http://schemas.openxmlformats.org/officeDocument/2006/relationships/hyperlink" Target="https://scientificprogrammer.net/2019/08/18/why-you-absolutely-need-signalr-for-asp-net-development/"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Socket" TargetMode="External"/><Relationship Id="rId23" Type="http://schemas.openxmlformats.org/officeDocument/2006/relationships/hyperlink" Target="https://www.codemag.com/article/1807061/Build-Real-time-Applications-with-ASP.NET-Core-SignalR" TargetMode="External"/><Relationship Id="rId28" Type="http://schemas.openxmlformats.org/officeDocument/2006/relationships/image" Target="media/image4.png"/><Relationship Id="rId36" Type="http://schemas.openxmlformats.org/officeDocument/2006/relationships/header" Target="header2.xml"/><Relationship Id="rId10" Type="http://schemas.openxmlformats.org/officeDocument/2006/relationships/hyperlink" Target="https://learn.microsoft.com/en-us/aspnet/signalr/overview/getting-started/introduction-to-signalr" TargetMode="External"/><Relationship Id="rId19" Type="http://schemas.openxmlformats.org/officeDocument/2006/relationships/hyperlink" Target="https://medium.com/yemeksepeti-teknoloji/what-is-server-sent-events-sse-and-how-to-implement-it-904938bffd73"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learn.microsoft.com/en-us/aspnet/core/tutorials/signalr?view=aspnetcore-7.0&amp;tabs=visual-studio" TargetMode="External"/><Relationship Id="rId14" Type="http://schemas.openxmlformats.org/officeDocument/2006/relationships/hyperlink" Target="https://kb.2pintsoftware.com/help/signalr-and-connection-management" TargetMode="External"/><Relationship Id="rId22" Type="http://schemas.openxmlformats.org/officeDocument/2006/relationships/hyperlink" Target="https://medium.com/geekculture/ajax-polling-vs-long-polling-vs-websockets-vs-server-sent-events-e0d65033c9ba"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BE9E5-32D8-4432-BCF9-2E362006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WerkstuksjabloonV2.dotx</Template>
  <TotalTime>12</TotalTime>
  <Pages>14</Pages>
  <Words>4659</Words>
  <Characters>26557</Characters>
  <Application>Microsoft Office Word</Application>
  <DocSecurity>0</DocSecurity>
  <Lines>221</Lines>
  <Paragraphs>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31154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lastModifiedBy>. .</cp:lastModifiedBy>
  <cp:revision>189</cp:revision>
  <cp:lastPrinted>2001-11-19T09:17:00Z</cp:lastPrinted>
  <dcterms:created xsi:type="dcterms:W3CDTF">2023-03-04T15:28:00Z</dcterms:created>
  <dcterms:modified xsi:type="dcterms:W3CDTF">2023-05-06T12:31:00Z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2023-02-23T19:49:05Z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5e06302d-8845-44b1-ad48-c83053d4f97b</vt:lpwstr>
  </property>
  <property fmtid="{D5CDD505-2E9C-101B-9397-08002B2CF9AE}" pid="8" name="MSIP_Label_c337be75-dfbb-4261-9834-ac247c7dde13_ContentBits">
    <vt:lpwstr>0</vt:lpwstr>
  </property>
</Properties>
</file>