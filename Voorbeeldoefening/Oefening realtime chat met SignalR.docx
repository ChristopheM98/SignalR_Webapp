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9B61D8">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9B61D8">
      <w:pPr>
        <w:spacing w:after="0"/>
      </w:pPr>
    </w:p>
    <w:p w14:paraId="1308DF57" w14:textId="566CB930" w:rsidR="00C04F69" w:rsidRDefault="00C04F69" w:rsidP="009B61D8">
      <w:pPr>
        <w:spacing w:after="0"/>
      </w:pPr>
    </w:p>
    <w:p w14:paraId="24094333" w14:textId="1263D06D" w:rsidR="00C04F69" w:rsidRDefault="00C04F69" w:rsidP="009B61D8">
      <w:pPr>
        <w:spacing w:after="0"/>
      </w:pPr>
    </w:p>
    <w:p w14:paraId="1A3F915C" w14:textId="13B82CE6" w:rsidR="00C04F69" w:rsidRDefault="00C04F69" w:rsidP="009B61D8">
      <w:pPr>
        <w:spacing w:after="0"/>
      </w:pPr>
    </w:p>
    <w:p w14:paraId="1B9F290E" w14:textId="43F6CC16" w:rsidR="00C04F69" w:rsidRDefault="00C04F69" w:rsidP="009B61D8">
      <w:pPr>
        <w:spacing w:after="0"/>
      </w:pPr>
    </w:p>
    <w:p w14:paraId="6E004533" w14:textId="1B6BB43C" w:rsidR="00C04F69" w:rsidRDefault="00C04F69" w:rsidP="009B61D8">
      <w:pPr>
        <w:spacing w:after="0"/>
      </w:pPr>
    </w:p>
    <w:p w14:paraId="0DEE1B45" w14:textId="0298E5C2" w:rsidR="00C04F69" w:rsidRDefault="00C04F69" w:rsidP="009B61D8">
      <w:pPr>
        <w:spacing w:after="0"/>
      </w:pPr>
    </w:p>
    <w:p w14:paraId="3EB30617" w14:textId="74FD6630" w:rsidR="00C04F69" w:rsidRDefault="00C04F69" w:rsidP="009B61D8">
      <w:pPr>
        <w:spacing w:after="0"/>
      </w:pPr>
    </w:p>
    <w:p w14:paraId="38463B5F" w14:textId="79606FC5" w:rsidR="00C04F69" w:rsidRDefault="00C04F69" w:rsidP="009B61D8">
      <w:pPr>
        <w:spacing w:after="0"/>
      </w:pPr>
    </w:p>
    <w:p w14:paraId="03ACC49E" w14:textId="15FF922E" w:rsidR="00C04F69" w:rsidRDefault="00C04F69" w:rsidP="009B61D8">
      <w:pPr>
        <w:spacing w:after="0"/>
      </w:pPr>
    </w:p>
    <w:p w14:paraId="0897ABB5" w14:textId="3DA2ECAF" w:rsidR="00C04F69" w:rsidRDefault="00C04F69" w:rsidP="009B61D8">
      <w:pPr>
        <w:spacing w:after="0"/>
      </w:pPr>
    </w:p>
    <w:p w14:paraId="2E5EDCAD" w14:textId="0844B04B" w:rsidR="00C04F69" w:rsidRDefault="00C04F69" w:rsidP="009B61D8">
      <w:pPr>
        <w:spacing w:after="0"/>
      </w:pPr>
    </w:p>
    <w:p w14:paraId="4E2BDFBF" w14:textId="77777777" w:rsidR="00C04F69" w:rsidRDefault="00C04F69" w:rsidP="009B61D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F6798BC" w:rsidR="00A87ADE" w:rsidRDefault="005F6DEB" w:rsidP="009B61D8">
            <w:pPr>
              <w:pStyle w:val="Cover-titel"/>
              <w:spacing w:after="0"/>
            </w:pPr>
            <w:r>
              <w:t>Oefening signalr</w:t>
            </w:r>
          </w:p>
          <w:p w14:paraId="4BB41353" w14:textId="75DEDF54" w:rsidR="00A87ADE" w:rsidRDefault="004713EA" w:rsidP="009B61D8">
            <w:pPr>
              <w:pStyle w:val="Cover-Auteur"/>
              <w:spacing w:after="0"/>
            </w:pPr>
            <w:r w:rsidRPr="004713EA">
              <w:t xml:space="preserve">Ouassim Abdellaoui </w:t>
            </w:r>
            <w:r w:rsidR="00A87ADE">
              <w:t xml:space="preserve">&amp; </w:t>
            </w:r>
            <w:r w:rsidR="00000000">
              <w:fldChar w:fldCharType="begin"/>
            </w:r>
            <w:r w:rsidR="00000000">
              <w:instrText>DOCPROPERTY  Auteur  \* MERGEFORMAT</w:instrText>
            </w:r>
            <w:r w:rsidR="00000000">
              <w:fldChar w:fldCharType="separate"/>
            </w:r>
            <w:r w:rsidR="00A87ADE">
              <w:t>Christophe Mathieu</w:t>
            </w:r>
            <w:r w:rsidR="00000000">
              <w:fldChar w:fldCharType="end"/>
            </w:r>
          </w:p>
          <w:p w14:paraId="56562AD9" w14:textId="77777777" w:rsidR="00A87ADE" w:rsidRDefault="00A87ADE" w:rsidP="009B61D8">
            <w:pPr>
              <w:pStyle w:val="Cover-Auteur"/>
              <w:spacing w:after="0"/>
            </w:pPr>
          </w:p>
          <w:p w14:paraId="42B69C8D" w14:textId="77777777" w:rsidR="00A87ADE" w:rsidRDefault="00A87ADE" w:rsidP="009B61D8">
            <w:pPr>
              <w:pStyle w:val="Cover-Auteur"/>
              <w:spacing w:after="0"/>
            </w:pPr>
          </w:p>
          <w:p w14:paraId="72A09F44" w14:textId="77777777" w:rsidR="00A87ADE" w:rsidRDefault="00A87ADE" w:rsidP="009B61D8">
            <w:pPr>
              <w:pStyle w:val="Cover-Auteur"/>
              <w:spacing w:after="0"/>
            </w:pPr>
          </w:p>
          <w:p w14:paraId="170AEFF0" w14:textId="77777777" w:rsidR="00A87ADE" w:rsidRDefault="00A87ADE" w:rsidP="009B61D8">
            <w:pPr>
              <w:pStyle w:val="Cover-Auteur"/>
              <w:spacing w:after="0"/>
            </w:pPr>
          </w:p>
          <w:p w14:paraId="19A383F6" w14:textId="77777777" w:rsidR="00A87ADE" w:rsidRPr="005C30B2" w:rsidRDefault="00A87ADE" w:rsidP="009B61D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9B61D8">
            <w:pPr>
              <w:pStyle w:val="Cover-namen"/>
              <w:spacing w:after="0"/>
              <w:jc w:val="right"/>
            </w:pPr>
            <w:r>
              <w:rPr>
                <w:sz w:val="28"/>
                <w:szCs w:val="28"/>
              </w:rPr>
              <w:t>Webapplicaties</w:t>
            </w:r>
          </w:p>
        </w:tc>
      </w:tr>
    </w:tbl>
    <w:p w14:paraId="485C810E" w14:textId="5BC0C8B0" w:rsidR="00492CF1" w:rsidRPr="00646989" w:rsidRDefault="00D3069F" w:rsidP="009B61D8">
      <w:pPr>
        <w:tabs>
          <w:tab w:val="left" w:pos="1960"/>
        </w:tabs>
        <w:spacing w:after="0"/>
        <w:rPr>
          <w:lang w:val="nl-BE"/>
        </w:rPr>
      </w:pPr>
      <w:r>
        <w:rPr>
          <w:lang w:val="nl-BE"/>
        </w:rPr>
        <w:tab/>
      </w:r>
    </w:p>
    <w:p w14:paraId="1FCFCA15" w14:textId="5D742363" w:rsidR="002328CA" w:rsidRDefault="002328CA" w:rsidP="009B61D8">
      <w:pPr>
        <w:tabs>
          <w:tab w:val="left" w:pos="840"/>
          <w:tab w:val="right" w:pos="8789"/>
        </w:tabs>
        <w:spacing w:after="0" w:line="336" w:lineRule="auto"/>
        <w:ind w:hanging="283"/>
        <w:jc w:val="center"/>
        <w:rPr>
          <w:lang w:val="nl-BE"/>
        </w:rPr>
      </w:pPr>
    </w:p>
    <w:p w14:paraId="7546D6CC" w14:textId="39AB5435" w:rsidR="002C3772" w:rsidRDefault="002C3772" w:rsidP="009B61D8">
      <w:pPr>
        <w:tabs>
          <w:tab w:val="left" w:pos="840"/>
          <w:tab w:val="right" w:pos="8789"/>
        </w:tabs>
        <w:spacing w:after="0" w:line="336" w:lineRule="auto"/>
        <w:ind w:hanging="283"/>
        <w:rPr>
          <w:lang w:val="nl-BE"/>
        </w:rPr>
      </w:pPr>
    </w:p>
    <w:p w14:paraId="7CCA5815" w14:textId="11D14FBD" w:rsidR="002C3772" w:rsidRDefault="002C3772" w:rsidP="009B61D8">
      <w:pPr>
        <w:tabs>
          <w:tab w:val="left" w:pos="840"/>
          <w:tab w:val="right" w:pos="8789"/>
        </w:tabs>
        <w:spacing w:after="0" w:line="336" w:lineRule="auto"/>
        <w:ind w:hanging="283"/>
        <w:rPr>
          <w:lang w:val="nl-BE"/>
        </w:rPr>
      </w:pPr>
    </w:p>
    <w:p w14:paraId="58FB01BF" w14:textId="79F33D36" w:rsidR="002C3772" w:rsidRDefault="002C3772" w:rsidP="009B61D8">
      <w:pPr>
        <w:tabs>
          <w:tab w:val="left" w:pos="840"/>
          <w:tab w:val="right" w:pos="8789"/>
        </w:tabs>
        <w:spacing w:after="0" w:line="336" w:lineRule="auto"/>
        <w:ind w:hanging="283"/>
        <w:rPr>
          <w:lang w:val="nl-BE"/>
        </w:rPr>
      </w:pPr>
    </w:p>
    <w:p w14:paraId="6401A4AD" w14:textId="7CAB08B3" w:rsidR="00ED6984" w:rsidRDefault="00ED6984" w:rsidP="009B61D8">
      <w:pPr>
        <w:spacing w:after="0"/>
        <w:rPr>
          <w:lang w:val="nl-BE"/>
        </w:rPr>
      </w:pPr>
    </w:p>
    <w:p w14:paraId="58448E94" w14:textId="61617299" w:rsidR="00F75EA9" w:rsidRDefault="00F75EA9" w:rsidP="009B61D8">
      <w:pPr>
        <w:spacing w:after="0"/>
        <w:rPr>
          <w:lang w:val="nl-BE"/>
        </w:rPr>
      </w:pPr>
      <w:r>
        <w:rPr>
          <w:lang w:val="nl-BE"/>
        </w:rPr>
        <w:br w:type="page"/>
      </w:r>
    </w:p>
    <w:p w14:paraId="4AF1F2FA" w14:textId="77777777" w:rsidR="00507CDF" w:rsidRDefault="00507CDF" w:rsidP="009B61D8">
      <w:pPr>
        <w:pStyle w:val="Header1"/>
      </w:pPr>
      <w:r>
        <w:lastRenderedPageBreak/>
        <w:t>Oefening signalr</w:t>
      </w:r>
    </w:p>
    <w:p w14:paraId="5AC6907C" w14:textId="523B6080" w:rsidR="005F6DEB" w:rsidRDefault="005F6DEB" w:rsidP="009B61D8">
      <w:pPr>
        <w:pStyle w:val="Header1"/>
        <w:pageBreakBefore w:val="0"/>
        <w:numPr>
          <w:ilvl w:val="0"/>
          <w:numId w:val="0"/>
        </w:numPr>
        <w:rPr>
          <w:lang w:val="nl-NL"/>
        </w:rPr>
      </w:pPr>
    </w:p>
    <w:p w14:paraId="5BB60156" w14:textId="0A82A3CC" w:rsidR="005F6DEB" w:rsidRDefault="00911BDB" w:rsidP="009B61D8">
      <w:pPr>
        <w:pStyle w:val="Head2"/>
      </w:pPr>
      <w:r>
        <w:t>Opgave</w:t>
      </w:r>
    </w:p>
    <w:p w14:paraId="50D2808E" w14:textId="77777777" w:rsidR="00911BDB" w:rsidRDefault="00911BDB" w:rsidP="009B61D8">
      <w:pPr>
        <w:pStyle w:val="Head2"/>
        <w:numPr>
          <w:ilvl w:val="0"/>
          <w:numId w:val="0"/>
        </w:numPr>
      </w:pPr>
    </w:p>
    <w:p w14:paraId="54BF81B0" w14:textId="26E3D97B" w:rsidR="0041491B" w:rsidRDefault="005F6DEB" w:rsidP="00DA646D">
      <w:pPr>
        <w:spacing w:after="0"/>
        <w:jc w:val="both"/>
      </w:pPr>
      <w:r>
        <w:t xml:space="preserve">In deze oefening </w:t>
      </w:r>
      <w:r w:rsidR="00995502">
        <w:t xml:space="preserve">wordt </w:t>
      </w:r>
      <w:r w:rsidR="0041491B">
        <w:t>stap voor stap een chat webapplicatie gebouwd met behulp van ASP.NET SignalR</w:t>
      </w:r>
      <w:r>
        <w:t>.</w:t>
      </w:r>
      <w:r w:rsidR="00995502">
        <w:t xml:space="preserve"> </w:t>
      </w:r>
      <w:r w:rsidR="0041491B">
        <w:t>We voegen SignalR toe aan een MVC webapplicatie en maken een chatweergave om berichten te verzenden en weer te geven.</w:t>
      </w:r>
    </w:p>
    <w:p w14:paraId="7856CC7E" w14:textId="77777777" w:rsidR="0041491B" w:rsidRDefault="0041491B" w:rsidP="009B61D8">
      <w:pPr>
        <w:spacing w:after="0"/>
      </w:pPr>
    </w:p>
    <w:p w14:paraId="097A73E5" w14:textId="51DF2337" w:rsidR="00507CDF" w:rsidRDefault="0041491B" w:rsidP="009B61D8">
      <w:pPr>
        <w:spacing w:after="0"/>
      </w:pPr>
      <w:r>
        <w:t>Het g</w:t>
      </w:r>
      <w:r w:rsidR="00995502">
        <w:t>ewenste e</w:t>
      </w:r>
      <w:r w:rsidR="00507CDF">
        <w:t>indresultaat</w:t>
      </w:r>
      <w:r>
        <w:t xml:space="preserve"> is als volgt</w:t>
      </w:r>
      <w:r w:rsidR="00507CDF">
        <w:t>:</w:t>
      </w:r>
    </w:p>
    <w:p w14:paraId="76D52738" w14:textId="77777777" w:rsidR="0041491B" w:rsidRDefault="0041491B" w:rsidP="009B61D8">
      <w:pPr>
        <w:spacing w:after="0"/>
      </w:pPr>
    </w:p>
    <w:p w14:paraId="09458A68" w14:textId="0A824548" w:rsidR="005F6DEB" w:rsidRDefault="00983029" w:rsidP="009B61D8">
      <w:pPr>
        <w:spacing w:after="0"/>
        <w:rPr>
          <w:noProof/>
        </w:rPr>
      </w:pPr>
      <w:r w:rsidRPr="00983029">
        <w:drawing>
          <wp:inline distT="0" distB="0" distL="0" distR="0" wp14:anchorId="42A889E9" wp14:editId="3ABF906B">
            <wp:extent cx="5652135" cy="1918335"/>
            <wp:effectExtent l="0" t="0" r="5715" b="5715"/>
            <wp:docPr id="85797862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8624" name="Picture 1" descr="Graphical user interface, text, application&#10;&#10;Description automatically generated"/>
                    <pic:cNvPicPr/>
                  </pic:nvPicPr>
                  <pic:blipFill>
                    <a:blip r:embed="rId9"/>
                    <a:stretch>
                      <a:fillRect/>
                    </a:stretch>
                  </pic:blipFill>
                  <pic:spPr>
                    <a:xfrm>
                      <a:off x="0" y="0"/>
                      <a:ext cx="5652135" cy="1918335"/>
                    </a:xfrm>
                    <a:prstGeom prst="rect">
                      <a:avLst/>
                    </a:prstGeom>
                  </pic:spPr>
                </pic:pic>
              </a:graphicData>
            </a:graphic>
          </wp:inline>
        </w:drawing>
      </w:r>
    </w:p>
    <w:p w14:paraId="309DE8CD" w14:textId="77777777" w:rsidR="00983029" w:rsidRDefault="00983029" w:rsidP="009B61D8">
      <w:pPr>
        <w:spacing w:after="0"/>
      </w:pPr>
    </w:p>
    <w:p w14:paraId="694707EA" w14:textId="65079551" w:rsidR="00911BDB" w:rsidRDefault="00911BDB" w:rsidP="009B61D8">
      <w:pPr>
        <w:spacing w:after="0"/>
      </w:pPr>
    </w:p>
    <w:p w14:paraId="1155CB92" w14:textId="143BD029" w:rsidR="00EB0804" w:rsidRDefault="00EB0804" w:rsidP="009B61D8">
      <w:pPr>
        <w:pStyle w:val="Head2"/>
      </w:pPr>
      <w:r>
        <w:t>Vooraf</w:t>
      </w:r>
    </w:p>
    <w:p w14:paraId="08B65374" w14:textId="77777777" w:rsidR="0008474B" w:rsidRDefault="0008474B" w:rsidP="009B61D8">
      <w:pPr>
        <w:spacing w:after="0"/>
      </w:pPr>
    </w:p>
    <w:p w14:paraId="6CBA23F1" w14:textId="35F48D1E" w:rsidR="0008474B" w:rsidRDefault="0008474B" w:rsidP="00DA646D">
      <w:pPr>
        <w:spacing w:after="0"/>
        <w:jc w:val="both"/>
      </w:pPr>
      <w:r>
        <w:t>Om</w:t>
      </w:r>
      <w:r w:rsidR="00983029">
        <w:t xml:space="preserve"> het project te bouwen moeten we </w:t>
      </w:r>
      <w:r w:rsidR="00C50EE1">
        <w:t xml:space="preserve">als eerst </w:t>
      </w:r>
      <w:r w:rsidR="00983029">
        <w:t>een lege ASP.NET MVC applicatie</w:t>
      </w:r>
      <w:r w:rsidR="00C50EE1">
        <w:t xml:space="preserve"> aanmaken. Daarna voegen wij de SignalR library toe en</w:t>
      </w:r>
      <w:r>
        <w:t xml:space="preserve"> </w:t>
      </w:r>
      <w:r w:rsidR="00C50EE1">
        <w:t>bouwen wij uiteindelijk de chat webapplicatie.</w:t>
      </w:r>
    </w:p>
    <w:p w14:paraId="44A7387E" w14:textId="77777777" w:rsidR="00983029" w:rsidRDefault="00983029" w:rsidP="009B61D8">
      <w:pPr>
        <w:spacing w:after="0"/>
      </w:pPr>
    </w:p>
    <w:p w14:paraId="65E84D77" w14:textId="39451210" w:rsidR="00C50EE1" w:rsidRDefault="00C50EE1" w:rsidP="00C50EE1">
      <w:pPr>
        <w:pStyle w:val="ListParagraph"/>
        <w:numPr>
          <w:ilvl w:val="0"/>
          <w:numId w:val="38"/>
        </w:numPr>
        <w:spacing w:after="0"/>
      </w:pPr>
      <w:r>
        <w:t xml:space="preserve">Open Visual Studio en kies voor </w:t>
      </w:r>
      <w:r w:rsidRPr="00DA646D">
        <w:rPr>
          <w:b/>
          <w:bCs/>
          <w:color w:val="0000FF"/>
        </w:rPr>
        <w:t>C# ASP.NET Web Application</w:t>
      </w:r>
      <w:r>
        <w:t xml:space="preserve">. Klik op </w:t>
      </w:r>
      <w:r w:rsidRPr="00DA646D">
        <w:rPr>
          <w:b/>
          <w:bCs/>
          <w:color w:val="0000FF"/>
        </w:rPr>
        <w:t>Next</w:t>
      </w:r>
      <w:r>
        <w:t>.</w:t>
      </w:r>
    </w:p>
    <w:p w14:paraId="7D1E6D2B" w14:textId="77777777" w:rsidR="00C50EE1" w:rsidRDefault="00C50EE1" w:rsidP="009B61D8">
      <w:pPr>
        <w:spacing w:after="0"/>
      </w:pPr>
    </w:p>
    <w:p w14:paraId="5B8FC4B0" w14:textId="5F5D05E8" w:rsidR="00C50EE1" w:rsidRDefault="00C50EE1" w:rsidP="009B61D8">
      <w:pPr>
        <w:spacing w:after="0"/>
      </w:pPr>
      <w:r w:rsidRPr="00C50EE1">
        <w:drawing>
          <wp:inline distT="0" distB="0" distL="0" distR="0" wp14:anchorId="0EB87604" wp14:editId="79C8B2B3">
            <wp:extent cx="5652135" cy="3856990"/>
            <wp:effectExtent l="0" t="0" r="5715" b="0"/>
            <wp:docPr id="74123152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1526" name="Picture 1" descr="Graphical user interface, text&#10;&#10;Description automatically generated"/>
                    <pic:cNvPicPr/>
                  </pic:nvPicPr>
                  <pic:blipFill>
                    <a:blip r:embed="rId10"/>
                    <a:stretch>
                      <a:fillRect/>
                    </a:stretch>
                  </pic:blipFill>
                  <pic:spPr>
                    <a:xfrm>
                      <a:off x="0" y="0"/>
                      <a:ext cx="5652135" cy="3856990"/>
                    </a:xfrm>
                    <a:prstGeom prst="rect">
                      <a:avLst/>
                    </a:prstGeom>
                  </pic:spPr>
                </pic:pic>
              </a:graphicData>
            </a:graphic>
          </wp:inline>
        </w:drawing>
      </w:r>
    </w:p>
    <w:p w14:paraId="12F5E91C" w14:textId="77777777" w:rsidR="00C50EE1" w:rsidRDefault="00C50EE1" w:rsidP="009B61D8">
      <w:pPr>
        <w:spacing w:after="0"/>
      </w:pPr>
    </w:p>
    <w:p w14:paraId="18076C67" w14:textId="6111D812" w:rsidR="00C50EE1" w:rsidRDefault="00DA646D" w:rsidP="00DA646D">
      <w:pPr>
        <w:pStyle w:val="ListParagraph"/>
        <w:numPr>
          <w:ilvl w:val="0"/>
          <w:numId w:val="38"/>
        </w:numPr>
        <w:spacing w:after="0"/>
      </w:pPr>
      <w:r>
        <w:t xml:space="preserve">Noem de applicatie </w:t>
      </w:r>
      <w:r w:rsidRPr="00E71F21">
        <w:rPr>
          <w:b/>
          <w:bCs/>
          <w:i/>
          <w:iCs/>
          <w:color w:val="0000FF"/>
        </w:rPr>
        <w:t>SignalRChat</w:t>
      </w:r>
      <w:r w:rsidR="00113792">
        <w:rPr>
          <w:b/>
          <w:bCs/>
          <w:i/>
          <w:iCs/>
          <w:color w:val="0000FF"/>
        </w:rPr>
        <w:t>Application</w:t>
      </w:r>
      <w:r>
        <w:t xml:space="preserve"> en deze moet gericht zijn op een </w:t>
      </w:r>
      <w:r w:rsidRPr="00DA646D">
        <w:rPr>
          <w:b/>
          <w:bCs/>
          <w:color w:val="0000FF"/>
        </w:rPr>
        <w:t>.NET framework 4.5 of hoger</w:t>
      </w:r>
      <w:r>
        <w:t xml:space="preserve">. Klik dan op </w:t>
      </w:r>
      <w:r w:rsidRPr="00DA646D">
        <w:rPr>
          <w:b/>
          <w:bCs/>
          <w:color w:val="0000FF"/>
        </w:rPr>
        <w:t>Create</w:t>
      </w:r>
      <w:r>
        <w:t>.</w:t>
      </w:r>
    </w:p>
    <w:p w14:paraId="0D87AE6D" w14:textId="77777777" w:rsidR="00C50EE1" w:rsidRDefault="00C50EE1" w:rsidP="009B61D8">
      <w:pPr>
        <w:spacing w:after="0"/>
      </w:pPr>
    </w:p>
    <w:p w14:paraId="64706539" w14:textId="770A8F63" w:rsidR="00C50EE1" w:rsidRDefault="00DA646D" w:rsidP="009B61D8">
      <w:pPr>
        <w:spacing w:after="0"/>
      </w:pPr>
      <w:r w:rsidRPr="00DA646D">
        <w:drawing>
          <wp:inline distT="0" distB="0" distL="0" distR="0" wp14:anchorId="6B2BB981" wp14:editId="71705139">
            <wp:extent cx="5652135" cy="3636645"/>
            <wp:effectExtent l="0" t="0" r="5715" b="1905"/>
            <wp:docPr id="671622805"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22805" name="Picture 1" descr="Graphical user interface, text, application, Teams&#10;&#10;Description automatically generated"/>
                    <pic:cNvPicPr/>
                  </pic:nvPicPr>
                  <pic:blipFill>
                    <a:blip r:embed="rId11"/>
                    <a:stretch>
                      <a:fillRect/>
                    </a:stretch>
                  </pic:blipFill>
                  <pic:spPr>
                    <a:xfrm>
                      <a:off x="0" y="0"/>
                      <a:ext cx="5652135" cy="3636645"/>
                    </a:xfrm>
                    <a:prstGeom prst="rect">
                      <a:avLst/>
                    </a:prstGeom>
                  </pic:spPr>
                </pic:pic>
              </a:graphicData>
            </a:graphic>
          </wp:inline>
        </w:drawing>
      </w:r>
    </w:p>
    <w:p w14:paraId="53470E3C" w14:textId="77777777" w:rsidR="00C50EE1" w:rsidRDefault="00C50EE1" w:rsidP="009B61D8">
      <w:pPr>
        <w:spacing w:after="0"/>
      </w:pPr>
    </w:p>
    <w:p w14:paraId="7A12D867" w14:textId="77777777" w:rsidR="00C50EE1" w:rsidRDefault="00C50EE1" w:rsidP="009B61D8">
      <w:pPr>
        <w:spacing w:after="0"/>
      </w:pPr>
    </w:p>
    <w:p w14:paraId="13DDF70D" w14:textId="2E489FD4" w:rsidR="00C50EE1" w:rsidRPr="00DA646D" w:rsidRDefault="00DA646D" w:rsidP="00DA646D">
      <w:pPr>
        <w:pStyle w:val="ListParagraph"/>
        <w:numPr>
          <w:ilvl w:val="0"/>
          <w:numId w:val="38"/>
        </w:numPr>
        <w:spacing w:after="0"/>
        <w:rPr>
          <w:lang w:val="en-GB"/>
        </w:rPr>
      </w:pPr>
      <w:r w:rsidRPr="00DA646D">
        <w:rPr>
          <w:lang w:val="en-GB"/>
        </w:rPr>
        <w:t xml:space="preserve">In </w:t>
      </w:r>
      <w:r w:rsidRPr="00DA646D">
        <w:rPr>
          <w:b/>
          <w:bCs/>
          <w:color w:val="0000FF"/>
          <w:lang w:val="en-GB"/>
        </w:rPr>
        <w:t>Create a new ASP.NET Web Application</w:t>
      </w:r>
      <w:r>
        <w:rPr>
          <w:lang w:val="en-GB"/>
        </w:rPr>
        <w:t xml:space="preserve">, </w:t>
      </w:r>
      <w:proofErr w:type="spellStart"/>
      <w:r>
        <w:rPr>
          <w:lang w:val="en-GB"/>
        </w:rPr>
        <w:t>selecteer</w:t>
      </w:r>
      <w:proofErr w:type="spellEnd"/>
      <w:r>
        <w:rPr>
          <w:lang w:val="en-GB"/>
        </w:rPr>
        <w:t xml:space="preserve"> </w:t>
      </w:r>
      <w:r w:rsidRPr="00DA646D">
        <w:rPr>
          <w:b/>
          <w:bCs/>
          <w:color w:val="0000FF"/>
          <w:lang w:val="en-GB"/>
        </w:rPr>
        <w:t>MVC</w:t>
      </w:r>
      <w:r>
        <w:rPr>
          <w:lang w:val="en-GB"/>
        </w:rPr>
        <w:t xml:space="preserve"> </w:t>
      </w:r>
      <w:proofErr w:type="spellStart"/>
      <w:r>
        <w:rPr>
          <w:lang w:val="en-GB"/>
        </w:rPr>
        <w:t>en</w:t>
      </w:r>
      <w:proofErr w:type="spellEnd"/>
      <w:r>
        <w:rPr>
          <w:lang w:val="en-GB"/>
        </w:rPr>
        <w:t xml:space="preserve"> </w:t>
      </w:r>
      <w:proofErr w:type="spellStart"/>
      <w:r>
        <w:rPr>
          <w:lang w:val="en-GB"/>
        </w:rPr>
        <w:t>kies</w:t>
      </w:r>
      <w:proofErr w:type="spellEnd"/>
      <w:r>
        <w:rPr>
          <w:lang w:val="en-GB"/>
        </w:rPr>
        <w:t xml:space="preserve"> </w:t>
      </w:r>
      <w:proofErr w:type="spellStart"/>
      <w:r>
        <w:rPr>
          <w:lang w:val="en-GB"/>
        </w:rPr>
        <w:t>voor</w:t>
      </w:r>
      <w:proofErr w:type="spellEnd"/>
      <w:r>
        <w:rPr>
          <w:lang w:val="en-GB"/>
        </w:rPr>
        <w:t xml:space="preserve"> </w:t>
      </w:r>
      <w:r w:rsidRPr="00DA646D">
        <w:rPr>
          <w:b/>
          <w:bCs/>
          <w:color w:val="0000FF"/>
          <w:lang w:val="en-GB"/>
        </w:rPr>
        <w:t>No Authentication</w:t>
      </w:r>
      <w:r>
        <w:rPr>
          <w:lang w:val="en-GB"/>
        </w:rPr>
        <w:t xml:space="preserve">. </w:t>
      </w:r>
      <w:proofErr w:type="spellStart"/>
      <w:r>
        <w:rPr>
          <w:lang w:val="en-GB"/>
        </w:rPr>
        <w:t>Klik</w:t>
      </w:r>
      <w:proofErr w:type="spellEnd"/>
      <w:r>
        <w:rPr>
          <w:lang w:val="en-GB"/>
        </w:rPr>
        <w:t xml:space="preserve"> </w:t>
      </w:r>
      <w:proofErr w:type="spellStart"/>
      <w:r>
        <w:rPr>
          <w:lang w:val="en-GB"/>
        </w:rPr>
        <w:t>daarna</w:t>
      </w:r>
      <w:proofErr w:type="spellEnd"/>
      <w:r>
        <w:rPr>
          <w:lang w:val="en-GB"/>
        </w:rPr>
        <w:t xml:space="preserve"> op </w:t>
      </w:r>
      <w:r w:rsidRPr="00DA646D">
        <w:rPr>
          <w:b/>
          <w:bCs/>
          <w:color w:val="0000FF"/>
          <w:lang w:val="en-GB"/>
        </w:rPr>
        <w:t>Create</w:t>
      </w:r>
      <w:r>
        <w:rPr>
          <w:lang w:val="en-GB"/>
        </w:rPr>
        <w:t>.</w:t>
      </w:r>
    </w:p>
    <w:p w14:paraId="0C84C51F" w14:textId="77777777" w:rsidR="00DA646D" w:rsidRPr="00DA646D" w:rsidRDefault="00DA646D" w:rsidP="009B61D8">
      <w:pPr>
        <w:spacing w:after="0"/>
        <w:rPr>
          <w:lang w:val="en-GB"/>
        </w:rPr>
      </w:pPr>
    </w:p>
    <w:p w14:paraId="7C0250AD" w14:textId="0F1AF4BC" w:rsidR="00DA646D" w:rsidRPr="00DA646D" w:rsidRDefault="00DA646D" w:rsidP="009B61D8">
      <w:pPr>
        <w:spacing w:after="0"/>
        <w:rPr>
          <w:lang w:val="en-GB"/>
        </w:rPr>
      </w:pPr>
      <w:r w:rsidRPr="00DA646D">
        <w:drawing>
          <wp:inline distT="0" distB="0" distL="0" distR="0" wp14:anchorId="182B84F9" wp14:editId="5076CB29">
            <wp:extent cx="5652135" cy="3683635"/>
            <wp:effectExtent l="0" t="0" r="5715" b="0"/>
            <wp:docPr id="9763242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4219" name="Picture 1" descr="Graphical user interface, text&#10;&#10;Description automatically generated"/>
                    <pic:cNvPicPr/>
                  </pic:nvPicPr>
                  <pic:blipFill>
                    <a:blip r:embed="rId12"/>
                    <a:stretch>
                      <a:fillRect/>
                    </a:stretch>
                  </pic:blipFill>
                  <pic:spPr>
                    <a:xfrm>
                      <a:off x="0" y="0"/>
                      <a:ext cx="5652135" cy="3683635"/>
                    </a:xfrm>
                    <a:prstGeom prst="rect">
                      <a:avLst/>
                    </a:prstGeom>
                  </pic:spPr>
                </pic:pic>
              </a:graphicData>
            </a:graphic>
          </wp:inline>
        </w:drawing>
      </w:r>
    </w:p>
    <w:p w14:paraId="00FFBBF5" w14:textId="77777777" w:rsidR="00DA646D" w:rsidRPr="00DA646D" w:rsidRDefault="00DA646D" w:rsidP="009B61D8">
      <w:pPr>
        <w:spacing w:after="0"/>
        <w:rPr>
          <w:lang w:val="en-GB"/>
        </w:rPr>
      </w:pPr>
    </w:p>
    <w:p w14:paraId="3473B55C" w14:textId="77777777" w:rsidR="00BC6227" w:rsidRDefault="00BC6227" w:rsidP="00BC6227">
      <w:pPr>
        <w:spacing w:after="0"/>
      </w:pPr>
      <w:r>
        <w:br w:type="page"/>
      </w:r>
    </w:p>
    <w:p w14:paraId="56016250" w14:textId="77777777" w:rsidR="00BC6227" w:rsidRDefault="00BC6227" w:rsidP="00BC6227">
      <w:pPr>
        <w:pStyle w:val="Head2"/>
      </w:pPr>
      <w:r>
        <w:lastRenderedPageBreak/>
        <w:t>ChatHub</w:t>
      </w:r>
    </w:p>
    <w:p w14:paraId="0E257361" w14:textId="77777777" w:rsidR="00BC6227" w:rsidRDefault="00BC6227" w:rsidP="00BC6227">
      <w:pPr>
        <w:pStyle w:val="Head2"/>
        <w:numPr>
          <w:ilvl w:val="0"/>
          <w:numId w:val="0"/>
        </w:numPr>
      </w:pPr>
    </w:p>
    <w:p w14:paraId="0AEB2876" w14:textId="23C5FDE3" w:rsidR="00E71F21" w:rsidRDefault="00BC6227" w:rsidP="00BC6227">
      <w:pPr>
        <w:spacing w:after="0"/>
      </w:pPr>
      <w:r>
        <w:t xml:space="preserve">We beginnen met </w:t>
      </w:r>
      <w:r w:rsidR="00E71F21">
        <w:t>het toevoegen van de</w:t>
      </w:r>
      <w:r>
        <w:t xml:space="preserve"> ChatHub</w:t>
      </w:r>
      <w:r w:rsidR="00E71F21">
        <w:t xml:space="preserve"> class</w:t>
      </w:r>
      <w:r>
        <w:t xml:space="preserve">. Je kan de ChatHub </w:t>
      </w:r>
      <w:r w:rsidR="00E71F21">
        <w:t xml:space="preserve">het </w:t>
      </w:r>
      <w:r>
        <w:t xml:space="preserve">best vergelijken met een server. Deze gaat luisteren naar berichten met behulp van een methode en deze doorsturen naar alle clienten. </w:t>
      </w:r>
      <w:r w:rsidR="00E71F21">
        <w:t>Voor het aanmaken van de ChatHub class volgen we de onderstaande stappen:</w:t>
      </w:r>
    </w:p>
    <w:p w14:paraId="7F303FC2" w14:textId="77777777" w:rsidR="00E71F21" w:rsidRDefault="00E71F21" w:rsidP="00BC6227">
      <w:pPr>
        <w:spacing w:after="0"/>
      </w:pPr>
    </w:p>
    <w:p w14:paraId="15B67FAD" w14:textId="370BBE0F" w:rsidR="00E71F21" w:rsidRDefault="00E71F21" w:rsidP="00E71F21">
      <w:pPr>
        <w:pStyle w:val="ListParagraph"/>
        <w:numPr>
          <w:ilvl w:val="0"/>
          <w:numId w:val="39"/>
        </w:numPr>
        <w:spacing w:after="0"/>
      </w:pPr>
      <w:r>
        <w:t xml:space="preserve">Klik in </w:t>
      </w:r>
      <w:r w:rsidRPr="00E71F21">
        <w:rPr>
          <w:b/>
          <w:bCs/>
          <w:color w:val="0000FF"/>
        </w:rPr>
        <w:t>Solution Explorer</w:t>
      </w:r>
      <w:r w:rsidRPr="00E71F21">
        <w:rPr>
          <w:color w:val="0000FF"/>
        </w:rPr>
        <w:t xml:space="preserve"> </w:t>
      </w:r>
      <w:r>
        <w:t xml:space="preserve">met de rechtermuisknop op het project en selecteer </w:t>
      </w:r>
      <w:r w:rsidRPr="00E71F21">
        <w:rPr>
          <w:b/>
          <w:bCs/>
          <w:color w:val="0000FF"/>
        </w:rPr>
        <w:t>Add</w:t>
      </w:r>
      <w:r>
        <w:t xml:space="preserve"> &gt; </w:t>
      </w:r>
      <w:r w:rsidRPr="00E71F21">
        <w:rPr>
          <w:b/>
          <w:bCs/>
          <w:color w:val="0000FF"/>
        </w:rPr>
        <w:t>N</w:t>
      </w:r>
      <w:r w:rsidRPr="00E71F21">
        <w:rPr>
          <w:b/>
          <w:bCs/>
          <w:color w:val="0000FF"/>
        </w:rPr>
        <w:t>e</w:t>
      </w:r>
      <w:r w:rsidRPr="00E71F21">
        <w:rPr>
          <w:b/>
          <w:bCs/>
          <w:color w:val="0000FF"/>
        </w:rPr>
        <w:t>w item</w:t>
      </w:r>
      <w:r>
        <w:t>.</w:t>
      </w:r>
    </w:p>
    <w:p w14:paraId="154CBD42" w14:textId="77777777" w:rsidR="00E71F21" w:rsidRDefault="00E71F21" w:rsidP="00E71F21">
      <w:pPr>
        <w:spacing w:after="0"/>
      </w:pPr>
    </w:p>
    <w:p w14:paraId="535AC4F5" w14:textId="3CECA92D" w:rsidR="00E71F21" w:rsidRDefault="00E71F21" w:rsidP="00E71F21">
      <w:pPr>
        <w:spacing w:after="0"/>
        <w:ind w:firstLine="708"/>
      </w:pPr>
      <w:r w:rsidRPr="00E71F21">
        <w:drawing>
          <wp:inline distT="0" distB="0" distL="0" distR="0" wp14:anchorId="5E22F731" wp14:editId="7E71F674">
            <wp:extent cx="2990476" cy="952381"/>
            <wp:effectExtent l="0" t="0" r="635" b="635"/>
            <wp:docPr id="62556378"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6378" name="Picture 1" descr="Graphical user interface, text, website&#10;&#10;Description automatically generated"/>
                    <pic:cNvPicPr/>
                  </pic:nvPicPr>
                  <pic:blipFill>
                    <a:blip r:embed="rId13"/>
                    <a:stretch>
                      <a:fillRect/>
                    </a:stretch>
                  </pic:blipFill>
                  <pic:spPr>
                    <a:xfrm>
                      <a:off x="0" y="0"/>
                      <a:ext cx="2990476" cy="952381"/>
                    </a:xfrm>
                    <a:prstGeom prst="rect">
                      <a:avLst/>
                    </a:prstGeom>
                  </pic:spPr>
                </pic:pic>
              </a:graphicData>
            </a:graphic>
          </wp:inline>
        </w:drawing>
      </w:r>
    </w:p>
    <w:p w14:paraId="6CB510E8" w14:textId="77777777" w:rsidR="00E71F21" w:rsidRDefault="00E71F21" w:rsidP="00E71F21">
      <w:pPr>
        <w:spacing w:after="0"/>
      </w:pPr>
    </w:p>
    <w:p w14:paraId="3C0551AB" w14:textId="6B362325" w:rsidR="00E71F21" w:rsidRDefault="00E71F21" w:rsidP="00E71F21">
      <w:pPr>
        <w:pStyle w:val="ListParagraph"/>
        <w:numPr>
          <w:ilvl w:val="0"/>
          <w:numId w:val="39"/>
        </w:numPr>
        <w:spacing w:after="0"/>
      </w:pPr>
      <w:r>
        <w:t>I</w:t>
      </w:r>
      <w:r>
        <w:t xml:space="preserve">n </w:t>
      </w:r>
      <w:r>
        <w:t>window Add New Item, ga naar</w:t>
      </w:r>
      <w:r>
        <w:t xml:space="preserve"> </w:t>
      </w:r>
      <w:r w:rsidRPr="00E71F21">
        <w:rPr>
          <w:b/>
          <w:bCs/>
          <w:color w:val="0000FF"/>
        </w:rPr>
        <w:t xml:space="preserve">Visual C# </w:t>
      </w:r>
      <w:r>
        <w:t xml:space="preserve">&gt; </w:t>
      </w:r>
      <w:r w:rsidRPr="00E71F21">
        <w:rPr>
          <w:b/>
          <w:bCs/>
          <w:color w:val="0000FF"/>
        </w:rPr>
        <w:t>Web</w:t>
      </w:r>
      <w:r>
        <w:t xml:space="preserve"> &gt; </w:t>
      </w:r>
      <w:r w:rsidRPr="00E71F21">
        <w:rPr>
          <w:b/>
          <w:bCs/>
          <w:color w:val="0000FF"/>
        </w:rPr>
        <w:t>SignalR</w:t>
      </w:r>
      <w:r>
        <w:t xml:space="preserve"> en selecteer vervolgens </w:t>
      </w:r>
      <w:r w:rsidRPr="00E71F21">
        <w:rPr>
          <w:b/>
          <w:bCs/>
          <w:color w:val="0000FF"/>
        </w:rPr>
        <w:t>SignalR Hub Class (v2)</w:t>
      </w:r>
      <w:r>
        <w:t>.</w:t>
      </w:r>
      <w:r>
        <w:t xml:space="preserve"> </w:t>
      </w:r>
      <w:r>
        <w:t xml:space="preserve">Noem de class </w:t>
      </w:r>
      <w:r w:rsidRPr="00E71F21">
        <w:rPr>
          <w:b/>
          <w:bCs/>
          <w:i/>
          <w:iCs/>
          <w:color w:val="0000FF"/>
        </w:rPr>
        <w:t>ChatHub</w:t>
      </w:r>
      <w:r>
        <w:t xml:space="preserve"> en </w:t>
      </w:r>
      <w:r>
        <w:t xml:space="preserve">klik op </w:t>
      </w:r>
      <w:r w:rsidRPr="00E71F21">
        <w:rPr>
          <w:b/>
          <w:bCs/>
          <w:color w:val="0000FF"/>
        </w:rPr>
        <w:t>Add</w:t>
      </w:r>
      <w:r>
        <w:t>.</w:t>
      </w:r>
    </w:p>
    <w:p w14:paraId="331ADE1A" w14:textId="77777777" w:rsidR="00E71F21" w:rsidRDefault="00E71F21" w:rsidP="00E71F21">
      <w:pPr>
        <w:spacing w:after="0"/>
      </w:pPr>
    </w:p>
    <w:p w14:paraId="544ECFD2" w14:textId="4E89DDCA" w:rsidR="00E71F21" w:rsidRDefault="00113792" w:rsidP="00E71F21">
      <w:pPr>
        <w:spacing w:after="0"/>
      </w:pPr>
      <w:r w:rsidRPr="00113792">
        <w:drawing>
          <wp:inline distT="0" distB="0" distL="0" distR="0" wp14:anchorId="1A0E6DD8" wp14:editId="1070EC46">
            <wp:extent cx="5652135" cy="3381375"/>
            <wp:effectExtent l="0" t="0" r="5715" b="9525"/>
            <wp:docPr id="19800838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3869" name="Picture 1" descr="A screenshot of a computer&#10;&#10;Description automatically generated with medium confidence"/>
                    <pic:cNvPicPr/>
                  </pic:nvPicPr>
                  <pic:blipFill>
                    <a:blip r:embed="rId14"/>
                    <a:stretch>
                      <a:fillRect/>
                    </a:stretch>
                  </pic:blipFill>
                  <pic:spPr>
                    <a:xfrm>
                      <a:off x="0" y="0"/>
                      <a:ext cx="5652135" cy="3381375"/>
                    </a:xfrm>
                    <a:prstGeom prst="rect">
                      <a:avLst/>
                    </a:prstGeom>
                  </pic:spPr>
                </pic:pic>
              </a:graphicData>
            </a:graphic>
          </wp:inline>
        </w:drawing>
      </w:r>
    </w:p>
    <w:p w14:paraId="01FBD06C" w14:textId="77777777" w:rsidR="00E71F21" w:rsidRDefault="00E71F21" w:rsidP="00E71F21">
      <w:pPr>
        <w:spacing w:after="0"/>
      </w:pPr>
    </w:p>
    <w:p w14:paraId="34777CE7" w14:textId="2AC9635C" w:rsidR="00E71F21" w:rsidRDefault="00E71F21" w:rsidP="00113792">
      <w:pPr>
        <w:spacing w:after="0"/>
        <w:jc w:val="both"/>
      </w:pPr>
      <w:r>
        <w:t xml:space="preserve">Deze stap maakt </w:t>
      </w:r>
      <w:r w:rsidR="00113792">
        <w:t>de class</w:t>
      </w:r>
      <w:r>
        <w:t xml:space="preserve"> ChatHub.cs </w:t>
      </w:r>
      <w:r w:rsidR="00113792">
        <w:t xml:space="preserve">aan </w:t>
      </w:r>
      <w:r>
        <w:t>en voegt een set scriptbestanden en assembly-referenties toe die SignalR ondersteunen aan het project.</w:t>
      </w:r>
    </w:p>
    <w:p w14:paraId="0635472D" w14:textId="77777777" w:rsidR="00113792" w:rsidRDefault="00113792" w:rsidP="00E71F21">
      <w:pPr>
        <w:spacing w:after="0"/>
      </w:pPr>
    </w:p>
    <w:p w14:paraId="708053E7" w14:textId="13D201CE" w:rsidR="00E71F21" w:rsidRDefault="00E71F21" w:rsidP="00113792">
      <w:pPr>
        <w:pStyle w:val="ListParagraph"/>
        <w:numPr>
          <w:ilvl w:val="0"/>
          <w:numId w:val="39"/>
        </w:numPr>
        <w:spacing w:after="0"/>
      </w:pPr>
      <w:r>
        <w:t>Vervang de code in ChatHub.cs door deze code:</w:t>
      </w:r>
    </w:p>
    <w:p w14:paraId="3326F57A" w14:textId="77777777" w:rsidR="00E71F21" w:rsidRDefault="00E71F21" w:rsidP="00BC6227">
      <w:pPr>
        <w:spacing w:after="0"/>
      </w:pPr>
    </w:p>
    <w:p w14:paraId="4C41A96D" w14:textId="5871D025" w:rsidR="00E71F21" w:rsidRDefault="00113792" w:rsidP="00BC6227">
      <w:pPr>
        <w:spacing w:after="0"/>
      </w:pPr>
      <w:r w:rsidRPr="00113792">
        <w:lastRenderedPageBreak/>
        <w:drawing>
          <wp:inline distT="0" distB="0" distL="0" distR="0" wp14:anchorId="214B09D0" wp14:editId="56C43964">
            <wp:extent cx="5380952" cy="2990476"/>
            <wp:effectExtent l="0" t="0" r="0" b="635"/>
            <wp:docPr id="16025384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8463" name="Picture 1" descr="A screenshot of a computer&#10;&#10;Description automatically generated with medium confidence"/>
                    <pic:cNvPicPr/>
                  </pic:nvPicPr>
                  <pic:blipFill>
                    <a:blip r:embed="rId15"/>
                    <a:stretch>
                      <a:fillRect/>
                    </a:stretch>
                  </pic:blipFill>
                  <pic:spPr>
                    <a:xfrm>
                      <a:off x="0" y="0"/>
                      <a:ext cx="5380952" cy="2990476"/>
                    </a:xfrm>
                    <a:prstGeom prst="rect">
                      <a:avLst/>
                    </a:prstGeom>
                  </pic:spPr>
                </pic:pic>
              </a:graphicData>
            </a:graphic>
          </wp:inline>
        </w:drawing>
      </w:r>
    </w:p>
    <w:p w14:paraId="3D34B9A2" w14:textId="77777777" w:rsidR="00E71F21" w:rsidRDefault="00E71F21" w:rsidP="00BC6227">
      <w:pPr>
        <w:spacing w:after="0"/>
      </w:pPr>
    </w:p>
    <w:p w14:paraId="79619B5F" w14:textId="77777777" w:rsidR="00E71F21" w:rsidRDefault="00E71F21" w:rsidP="00BC6227">
      <w:pPr>
        <w:spacing w:after="0"/>
      </w:pPr>
    </w:p>
    <w:p w14:paraId="6DD287E7" w14:textId="0BE6D336" w:rsidR="00DA646D" w:rsidRPr="00BC6227" w:rsidRDefault="00113792" w:rsidP="00113792">
      <w:pPr>
        <w:spacing w:after="0"/>
        <w:jc w:val="both"/>
      </w:pPr>
      <w:r>
        <w:t>D</w:t>
      </w:r>
      <w:r w:rsidR="00BC6227">
        <w:t xml:space="preserve">e methode SendMessage() staat in voor het versturen van berichten. Als er iemand de SendMessage methode oproept gaan we een gebruiker en bericht meegeven. Wanneer dit gebeurt kijkt de methode welke gebruikers momenteel verbonden zijn en krijgen ze allemaal dit bericht met behulp van de </w:t>
      </w:r>
      <w:r w:rsidR="009A2EF1">
        <w:t>.addNewMessageToPage().</w:t>
      </w:r>
    </w:p>
    <w:p w14:paraId="44ECFB89" w14:textId="77777777" w:rsidR="00113792" w:rsidRDefault="00113792" w:rsidP="00113792">
      <w:pPr>
        <w:spacing w:after="0"/>
      </w:pPr>
    </w:p>
    <w:p w14:paraId="527AA19E" w14:textId="77777777" w:rsidR="00113792" w:rsidRDefault="00113792" w:rsidP="00113792">
      <w:pPr>
        <w:spacing w:after="0"/>
      </w:pPr>
    </w:p>
    <w:p w14:paraId="459704FD" w14:textId="22B61E1A" w:rsidR="00113792" w:rsidRDefault="00113792" w:rsidP="00113792">
      <w:pPr>
        <w:pStyle w:val="Head2"/>
      </w:pPr>
      <w:r>
        <w:t>Startup</w:t>
      </w:r>
      <w:r>
        <w:t>.cs</w:t>
      </w:r>
    </w:p>
    <w:p w14:paraId="1BED1A34" w14:textId="77777777" w:rsidR="00113792" w:rsidRPr="00113792" w:rsidRDefault="00113792" w:rsidP="009B61D8">
      <w:pPr>
        <w:spacing w:after="0"/>
        <w:rPr>
          <w:lang w:val="nl-BE"/>
        </w:rPr>
      </w:pPr>
    </w:p>
    <w:p w14:paraId="4A338F2E" w14:textId="237F8137" w:rsidR="00113792" w:rsidRDefault="00113792" w:rsidP="00204880">
      <w:pPr>
        <w:pStyle w:val="ListParagraph"/>
        <w:numPr>
          <w:ilvl w:val="0"/>
          <w:numId w:val="40"/>
        </w:numPr>
        <w:spacing w:after="0"/>
      </w:pPr>
      <w:r>
        <w:t xml:space="preserve">Klik in </w:t>
      </w:r>
      <w:r w:rsidRPr="00204880">
        <w:rPr>
          <w:b/>
          <w:bCs/>
          <w:color w:val="0000FF"/>
        </w:rPr>
        <w:t>Solution Explorer</w:t>
      </w:r>
      <w:r w:rsidRPr="00204880">
        <w:rPr>
          <w:color w:val="0000FF"/>
        </w:rPr>
        <w:t xml:space="preserve"> </w:t>
      </w:r>
      <w:r>
        <w:t xml:space="preserve">met de rechtermuisknop op het project en selecteer </w:t>
      </w:r>
      <w:r w:rsidR="00204880" w:rsidRPr="00204880">
        <w:rPr>
          <w:b/>
          <w:bCs/>
          <w:color w:val="0000FF"/>
        </w:rPr>
        <w:t>Add</w:t>
      </w:r>
      <w:r>
        <w:t xml:space="preserve"> &gt; </w:t>
      </w:r>
      <w:r w:rsidRPr="00204880">
        <w:rPr>
          <w:b/>
          <w:bCs/>
          <w:color w:val="0000FF"/>
        </w:rPr>
        <w:t>Class</w:t>
      </w:r>
      <w:r>
        <w:t>.</w:t>
      </w:r>
    </w:p>
    <w:p w14:paraId="3708C03D" w14:textId="77777777" w:rsidR="00113792" w:rsidRDefault="00113792" w:rsidP="00113792">
      <w:pPr>
        <w:spacing w:after="0"/>
      </w:pPr>
    </w:p>
    <w:p w14:paraId="65C3A68B" w14:textId="6B5EF861" w:rsidR="00113792" w:rsidRDefault="00113792" w:rsidP="00204880">
      <w:pPr>
        <w:pStyle w:val="ListParagraph"/>
        <w:numPr>
          <w:ilvl w:val="0"/>
          <w:numId w:val="40"/>
        </w:numPr>
        <w:spacing w:after="0"/>
      </w:pPr>
      <w:r>
        <w:t>Noem</w:t>
      </w:r>
      <w:r>
        <w:t xml:space="preserve"> de nieuwe </w:t>
      </w:r>
      <w:r>
        <w:t>class</w:t>
      </w:r>
      <w:r>
        <w:t xml:space="preserve"> </w:t>
      </w:r>
      <w:r w:rsidRPr="00204880">
        <w:rPr>
          <w:b/>
          <w:bCs/>
          <w:i/>
          <w:iCs/>
          <w:color w:val="0000FF"/>
        </w:rPr>
        <w:t>Startup</w:t>
      </w:r>
      <w:r>
        <w:t xml:space="preserve"> en voeg deze toe aan het project.</w:t>
      </w:r>
    </w:p>
    <w:p w14:paraId="1DD92027" w14:textId="77777777" w:rsidR="00113792" w:rsidRDefault="00113792" w:rsidP="00113792">
      <w:pPr>
        <w:spacing w:after="0"/>
      </w:pPr>
    </w:p>
    <w:p w14:paraId="6DFF999B" w14:textId="186A21F6" w:rsidR="00DA646D" w:rsidRDefault="00113792" w:rsidP="00204880">
      <w:pPr>
        <w:pStyle w:val="ListParagraph"/>
        <w:numPr>
          <w:ilvl w:val="0"/>
          <w:numId w:val="40"/>
        </w:numPr>
        <w:spacing w:after="0"/>
      </w:pPr>
      <w:r>
        <w:t xml:space="preserve">Vervang de code in </w:t>
      </w:r>
      <w:r w:rsidR="00204880">
        <w:t>de</w:t>
      </w:r>
      <w:r>
        <w:t xml:space="preserve"> </w:t>
      </w:r>
      <w:r w:rsidR="00204880">
        <w:t>class</w:t>
      </w:r>
      <w:r>
        <w:t xml:space="preserve"> Startup.cs door deze code:</w:t>
      </w:r>
    </w:p>
    <w:p w14:paraId="0DE9049A" w14:textId="77777777" w:rsidR="00DA646D" w:rsidRDefault="00DA646D" w:rsidP="009B61D8">
      <w:pPr>
        <w:spacing w:after="0"/>
      </w:pPr>
    </w:p>
    <w:p w14:paraId="3851D29B" w14:textId="44B2B091" w:rsidR="00DA646D" w:rsidRDefault="00204880" w:rsidP="009B61D8">
      <w:pPr>
        <w:spacing w:after="0"/>
      </w:pPr>
      <w:r w:rsidRPr="00204880">
        <w:drawing>
          <wp:inline distT="0" distB="0" distL="0" distR="0" wp14:anchorId="162C7575" wp14:editId="0E98E084">
            <wp:extent cx="5652135" cy="2557145"/>
            <wp:effectExtent l="0" t="0" r="5715" b="0"/>
            <wp:docPr id="5872619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1909" name="Picture 1" descr="Text&#10;&#10;Description automatically generated"/>
                    <pic:cNvPicPr/>
                  </pic:nvPicPr>
                  <pic:blipFill>
                    <a:blip r:embed="rId16"/>
                    <a:stretch>
                      <a:fillRect/>
                    </a:stretch>
                  </pic:blipFill>
                  <pic:spPr>
                    <a:xfrm>
                      <a:off x="0" y="0"/>
                      <a:ext cx="5652135" cy="2557145"/>
                    </a:xfrm>
                    <a:prstGeom prst="rect">
                      <a:avLst/>
                    </a:prstGeom>
                  </pic:spPr>
                </pic:pic>
              </a:graphicData>
            </a:graphic>
          </wp:inline>
        </w:drawing>
      </w:r>
    </w:p>
    <w:p w14:paraId="1FC6F0FB" w14:textId="77777777" w:rsidR="00DA646D" w:rsidRDefault="00DA646D" w:rsidP="009B61D8">
      <w:pPr>
        <w:spacing w:after="0"/>
      </w:pPr>
    </w:p>
    <w:p w14:paraId="57F19695" w14:textId="77777777" w:rsidR="00DA646D" w:rsidRDefault="00DA646D" w:rsidP="009B61D8">
      <w:pPr>
        <w:spacing w:after="0"/>
      </w:pPr>
    </w:p>
    <w:p w14:paraId="01D4DD9D" w14:textId="77777777" w:rsidR="00DA646D" w:rsidRDefault="00DA646D" w:rsidP="009B61D8">
      <w:pPr>
        <w:spacing w:after="0"/>
      </w:pPr>
    </w:p>
    <w:p w14:paraId="543572FC" w14:textId="77777777" w:rsidR="00DA646D" w:rsidRDefault="00DA646D" w:rsidP="009B61D8">
      <w:pPr>
        <w:spacing w:after="0"/>
      </w:pPr>
    </w:p>
    <w:p w14:paraId="4ACAEAC2" w14:textId="19FB1F74" w:rsidR="00A370A3" w:rsidRDefault="00A370A3" w:rsidP="009B61D8">
      <w:pPr>
        <w:spacing w:after="0"/>
      </w:pPr>
    </w:p>
    <w:p w14:paraId="5A58CB79" w14:textId="6A2548DB" w:rsidR="00A370A3" w:rsidRDefault="00204880" w:rsidP="00A370A3">
      <w:pPr>
        <w:pStyle w:val="Head2"/>
      </w:pPr>
      <w:r>
        <w:lastRenderedPageBreak/>
        <w:t>HomeController</w:t>
      </w:r>
      <w:r w:rsidR="00A370A3">
        <w:t>.cs</w:t>
      </w:r>
    </w:p>
    <w:p w14:paraId="50E825AA" w14:textId="328B8855" w:rsidR="00A370A3" w:rsidRDefault="00A370A3" w:rsidP="009B61D8">
      <w:pPr>
        <w:spacing w:after="0"/>
      </w:pPr>
    </w:p>
    <w:p w14:paraId="35578E34" w14:textId="1F107213" w:rsidR="004136F0" w:rsidRPr="004136F0" w:rsidRDefault="004136F0" w:rsidP="004136F0">
      <w:pPr>
        <w:pStyle w:val="ListParagraph"/>
        <w:numPr>
          <w:ilvl w:val="0"/>
          <w:numId w:val="42"/>
        </w:numPr>
        <w:spacing w:after="0"/>
        <w:rPr>
          <w:lang w:val="en-GB"/>
        </w:rPr>
      </w:pPr>
      <w:proofErr w:type="spellStart"/>
      <w:r w:rsidRPr="004136F0">
        <w:rPr>
          <w:lang w:val="en-GB"/>
        </w:rPr>
        <w:t>Selecteer</w:t>
      </w:r>
      <w:proofErr w:type="spellEnd"/>
      <w:r w:rsidRPr="004136F0">
        <w:rPr>
          <w:lang w:val="en-GB"/>
        </w:rPr>
        <w:t xml:space="preserve"> in Solution Explorer </w:t>
      </w:r>
      <w:r w:rsidRPr="004136F0">
        <w:rPr>
          <w:b/>
          <w:bCs/>
          <w:color w:val="0000FF"/>
          <w:lang w:val="en-GB"/>
        </w:rPr>
        <w:t>Controllers</w:t>
      </w:r>
      <w:r w:rsidRPr="004136F0">
        <w:rPr>
          <w:lang w:val="en-GB"/>
        </w:rPr>
        <w:t xml:space="preserve"> &gt; </w:t>
      </w:r>
      <w:proofErr w:type="spellStart"/>
      <w:r w:rsidRPr="004136F0">
        <w:rPr>
          <w:b/>
          <w:bCs/>
          <w:color w:val="0000FF"/>
          <w:lang w:val="en-GB"/>
        </w:rPr>
        <w:t>HomeController.cs</w:t>
      </w:r>
      <w:proofErr w:type="spellEnd"/>
      <w:r w:rsidRPr="004136F0">
        <w:rPr>
          <w:lang w:val="en-GB"/>
        </w:rPr>
        <w:t>.</w:t>
      </w:r>
    </w:p>
    <w:p w14:paraId="7AF721B1" w14:textId="77777777" w:rsidR="004136F0" w:rsidRPr="004136F0" w:rsidRDefault="004136F0" w:rsidP="004136F0">
      <w:pPr>
        <w:spacing w:after="0"/>
        <w:rPr>
          <w:lang w:val="en-GB"/>
        </w:rPr>
      </w:pPr>
    </w:p>
    <w:p w14:paraId="22C47CCC" w14:textId="0C99448E" w:rsidR="00204880" w:rsidRPr="004136F0" w:rsidRDefault="004136F0" w:rsidP="004136F0">
      <w:pPr>
        <w:pStyle w:val="ListParagraph"/>
        <w:numPr>
          <w:ilvl w:val="0"/>
          <w:numId w:val="42"/>
        </w:numPr>
        <w:spacing w:after="0"/>
      </w:pPr>
      <w:r w:rsidRPr="004136F0">
        <w:t>Voeg de</w:t>
      </w:r>
      <w:r>
        <w:t xml:space="preserve"> volgende</w:t>
      </w:r>
      <w:r w:rsidRPr="004136F0">
        <w:t xml:space="preserve"> methode toe aan HomeController.cs.</w:t>
      </w:r>
    </w:p>
    <w:p w14:paraId="48CD77ED" w14:textId="77777777" w:rsidR="00204880" w:rsidRPr="004136F0" w:rsidRDefault="00204880" w:rsidP="009B61D8">
      <w:pPr>
        <w:spacing w:after="0"/>
      </w:pPr>
    </w:p>
    <w:p w14:paraId="4EEE87A4" w14:textId="793EB96B" w:rsidR="00204880" w:rsidRPr="004136F0" w:rsidRDefault="004136F0" w:rsidP="004136F0">
      <w:pPr>
        <w:spacing w:after="0"/>
        <w:ind w:firstLine="708"/>
      </w:pPr>
      <w:r w:rsidRPr="004136F0">
        <w:drawing>
          <wp:inline distT="0" distB="0" distL="0" distR="0" wp14:anchorId="765C37A0" wp14:editId="4ACEFBC5">
            <wp:extent cx="3323809" cy="3171429"/>
            <wp:effectExtent l="0" t="0" r="0" b="0"/>
            <wp:docPr id="17359974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97448" name="Picture 1" descr="Text&#10;&#10;Description automatically generated"/>
                    <pic:cNvPicPr/>
                  </pic:nvPicPr>
                  <pic:blipFill>
                    <a:blip r:embed="rId17"/>
                    <a:stretch>
                      <a:fillRect/>
                    </a:stretch>
                  </pic:blipFill>
                  <pic:spPr>
                    <a:xfrm>
                      <a:off x="0" y="0"/>
                      <a:ext cx="3323809" cy="3171429"/>
                    </a:xfrm>
                    <a:prstGeom prst="rect">
                      <a:avLst/>
                    </a:prstGeom>
                  </pic:spPr>
                </pic:pic>
              </a:graphicData>
            </a:graphic>
          </wp:inline>
        </w:drawing>
      </w:r>
    </w:p>
    <w:p w14:paraId="5212CFD4" w14:textId="77777777" w:rsidR="00204880" w:rsidRPr="004136F0" w:rsidRDefault="00204880" w:rsidP="009B61D8">
      <w:pPr>
        <w:spacing w:after="0"/>
      </w:pPr>
    </w:p>
    <w:p w14:paraId="5CE4C1F2" w14:textId="6BF929D3" w:rsidR="00204880" w:rsidRPr="004136F0" w:rsidRDefault="004136F0" w:rsidP="004136F0">
      <w:pPr>
        <w:spacing w:after="0"/>
        <w:ind w:firstLine="708"/>
      </w:pPr>
      <w:r w:rsidRPr="004136F0">
        <w:t xml:space="preserve">Deze methode </w:t>
      </w:r>
      <w:r>
        <w:t>geeft weer</w:t>
      </w:r>
      <w:r w:rsidRPr="004136F0">
        <w:t xml:space="preserve"> de chatweergave die </w:t>
      </w:r>
      <w:r>
        <w:t>wij</w:t>
      </w:r>
      <w:r w:rsidRPr="004136F0">
        <w:t xml:space="preserve"> in </w:t>
      </w:r>
      <w:r>
        <w:t>de volgende</w:t>
      </w:r>
      <w:r w:rsidRPr="004136F0">
        <w:t xml:space="preserve"> stap ma</w:t>
      </w:r>
      <w:r>
        <w:t>ken</w:t>
      </w:r>
      <w:r w:rsidRPr="004136F0">
        <w:t>.</w:t>
      </w:r>
    </w:p>
    <w:p w14:paraId="1B75811A" w14:textId="77777777" w:rsidR="00204880" w:rsidRPr="004136F0" w:rsidRDefault="00204880" w:rsidP="009B61D8">
      <w:pPr>
        <w:spacing w:after="0"/>
      </w:pPr>
    </w:p>
    <w:p w14:paraId="6007722D" w14:textId="77777777" w:rsidR="004136F0" w:rsidRPr="004136F0" w:rsidRDefault="004136F0" w:rsidP="009B61D8">
      <w:pPr>
        <w:spacing w:after="0"/>
      </w:pPr>
    </w:p>
    <w:p w14:paraId="387501C2" w14:textId="27DC8625" w:rsidR="00227C4C" w:rsidRPr="00227C4C" w:rsidRDefault="00227C4C" w:rsidP="008E3BF6">
      <w:pPr>
        <w:pStyle w:val="Head2"/>
        <w:rPr>
          <w:lang w:val="nl-BE"/>
        </w:rPr>
      </w:pPr>
      <w:r>
        <w:t>Indexpagina</w:t>
      </w:r>
    </w:p>
    <w:p w14:paraId="09612EC9" w14:textId="704C8199" w:rsidR="00227C4C" w:rsidRDefault="00227C4C" w:rsidP="00227C4C">
      <w:pPr>
        <w:pStyle w:val="Head2"/>
        <w:numPr>
          <w:ilvl w:val="0"/>
          <w:numId w:val="0"/>
        </w:numPr>
      </w:pPr>
    </w:p>
    <w:p w14:paraId="764049DC" w14:textId="77777777" w:rsidR="004136F0" w:rsidRDefault="00227C4C" w:rsidP="00227C4C">
      <w:r>
        <w:t xml:space="preserve">Nu gaan we onze </w:t>
      </w:r>
      <w:r w:rsidR="004136F0">
        <w:t>viewpagina</w:t>
      </w:r>
      <w:r>
        <w:t xml:space="preserve"> aanmaken. </w:t>
      </w:r>
    </w:p>
    <w:p w14:paraId="6602B737" w14:textId="0BEA677F" w:rsidR="004136F0" w:rsidRDefault="004136F0" w:rsidP="004136F0">
      <w:pPr>
        <w:pStyle w:val="ListParagraph"/>
        <w:numPr>
          <w:ilvl w:val="0"/>
          <w:numId w:val="43"/>
        </w:numPr>
      </w:pPr>
      <w:r>
        <w:t xml:space="preserve">Klik in </w:t>
      </w:r>
      <w:r w:rsidRPr="009A2EF1">
        <w:rPr>
          <w:b/>
          <w:bCs/>
          <w:color w:val="0000FF"/>
        </w:rPr>
        <w:t xml:space="preserve">Solution Explorer </w:t>
      </w:r>
      <w:r>
        <w:t xml:space="preserve">met de rechtermuisknop op </w:t>
      </w:r>
      <w:r w:rsidRPr="009A2EF1">
        <w:rPr>
          <w:b/>
          <w:bCs/>
          <w:color w:val="0000FF"/>
        </w:rPr>
        <w:t>Views</w:t>
      </w:r>
      <w:r>
        <w:t xml:space="preserve"> &gt; </w:t>
      </w:r>
      <w:r w:rsidRPr="009A2EF1">
        <w:rPr>
          <w:b/>
          <w:bCs/>
          <w:color w:val="0000FF"/>
        </w:rPr>
        <w:t>Home</w:t>
      </w:r>
      <w:r>
        <w:t xml:space="preserve"> en selecteer </w:t>
      </w:r>
      <w:r w:rsidRPr="009A2EF1">
        <w:rPr>
          <w:b/>
          <w:bCs/>
          <w:color w:val="0000FF"/>
        </w:rPr>
        <w:t>Add</w:t>
      </w:r>
      <w:r>
        <w:t xml:space="preserve"> &gt; </w:t>
      </w:r>
      <w:r w:rsidRPr="009A2EF1">
        <w:rPr>
          <w:b/>
          <w:bCs/>
          <w:color w:val="0000FF"/>
        </w:rPr>
        <w:t>View</w:t>
      </w:r>
      <w:r>
        <w:t>.</w:t>
      </w:r>
    </w:p>
    <w:p w14:paraId="6C9D310D" w14:textId="77777777" w:rsidR="009A2EF1" w:rsidRDefault="009A2EF1" w:rsidP="009A2EF1">
      <w:pPr>
        <w:pStyle w:val="ListParagraph"/>
      </w:pPr>
    </w:p>
    <w:p w14:paraId="6BD06A72" w14:textId="4863E503" w:rsidR="009A2EF1" w:rsidRDefault="004136F0" w:rsidP="009A2EF1">
      <w:pPr>
        <w:pStyle w:val="ListParagraph"/>
        <w:numPr>
          <w:ilvl w:val="0"/>
          <w:numId w:val="43"/>
        </w:numPr>
      </w:pPr>
      <w:r>
        <w:t xml:space="preserve">Geef in </w:t>
      </w:r>
      <w:r w:rsidR="009A2EF1" w:rsidRPr="009A2EF1">
        <w:rPr>
          <w:b/>
          <w:bCs/>
          <w:color w:val="0000FF"/>
        </w:rPr>
        <w:t>Add View</w:t>
      </w:r>
      <w:r w:rsidRPr="009A2EF1">
        <w:rPr>
          <w:b/>
          <w:bCs/>
          <w:color w:val="0000FF"/>
        </w:rPr>
        <w:t xml:space="preserve"> </w:t>
      </w:r>
      <w:r>
        <w:t xml:space="preserve">de nieuwe weergave de naam </w:t>
      </w:r>
      <w:r w:rsidRPr="009A2EF1">
        <w:rPr>
          <w:b/>
          <w:bCs/>
          <w:i/>
          <w:iCs/>
          <w:color w:val="0000FF"/>
        </w:rPr>
        <w:t>Chat</w:t>
      </w:r>
      <w:r>
        <w:t xml:space="preserve"> en selecteer </w:t>
      </w:r>
      <w:r w:rsidR="009A2EF1" w:rsidRPr="009A2EF1">
        <w:rPr>
          <w:b/>
          <w:bCs/>
          <w:color w:val="0000FF"/>
        </w:rPr>
        <w:t>Add</w:t>
      </w:r>
      <w:r>
        <w:t>.</w:t>
      </w:r>
    </w:p>
    <w:p w14:paraId="38AD4F85" w14:textId="77777777" w:rsidR="009A2EF1" w:rsidRDefault="009A2EF1" w:rsidP="009A2EF1">
      <w:pPr>
        <w:pStyle w:val="ListParagraph"/>
      </w:pPr>
    </w:p>
    <w:p w14:paraId="6272F7D9" w14:textId="79959412" w:rsidR="009A2EF1" w:rsidRDefault="009A2EF1" w:rsidP="009A2EF1">
      <w:pPr>
        <w:pStyle w:val="ListParagraph"/>
      </w:pPr>
      <w:r w:rsidRPr="009A2EF1">
        <w:drawing>
          <wp:inline distT="0" distB="0" distL="0" distR="0" wp14:anchorId="7A5E680D" wp14:editId="12CAC21F">
            <wp:extent cx="2028571" cy="1295238"/>
            <wp:effectExtent l="0" t="0" r="0" b="635"/>
            <wp:docPr id="45631768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17686" name="Picture 1" descr="Text&#10;&#10;Description automatically generated"/>
                    <pic:cNvPicPr/>
                  </pic:nvPicPr>
                  <pic:blipFill>
                    <a:blip r:embed="rId18"/>
                    <a:stretch>
                      <a:fillRect/>
                    </a:stretch>
                  </pic:blipFill>
                  <pic:spPr>
                    <a:xfrm>
                      <a:off x="0" y="0"/>
                      <a:ext cx="2028571" cy="1295238"/>
                    </a:xfrm>
                    <a:prstGeom prst="rect">
                      <a:avLst/>
                    </a:prstGeom>
                  </pic:spPr>
                </pic:pic>
              </a:graphicData>
            </a:graphic>
          </wp:inline>
        </w:drawing>
      </w:r>
    </w:p>
    <w:p w14:paraId="31986F15" w14:textId="77777777" w:rsidR="009A2EF1" w:rsidRDefault="009A2EF1" w:rsidP="009A2EF1">
      <w:pPr>
        <w:pStyle w:val="ListParagraph"/>
      </w:pPr>
    </w:p>
    <w:p w14:paraId="0FFC2884" w14:textId="21B71E9A" w:rsidR="004136F0" w:rsidRDefault="004136F0" w:rsidP="004136F0">
      <w:pPr>
        <w:pStyle w:val="ListParagraph"/>
        <w:numPr>
          <w:ilvl w:val="0"/>
          <w:numId w:val="43"/>
        </w:numPr>
      </w:pPr>
      <w:r>
        <w:t>Vervang de inhoud van Chat.cshtml door deze code:</w:t>
      </w:r>
    </w:p>
    <w:p w14:paraId="59BA6196" w14:textId="77777777" w:rsidR="004136F0" w:rsidRDefault="004136F0" w:rsidP="00227C4C"/>
    <w:p w14:paraId="20A523B3" w14:textId="77777777" w:rsidR="004136F0" w:rsidRDefault="004136F0" w:rsidP="00227C4C"/>
    <w:p w14:paraId="0437BD7D" w14:textId="77777777" w:rsidR="004136F0" w:rsidRDefault="004136F0" w:rsidP="00227C4C"/>
    <w:p w14:paraId="1BA15577" w14:textId="77777777" w:rsidR="004136F0" w:rsidRDefault="004136F0" w:rsidP="00227C4C"/>
    <w:p w14:paraId="35DC166D" w14:textId="2F35CC8B" w:rsidR="004136F0" w:rsidRDefault="009A2EF1" w:rsidP="009A2EF1">
      <w:pPr>
        <w:pStyle w:val="NoSpacing"/>
      </w:pPr>
      <w:r>
        <w:rPr>
          <w:noProof/>
        </w:rPr>
        <w:lastRenderedPageBreak/>
        <mc:AlternateContent>
          <mc:Choice Requires="wps">
            <w:drawing>
              <wp:anchor distT="0" distB="0" distL="114300" distR="114300" simplePos="0" relativeHeight="251687936" behindDoc="0" locked="0" layoutInCell="1" allowOverlap="1" wp14:anchorId="3DF4CE75" wp14:editId="568990F6">
                <wp:simplePos x="1238250" y="857250"/>
                <wp:positionH relativeFrom="margin">
                  <wp:align>left</wp:align>
                </wp:positionH>
                <wp:positionV relativeFrom="margin">
                  <wp:align>top</wp:align>
                </wp:positionV>
                <wp:extent cx="6162675" cy="7858125"/>
                <wp:effectExtent l="0" t="0" r="28575" b="28575"/>
                <wp:wrapSquare wrapText="bothSides"/>
                <wp:docPr id="227242169" name="Text Box 1"/>
                <wp:cNvGraphicFramePr/>
                <a:graphic xmlns:a="http://schemas.openxmlformats.org/drawingml/2006/main">
                  <a:graphicData uri="http://schemas.microsoft.com/office/word/2010/wordprocessingShape">
                    <wps:wsp>
                      <wps:cNvSpPr txBox="1"/>
                      <wps:spPr>
                        <a:xfrm>
                          <a:off x="0" y="0"/>
                          <a:ext cx="6162675" cy="7858125"/>
                        </a:xfrm>
                        <a:prstGeom prst="rect">
                          <a:avLst/>
                        </a:prstGeom>
                        <a:solidFill>
                          <a:schemeClr val="bg1">
                            <a:lumMod val="95000"/>
                          </a:schemeClr>
                        </a:solidFill>
                        <a:ln w="6350">
                          <a:solidFill>
                            <a:prstClr val="black"/>
                          </a:solidFill>
                        </a:ln>
                      </wps:spPr>
                      <wps:txbx>
                        <w:txbxContent>
                          <w:p w14:paraId="512B77F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w:t>
                            </w:r>
                          </w:p>
                          <w:p w14:paraId="0BA5461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ViewBag.Title</w:t>
                            </w:r>
                            <w:proofErr w:type="spellEnd"/>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"Chat</w:t>
                            </w:r>
                            <w:proofErr w:type="gramStart"/>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roofErr w:type="gramEnd"/>
                          </w:p>
                          <w:p w14:paraId="5E7EF5FC"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w:t>
                            </w:r>
                          </w:p>
                          <w:p w14:paraId="47AFBAA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p>
                          <w:p w14:paraId="3B97BCE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h2</w:t>
                            </w:r>
                            <w:r>
                              <w:rPr>
                                <w:rFonts w:ascii="Consolas" w:hAnsi="Consolas" w:cs="Consolas"/>
                                <w:color w:val="0000FF"/>
                                <w:sz w:val="19"/>
                                <w:szCs w:val="19"/>
                                <w:lang w:val="en-NL" w:eastAsia="nl-BE"/>
                              </w:rPr>
                              <w:t>&gt;</w:t>
                            </w:r>
                            <w:r>
                              <w:rPr>
                                <w:rFonts w:ascii="Consolas" w:hAnsi="Consolas" w:cs="Consolas"/>
                                <w:color w:val="000000"/>
                                <w:sz w:val="19"/>
                                <w:szCs w:val="19"/>
                                <w:lang w:val="en-NL" w:eastAsia="nl-BE"/>
                              </w:rPr>
                              <w:t>Chat</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h2</w:t>
                            </w:r>
                            <w:r>
                              <w:rPr>
                                <w:rFonts w:ascii="Consolas" w:hAnsi="Consolas" w:cs="Consolas"/>
                                <w:color w:val="0000FF"/>
                                <w:sz w:val="19"/>
                                <w:szCs w:val="19"/>
                                <w:lang w:val="en-NL" w:eastAsia="nl-BE"/>
                              </w:rPr>
                              <w:t>&gt;</w:t>
                            </w:r>
                          </w:p>
                          <w:p w14:paraId="4735F06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p>
                          <w:p w14:paraId="7B53C7F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div</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class</w:t>
                            </w:r>
                            <w:r>
                              <w:rPr>
                                <w:rFonts w:ascii="Consolas" w:hAnsi="Consolas" w:cs="Consolas"/>
                                <w:color w:val="0000FF"/>
                                <w:sz w:val="19"/>
                                <w:szCs w:val="19"/>
                                <w:lang w:val="en-NL" w:eastAsia="nl-BE"/>
                              </w:rPr>
                              <w:t>="container"&gt;</w:t>
                            </w:r>
                          </w:p>
                          <w:p w14:paraId="582B9CA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="text"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="message"</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1C24D26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="button"</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sendmessage</w:t>
                            </w:r>
                            <w:proofErr w:type="spellEnd"/>
                            <w:r>
                              <w:rPr>
                                <w:rFonts w:ascii="Consolas" w:hAnsi="Consolas" w:cs="Consolas"/>
                                <w:color w:val="0000FF"/>
                                <w:sz w:val="19"/>
                                <w:szCs w:val="19"/>
                                <w:lang w:val="en-NL" w:eastAsia="nl-BE"/>
                              </w:rPr>
                              <w: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value</w:t>
                            </w:r>
                            <w:r>
                              <w:rPr>
                                <w:rFonts w:ascii="Consolas" w:hAnsi="Consolas" w:cs="Consolas"/>
                                <w:color w:val="0000FF"/>
                                <w:sz w:val="19"/>
                                <w:szCs w:val="19"/>
                                <w:lang w:val="en-NL" w:eastAsia="nl-BE"/>
                              </w:rPr>
                              <w:t>="Send"</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4BA7EA2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="hidden"</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displayname</w:t>
                            </w:r>
                            <w:proofErr w:type="spellEnd"/>
                            <w:r>
                              <w:rPr>
                                <w:rFonts w:ascii="Consolas" w:hAnsi="Consolas" w:cs="Consolas"/>
                                <w:color w:val="0000FF"/>
                                <w:sz w:val="19"/>
                                <w:szCs w:val="19"/>
                                <w:lang w:val="en-NL" w:eastAsia="nl-BE"/>
                              </w:rPr>
                              <w:t>"</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03CE608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proofErr w:type="spellStart"/>
                            <w:r>
                              <w:rPr>
                                <w:rFonts w:ascii="Consolas" w:hAnsi="Consolas" w:cs="Consolas"/>
                                <w:color w:val="800000"/>
                                <w:sz w:val="19"/>
                                <w:szCs w:val="19"/>
                                <w:lang w:val="en-NL" w:eastAsia="nl-BE"/>
                              </w:rPr>
                              <w:t>ul</w:t>
                            </w:r>
                            <w:proofErr w:type="spellEnd"/>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="discussion"&gt;</w:t>
                            </w:r>
                          </w:p>
                          <w:p w14:paraId="1F5A527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proofErr w:type="spellStart"/>
                            <w:r>
                              <w:rPr>
                                <w:rFonts w:ascii="Consolas" w:hAnsi="Consolas" w:cs="Consolas"/>
                                <w:color w:val="800000"/>
                                <w:sz w:val="19"/>
                                <w:szCs w:val="19"/>
                                <w:lang w:val="en-NL" w:eastAsia="nl-BE"/>
                              </w:rPr>
                              <w:t>ul</w:t>
                            </w:r>
                            <w:proofErr w:type="spellEnd"/>
                            <w:r>
                              <w:rPr>
                                <w:rFonts w:ascii="Consolas" w:hAnsi="Consolas" w:cs="Consolas"/>
                                <w:color w:val="0000FF"/>
                                <w:sz w:val="19"/>
                                <w:szCs w:val="19"/>
                                <w:lang w:val="en-NL" w:eastAsia="nl-BE"/>
                              </w:rPr>
                              <w:t>&gt;</w:t>
                            </w:r>
                          </w:p>
                          <w:p w14:paraId="671A923E"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div</w:t>
                            </w:r>
                            <w:r>
                              <w:rPr>
                                <w:rFonts w:ascii="Consolas" w:hAnsi="Consolas" w:cs="Consolas"/>
                                <w:color w:val="0000FF"/>
                                <w:sz w:val="19"/>
                                <w:szCs w:val="19"/>
                                <w:lang w:val="en-NL" w:eastAsia="nl-BE"/>
                              </w:rPr>
                              <w:t>&gt;</w:t>
                            </w:r>
                          </w:p>
                          <w:p w14:paraId="01694DC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@section scripts {</w:t>
                            </w:r>
                          </w:p>
                          <w:p w14:paraId="3FD8E14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Script references. --&gt;</w:t>
                            </w:r>
                          </w:p>
                          <w:p w14:paraId="7E46ED1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The jQuery library is required and is referenced by default in _</w:t>
                            </w:r>
                            <w:proofErr w:type="spellStart"/>
                            <w:r>
                              <w:rPr>
                                <w:rFonts w:ascii="Consolas" w:hAnsi="Consolas" w:cs="Consolas"/>
                                <w:color w:val="006400"/>
                                <w:sz w:val="19"/>
                                <w:szCs w:val="19"/>
                                <w:lang w:val="en-NL" w:eastAsia="nl-BE"/>
                              </w:rPr>
                              <w:t>Layout.cshtml</w:t>
                            </w:r>
                            <w:proofErr w:type="spellEnd"/>
                            <w:r>
                              <w:rPr>
                                <w:rFonts w:ascii="Consolas" w:hAnsi="Consolas" w:cs="Consolas"/>
                                <w:color w:val="006400"/>
                                <w:sz w:val="19"/>
                                <w:szCs w:val="19"/>
                                <w:lang w:val="en-NL" w:eastAsia="nl-BE"/>
                              </w:rPr>
                              <w:t>. --&gt;</w:t>
                            </w:r>
                          </w:p>
                          <w:p w14:paraId="02021BD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 xml:space="preserve">Reference the </w:t>
                            </w:r>
                            <w:proofErr w:type="spellStart"/>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library. --&gt;</w:t>
                            </w:r>
                          </w:p>
                          <w:p w14:paraId="25F2DF7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00"/>
                                <w:sz w:val="19"/>
                                <w:szCs w:val="19"/>
                                <w:lang w:val="en-NL" w:eastAsia="nl-BE"/>
                              </w:rPr>
                              <w:t xml:space="preserve"> </w:t>
                            </w:r>
                            <w:proofErr w:type="spellStart"/>
                            <w:r>
                              <w:rPr>
                                <w:rFonts w:ascii="Consolas" w:hAnsi="Consolas" w:cs="Consolas"/>
                                <w:color w:val="FF0000"/>
                                <w:sz w:val="19"/>
                                <w:szCs w:val="19"/>
                                <w:lang w:val="en-NL" w:eastAsia="nl-BE"/>
                              </w:rPr>
                              <w:t>src</w:t>
                            </w:r>
                            <w:proofErr w:type="spellEnd"/>
                            <w:r>
                              <w:rPr>
                                <w:rFonts w:ascii="Consolas" w:hAnsi="Consolas" w:cs="Consolas"/>
                                <w:color w:val="0000FF"/>
                                <w:sz w:val="19"/>
                                <w:szCs w:val="19"/>
                                <w:lang w:val="en-NL" w:eastAsia="nl-BE"/>
                              </w:rPr>
                              <w:t>="~/Scripts/jquery.signalR-2.2.2.min.js"&gt;&lt;/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7172F82C"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 xml:space="preserve">Reference the autogenerated </w:t>
                            </w:r>
                            <w:proofErr w:type="spellStart"/>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hub script. --&gt;</w:t>
                            </w:r>
                          </w:p>
                          <w:p w14:paraId="62A7A61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00"/>
                                <w:sz w:val="19"/>
                                <w:szCs w:val="19"/>
                                <w:lang w:val="en-NL" w:eastAsia="nl-BE"/>
                              </w:rPr>
                              <w:t xml:space="preserve"> </w:t>
                            </w:r>
                            <w:proofErr w:type="spellStart"/>
                            <w:r>
                              <w:rPr>
                                <w:rFonts w:ascii="Consolas" w:hAnsi="Consolas" w:cs="Consolas"/>
                                <w:color w:val="FF0000"/>
                                <w:sz w:val="19"/>
                                <w:szCs w:val="19"/>
                                <w:lang w:val="en-NL" w:eastAsia="nl-BE"/>
                              </w:rPr>
                              <w:t>src</w:t>
                            </w:r>
                            <w:proofErr w:type="spellEnd"/>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signalr</w:t>
                            </w:r>
                            <w:proofErr w:type="spellEnd"/>
                            <w:r>
                              <w:rPr>
                                <w:rFonts w:ascii="Consolas" w:hAnsi="Consolas" w:cs="Consolas"/>
                                <w:color w:val="0000FF"/>
                                <w:sz w:val="19"/>
                                <w:szCs w:val="19"/>
                                <w:lang w:val="en-NL" w:eastAsia="nl-BE"/>
                              </w:rPr>
                              <w:t>/hubs"&gt;&lt;/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549AE49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spellStart"/>
                            <w:proofErr w:type="gramEnd"/>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script to update the chat page and send messages.--&gt;</w:t>
                            </w:r>
                          </w:p>
                          <w:p w14:paraId="553F7B5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7F6AE12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424CE31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Reference the auto-generated proxy for the hub.</w:t>
                            </w:r>
                          </w:p>
                          <w:p w14:paraId="1AB0091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var</w:t>
                            </w:r>
                            <w:r>
                              <w:rPr>
                                <w:rFonts w:ascii="Consolas" w:hAnsi="Consolas" w:cs="Consolas"/>
                                <w:color w:val="000000"/>
                                <w:sz w:val="19"/>
                                <w:szCs w:val="19"/>
                                <w:lang w:val="en-NL" w:eastAsia="nl-BE"/>
                              </w:rPr>
                              <w:t xml:space="preserve"> chat = </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connection</w:t>
                            </w:r>
                            <w:proofErr w:type="gramEnd"/>
                            <w:r>
                              <w:rPr>
                                <w:rFonts w:ascii="Consolas" w:hAnsi="Consolas" w:cs="Consolas"/>
                                <w:color w:val="000000"/>
                                <w:sz w:val="19"/>
                                <w:szCs w:val="19"/>
                                <w:lang w:val="en-NL" w:eastAsia="nl-BE"/>
                              </w:rPr>
                              <w:t>.chatHub</w:t>
                            </w:r>
                            <w:proofErr w:type="spellEnd"/>
                            <w:r>
                              <w:rPr>
                                <w:rFonts w:ascii="Consolas" w:hAnsi="Consolas" w:cs="Consolas"/>
                                <w:color w:val="000000"/>
                                <w:sz w:val="19"/>
                                <w:szCs w:val="19"/>
                                <w:lang w:val="en-NL" w:eastAsia="nl-BE"/>
                              </w:rPr>
                              <w:t>;</w:t>
                            </w:r>
                          </w:p>
                          <w:p w14:paraId="6E58E81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Create a function that the hub can call back to display messages.</w:t>
                            </w:r>
                          </w:p>
                          <w:p w14:paraId="63CC40B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chat.client</w:t>
                            </w:r>
                            <w:proofErr w:type="gramEnd"/>
                            <w:r>
                              <w:rPr>
                                <w:rFonts w:ascii="Consolas" w:hAnsi="Consolas" w:cs="Consolas"/>
                                <w:color w:val="000000"/>
                                <w:sz w:val="19"/>
                                <w:szCs w:val="19"/>
                                <w:lang w:val="en-NL" w:eastAsia="nl-BE"/>
                              </w:rPr>
                              <w:t>.addNewMessageToPage</w:t>
                            </w:r>
                            <w:proofErr w:type="spellEnd"/>
                            <w:r>
                              <w:rPr>
                                <w:rFonts w:ascii="Consolas" w:hAnsi="Consolas" w:cs="Consolas"/>
                                <w:color w:val="000000"/>
                                <w:sz w:val="19"/>
                                <w:szCs w:val="19"/>
                                <w:lang w:val="en-NL" w:eastAsia="nl-BE"/>
                              </w:rPr>
                              <w:t xml:space="preserve"> =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(name, message) {</w:t>
                            </w:r>
                          </w:p>
                          <w:p w14:paraId="2DDBE3FB"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Add the message to the page.</w:t>
                            </w:r>
                          </w:p>
                          <w:p w14:paraId="67C5E7C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'#discussion'</w:t>
                            </w:r>
                            <w:proofErr w:type="gramStart"/>
                            <w:r>
                              <w:rPr>
                                <w:rFonts w:ascii="Consolas" w:hAnsi="Consolas" w:cs="Consolas"/>
                                <w:color w:val="000000"/>
                                <w:sz w:val="19"/>
                                <w:szCs w:val="19"/>
                                <w:lang w:val="en-NL" w:eastAsia="nl-BE"/>
                              </w:rPr>
                              <w:t>).append</w:t>
                            </w:r>
                            <w:proofErr w:type="gram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'&lt;li&gt;&lt;strong&gt;'</w:t>
                            </w:r>
                            <w:r>
                              <w:rPr>
                                <w:rFonts w:ascii="Consolas" w:hAnsi="Consolas" w:cs="Consolas"/>
                                <w:color w:val="000000"/>
                                <w:sz w:val="19"/>
                                <w:szCs w:val="19"/>
                                <w:lang w:val="en-NL" w:eastAsia="nl-BE"/>
                              </w:rPr>
                              <w:t xml:space="preserve"> +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(name)</w:t>
                            </w:r>
                          </w:p>
                          <w:p w14:paraId="2E5A9896"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'&lt;/strong&gt;: '</w:t>
                            </w:r>
                            <w:r>
                              <w:rPr>
                                <w:rFonts w:ascii="Consolas" w:hAnsi="Consolas" w:cs="Consolas"/>
                                <w:color w:val="000000"/>
                                <w:sz w:val="19"/>
                                <w:szCs w:val="19"/>
                                <w:lang w:val="en-NL" w:eastAsia="nl-BE"/>
                              </w:rPr>
                              <w:t xml:space="preserve"> +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 xml:space="preserve">(message) + </w:t>
                            </w:r>
                            <w:r>
                              <w:rPr>
                                <w:rFonts w:ascii="Consolas" w:hAnsi="Consolas" w:cs="Consolas"/>
                                <w:color w:val="A31515"/>
                                <w:sz w:val="19"/>
                                <w:szCs w:val="19"/>
                                <w:lang w:val="en-NL" w:eastAsia="nl-BE"/>
                              </w:rPr>
                              <w:t>'&lt;/li&gt;'</w:t>
                            </w:r>
                            <w:proofErr w:type="gramStart"/>
                            <w:r>
                              <w:rPr>
                                <w:rFonts w:ascii="Consolas" w:hAnsi="Consolas" w:cs="Consolas"/>
                                <w:color w:val="000000"/>
                                <w:sz w:val="19"/>
                                <w:szCs w:val="19"/>
                                <w:lang w:val="en-NL" w:eastAsia="nl-BE"/>
                              </w:rPr>
                              <w:t>);</w:t>
                            </w:r>
                            <w:proofErr w:type="gramEnd"/>
                          </w:p>
                          <w:p w14:paraId="649C88A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643390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xml:space="preserve">// Get the </w:t>
                            </w:r>
                            <w:proofErr w:type="gramStart"/>
                            <w:r>
                              <w:rPr>
                                <w:rFonts w:ascii="Consolas" w:hAnsi="Consolas" w:cs="Consolas"/>
                                <w:color w:val="008000"/>
                                <w:sz w:val="19"/>
                                <w:szCs w:val="19"/>
                                <w:lang w:val="en-NL" w:eastAsia="nl-BE"/>
                              </w:rPr>
                              <w:t>user name</w:t>
                            </w:r>
                            <w:proofErr w:type="gramEnd"/>
                            <w:r>
                              <w:rPr>
                                <w:rFonts w:ascii="Consolas" w:hAnsi="Consolas" w:cs="Consolas"/>
                                <w:color w:val="008000"/>
                                <w:sz w:val="19"/>
                                <w:szCs w:val="19"/>
                                <w:lang w:val="en-NL" w:eastAsia="nl-BE"/>
                              </w:rPr>
                              <w:t xml:space="preserve"> and store it to prepend to messages.</w:t>
                            </w:r>
                          </w:p>
                          <w:p w14:paraId="294A37F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displayname</w:t>
                            </w:r>
                            <w:proofErr w:type="spellEnd"/>
                            <w:r>
                              <w:rPr>
                                <w:rFonts w:ascii="Consolas" w:hAnsi="Consolas" w:cs="Consolas"/>
                                <w:color w:val="A31515"/>
                                <w:sz w:val="19"/>
                                <w:szCs w:val="19"/>
                                <w:lang w:val="en-NL" w:eastAsia="nl-BE"/>
                              </w:rPr>
                              <w:t>'</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proofErr w:type="gramEnd"/>
                            <w:r>
                              <w:rPr>
                                <w:rFonts w:ascii="Consolas" w:hAnsi="Consolas" w:cs="Consolas"/>
                                <w:color w:val="000000"/>
                                <w:sz w:val="19"/>
                                <w:szCs w:val="19"/>
                                <w:lang w:val="en-NL" w:eastAsia="nl-BE"/>
                              </w:rPr>
                              <w:t>(prompt(</w:t>
                            </w:r>
                            <w:r>
                              <w:rPr>
                                <w:rFonts w:ascii="Consolas" w:hAnsi="Consolas" w:cs="Consolas"/>
                                <w:color w:val="A31515"/>
                                <w:sz w:val="19"/>
                                <w:szCs w:val="19"/>
                                <w:lang w:val="en-NL" w:eastAsia="nl-BE"/>
                              </w:rPr>
                              <w:t>'Enter your name:'</w:t>
                            </w: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
                          <w:p w14:paraId="1F52075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Set initial focus to message input box.</w:t>
                            </w:r>
                          </w:p>
                          <w:p w14:paraId="28EFDA0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'#message'</w:t>
                            </w:r>
                            <w:proofErr w:type="gramStart"/>
                            <w:r>
                              <w:rPr>
                                <w:rFonts w:ascii="Consolas" w:hAnsi="Consolas" w:cs="Consolas"/>
                                <w:color w:val="000000"/>
                                <w:sz w:val="19"/>
                                <w:szCs w:val="19"/>
                                <w:lang w:val="en-NL" w:eastAsia="nl-BE"/>
                              </w:rPr>
                              <w:t>).focus</w:t>
                            </w:r>
                            <w:proofErr w:type="gramEnd"/>
                            <w:r>
                              <w:rPr>
                                <w:rFonts w:ascii="Consolas" w:hAnsi="Consolas" w:cs="Consolas"/>
                                <w:color w:val="000000"/>
                                <w:sz w:val="19"/>
                                <w:szCs w:val="19"/>
                                <w:lang w:val="en-NL" w:eastAsia="nl-BE"/>
                              </w:rPr>
                              <w:t>();</w:t>
                            </w:r>
                          </w:p>
                          <w:p w14:paraId="148B7D4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Start the connection.</w:t>
                            </w:r>
                          </w:p>
                          <w:p w14:paraId="465204F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connection.hub</w:t>
                            </w:r>
                            <w:proofErr w:type="gramEnd"/>
                            <w:r>
                              <w:rPr>
                                <w:rFonts w:ascii="Consolas" w:hAnsi="Consolas" w:cs="Consolas"/>
                                <w:color w:val="000000"/>
                                <w:sz w:val="19"/>
                                <w:szCs w:val="19"/>
                                <w:lang w:val="en-NL" w:eastAsia="nl-BE"/>
                              </w:rPr>
                              <w:t>.start</w:t>
                            </w:r>
                            <w:proofErr w:type="spellEnd"/>
                            <w:r>
                              <w:rPr>
                                <w:rFonts w:ascii="Consolas" w:hAnsi="Consolas" w:cs="Consolas"/>
                                <w:color w:val="000000"/>
                                <w:sz w:val="19"/>
                                <w:szCs w:val="19"/>
                                <w:lang w:val="en-NL" w:eastAsia="nl-BE"/>
                              </w:rPr>
                              <w:t>().done(</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5395D22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sendmessage</w:t>
                            </w:r>
                            <w:proofErr w:type="spellEnd"/>
                            <w:r>
                              <w:rPr>
                                <w:rFonts w:ascii="Consolas" w:hAnsi="Consolas" w:cs="Consolas"/>
                                <w:color w:val="A31515"/>
                                <w:sz w:val="19"/>
                                <w:szCs w:val="19"/>
                                <w:lang w:val="en-NL" w:eastAsia="nl-BE"/>
                              </w:rPr>
                              <w:t>'</w:t>
                            </w:r>
                            <w:proofErr w:type="gramStart"/>
                            <w:r>
                              <w:rPr>
                                <w:rFonts w:ascii="Consolas" w:hAnsi="Consolas" w:cs="Consolas"/>
                                <w:color w:val="000000"/>
                                <w:sz w:val="19"/>
                                <w:szCs w:val="19"/>
                                <w:lang w:val="en-NL" w:eastAsia="nl-BE"/>
                              </w:rPr>
                              <w:t>).click</w:t>
                            </w:r>
                            <w:proofErr w:type="gramEnd"/>
                            <w:r>
                              <w:rPr>
                                <w:rFonts w:ascii="Consolas" w:hAnsi="Consolas" w:cs="Consolas"/>
                                <w:color w:val="000000"/>
                                <w:sz w:val="19"/>
                                <w:szCs w:val="19"/>
                                <w:lang w:val="en-NL" w:eastAsia="nl-BE"/>
                              </w:rPr>
                              <w:t>(</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35ABC1C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Call the Send method on the hub.</w:t>
                            </w:r>
                          </w:p>
                          <w:p w14:paraId="19362E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chat.server</w:t>
                            </w:r>
                            <w:proofErr w:type="gramEnd"/>
                            <w:r>
                              <w:rPr>
                                <w:rFonts w:ascii="Consolas" w:hAnsi="Consolas" w:cs="Consolas"/>
                                <w:color w:val="000000"/>
                                <w:sz w:val="19"/>
                                <w:szCs w:val="19"/>
                                <w:lang w:val="en-NL" w:eastAsia="nl-BE"/>
                              </w:rPr>
                              <w:t>.send</w:t>
                            </w:r>
                            <w:proofErr w:type="spell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displayname</w:t>
                            </w:r>
                            <w:proofErr w:type="spellEnd"/>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r>
                              <w:rPr>
                                <w:rFonts w:ascii="Consolas" w:hAnsi="Consolas" w:cs="Consolas"/>
                                <w:color w:val="000000"/>
                                <w:sz w:val="19"/>
                                <w:szCs w:val="19"/>
                                <w:lang w:val="en-NL" w:eastAsia="nl-BE"/>
                              </w:rPr>
                              <w:t>(), $(</w:t>
                            </w:r>
                            <w:r>
                              <w:rPr>
                                <w:rFonts w:ascii="Consolas" w:hAnsi="Consolas" w:cs="Consolas"/>
                                <w:color w:val="A31515"/>
                                <w:sz w:val="19"/>
                                <w:szCs w:val="19"/>
                                <w:lang w:val="en-NL" w:eastAsia="nl-BE"/>
                              </w:rPr>
                              <w:t>'#message'</w:t>
                            </w:r>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r>
                              <w:rPr>
                                <w:rFonts w:ascii="Consolas" w:hAnsi="Consolas" w:cs="Consolas"/>
                                <w:color w:val="000000"/>
                                <w:sz w:val="19"/>
                                <w:szCs w:val="19"/>
                                <w:lang w:val="en-NL" w:eastAsia="nl-BE"/>
                              </w:rPr>
                              <w:t>());</w:t>
                            </w:r>
                          </w:p>
                          <w:p w14:paraId="4EB17F66"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Clear text box and reset focus for next comment.</w:t>
                            </w:r>
                          </w:p>
                          <w:p w14:paraId="0A714A1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'#message'</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proofErr w:type="gram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w:t>
                            </w:r>
                            <w:r>
                              <w:rPr>
                                <w:rFonts w:ascii="Consolas" w:hAnsi="Consolas" w:cs="Consolas"/>
                                <w:color w:val="000000"/>
                                <w:sz w:val="19"/>
                                <w:szCs w:val="19"/>
                                <w:lang w:val="en-NL" w:eastAsia="nl-BE"/>
                              </w:rPr>
                              <w:t>).focus();</w:t>
                            </w:r>
                          </w:p>
                          <w:p w14:paraId="37342C9F"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67A0A88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196F0C6E"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543C9E5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This optional function html-encodes messages for display in the page.</w:t>
                            </w:r>
                          </w:p>
                          <w:p w14:paraId="349278C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(value) {</w:t>
                            </w:r>
                          </w:p>
                          <w:p w14:paraId="722FF44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var</w:t>
                            </w: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encodedValue</w:t>
                            </w:r>
                            <w:proofErr w:type="spellEnd"/>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'&lt;div /&gt;'</w:t>
                            </w:r>
                            <w:r>
                              <w:rPr>
                                <w:rFonts w:ascii="Consolas" w:hAnsi="Consolas" w:cs="Consolas"/>
                                <w:color w:val="000000"/>
                                <w:sz w:val="19"/>
                                <w:szCs w:val="19"/>
                                <w:lang w:val="en-NL" w:eastAsia="nl-BE"/>
                              </w:rPr>
                              <w:t>).text(value).</w:t>
                            </w:r>
                            <w:proofErr w:type="gramStart"/>
                            <w:r>
                              <w:rPr>
                                <w:rFonts w:ascii="Consolas" w:hAnsi="Consolas" w:cs="Consolas"/>
                                <w:color w:val="000000"/>
                                <w:sz w:val="19"/>
                                <w:szCs w:val="19"/>
                                <w:lang w:val="en-NL" w:eastAsia="nl-BE"/>
                              </w:rPr>
                              <w:t>html(</w:t>
                            </w:r>
                            <w:proofErr w:type="gramEnd"/>
                            <w:r>
                              <w:rPr>
                                <w:rFonts w:ascii="Consolas" w:hAnsi="Consolas" w:cs="Consolas"/>
                                <w:color w:val="000000"/>
                                <w:sz w:val="19"/>
                                <w:szCs w:val="19"/>
                                <w:lang w:val="en-NL" w:eastAsia="nl-BE"/>
                              </w:rPr>
                              <w:t>);</w:t>
                            </w:r>
                          </w:p>
                          <w:p w14:paraId="34BA67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return</w:t>
                            </w: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encodedValue</w:t>
                            </w:r>
                            <w:proofErr w:type="spellEnd"/>
                            <w:r>
                              <w:rPr>
                                <w:rFonts w:ascii="Consolas" w:hAnsi="Consolas" w:cs="Consolas"/>
                                <w:color w:val="000000"/>
                                <w:sz w:val="19"/>
                                <w:szCs w:val="19"/>
                                <w:lang w:val="en-NL" w:eastAsia="nl-BE"/>
                              </w:rPr>
                              <w:t>;</w:t>
                            </w:r>
                            <w:proofErr w:type="gramEnd"/>
                          </w:p>
                          <w:p w14:paraId="6E30361F"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
                          <w:p w14:paraId="4A99281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24E45E35" w14:textId="70A4CD41" w:rsidR="009A2EF1" w:rsidRDefault="009A2EF1" w:rsidP="009A2EF1">
                            <w:r>
                              <w:rPr>
                                <w:rFonts w:ascii="Consolas" w:hAnsi="Consolas" w:cs="Consolas"/>
                                <w:color w:val="000000"/>
                                <w:sz w:val="19"/>
                                <w:szCs w:val="19"/>
                                <w:highlight w:val="yellow"/>
                                <w:lang w:val="en-NL" w:eastAsia="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4CE75" id="_x0000_t202" coordsize="21600,21600" o:spt="202" path="m,l,21600r21600,l21600,xe">
                <v:stroke joinstyle="miter"/>
                <v:path gradientshapeok="t" o:connecttype="rect"/>
              </v:shapetype>
              <v:shape id="Text Box 1" o:spid="_x0000_s1026" type="#_x0000_t202" style="position:absolute;margin-left:0;margin-top:0;width:485.25pt;height:618.75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" fillcolor="#f2f2f2 [3052]" strokeweight=".5pt">
                <v:textbox>
                  <w:txbxContent>
                    <w:p w14:paraId="512B77F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w:t>
                      </w:r>
                    </w:p>
                    <w:p w14:paraId="0BA5461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ViewBag.Title</w:t>
                      </w:r>
                      <w:proofErr w:type="spellEnd"/>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"Chat</w:t>
                      </w:r>
                      <w:proofErr w:type="gramStart"/>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roofErr w:type="gramEnd"/>
                    </w:p>
                    <w:p w14:paraId="5E7EF5FC"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w:t>
                      </w:r>
                    </w:p>
                    <w:p w14:paraId="47AFBAA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p>
                    <w:p w14:paraId="3B97BCE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h2</w:t>
                      </w:r>
                      <w:r>
                        <w:rPr>
                          <w:rFonts w:ascii="Consolas" w:hAnsi="Consolas" w:cs="Consolas"/>
                          <w:color w:val="0000FF"/>
                          <w:sz w:val="19"/>
                          <w:szCs w:val="19"/>
                          <w:lang w:val="en-NL" w:eastAsia="nl-BE"/>
                        </w:rPr>
                        <w:t>&gt;</w:t>
                      </w:r>
                      <w:r>
                        <w:rPr>
                          <w:rFonts w:ascii="Consolas" w:hAnsi="Consolas" w:cs="Consolas"/>
                          <w:color w:val="000000"/>
                          <w:sz w:val="19"/>
                          <w:szCs w:val="19"/>
                          <w:lang w:val="en-NL" w:eastAsia="nl-BE"/>
                        </w:rPr>
                        <w:t>Chat</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h2</w:t>
                      </w:r>
                      <w:r>
                        <w:rPr>
                          <w:rFonts w:ascii="Consolas" w:hAnsi="Consolas" w:cs="Consolas"/>
                          <w:color w:val="0000FF"/>
                          <w:sz w:val="19"/>
                          <w:szCs w:val="19"/>
                          <w:lang w:val="en-NL" w:eastAsia="nl-BE"/>
                        </w:rPr>
                        <w:t>&gt;</w:t>
                      </w:r>
                    </w:p>
                    <w:p w14:paraId="4735F06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p>
                    <w:p w14:paraId="7B53C7F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div</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class</w:t>
                      </w:r>
                      <w:r>
                        <w:rPr>
                          <w:rFonts w:ascii="Consolas" w:hAnsi="Consolas" w:cs="Consolas"/>
                          <w:color w:val="0000FF"/>
                          <w:sz w:val="19"/>
                          <w:szCs w:val="19"/>
                          <w:lang w:val="en-NL" w:eastAsia="nl-BE"/>
                        </w:rPr>
                        <w:t>="container"&gt;</w:t>
                      </w:r>
                    </w:p>
                    <w:p w14:paraId="582B9CA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="text"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="message"</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1C24D26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="button"</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sendmessage</w:t>
                      </w:r>
                      <w:proofErr w:type="spellEnd"/>
                      <w:r>
                        <w:rPr>
                          <w:rFonts w:ascii="Consolas" w:hAnsi="Consolas" w:cs="Consolas"/>
                          <w:color w:val="0000FF"/>
                          <w:sz w:val="19"/>
                          <w:szCs w:val="19"/>
                          <w:lang w:val="en-NL" w:eastAsia="nl-BE"/>
                        </w:rPr>
                        <w: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value</w:t>
                      </w:r>
                      <w:r>
                        <w:rPr>
                          <w:rFonts w:ascii="Consolas" w:hAnsi="Consolas" w:cs="Consolas"/>
                          <w:color w:val="0000FF"/>
                          <w:sz w:val="19"/>
                          <w:szCs w:val="19"/>
                          <w:lang w:val="en-NL" w:eastAsia="nl-BE"/>
                        </w:rPr>
                        <w:t>="Send"</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4BA7EA2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input</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type</w:t>
                      </w:r>
                      <w:r>
                        <w:rPr>
                          <w:rFonts w:ascii="Consolas" w:hAnsi="Consolas" w:cs="Consolas"/>
                          <w:color w:val="0000FF"/>
                          <w:sz w:val="19"/>
                          <w:szCs w:val="19"/>
                          <w:lang w:val="en-NL" w:eastAsia="nl-BE"/>
                        </w:rPr>
                        <w:t>="hidden"</w:t>
                      </w:r>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displayname</w:t>
                      </w:r>
                      <w:proofErr w:type="spellEnd"/>
                      <w:r>
                        <w:rPr>
                          <w:rFonts w:ascii="Consolas" w:hAnsi="Consolas" w:cs="Consolas"/>
                          <w:color w:val="0000FF"/>
                          <w:sz w:val="19"/>
                          <w:szCs w:val="19"/>
                          <w:lang w:val="en-NL" w:eastAsia="nl-BE"/>
                        </w:rPr>
                        <w:t>"</w:t>
                      </w: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/&gt;</w:t>
                      </w:r>
                    </w:p>
                    <w:p w14:paraId="03CE608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proofErr w:type="spellStart"/>
                      <w:r>
                        <w:rPr>
                          <w:rFonts w:ascii="Consolas" w:hAnsi="Consolas" w:cs="Consolas"/>
                          <w:color w:val="800000"/>
                          <w:sz w:val="19"/>
                          <w:szCs w:val="19"/>
                          <w:lang w:val="en-NL" w:eastAsia="nl-BE"/>
                        </w:rPr>
                        <w:t>ul</w:t>
                      </w:r>
                      <w:proofErr w:type="spellEnd"/>
                      <w:r>
                        <w:rPr>
                          <w:rFonts w:ascii="Consolas" w:hAnsi="Consolas" w:cs="Consolas"/>
                          <w:color w:val="000000"/>
                          <w:sz w:val="19"/>
                          <w:szCs w:val="19"/>
                          <w:lang w:val="en-NL" w:eastAsia="nl-BE"/>
                        </w:rPr>
                        <w:t xml:space="preserve"> </w:t>
                      </w:r>
                      <w:r>
                        <w:rPr>
                          <w:rFonts w:ascii="Consolas" w:hAnsi="Consolas" w:cs="Consolas"/>
                          <w:color w:val="FF0000"/>
                          <w:sz w:val="19"/>
                          <w:szCs w:val="19"/>
                          <w:lang w:val="en-NL" w:eastAsia="nl-BE"/>
                        </w:rPr>
                        <w:t>id</w:t>
                      </w:r>
                      <w:r>
                        <w:rPr>
                          <w:rFonts w:ascii="Consolas" w:hAnsi="Consolas" w:cs="Consolas"/>
                          <w:color w:val="0000FF"/>
                          <w:sz w:val="19"/>
                          <w:szCs w:val="19"/>
                          <w:lang w:val="en-NL" w:eastAsia="nl-BE"/>
                        </w:rPr>
                        <w:t>="discussion"&gt;</w:t>
                      </w:r>
                    </w:p>
                    <w:p w14:paraId="1F5A527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proofErr w:type="spellStart"/>
                      <w:r>
                        <w:rPr>
                          <w:rFonts w:ascii="Consolas" w:hAnsi="Consolas" w:cs="Consolas"/>
                          <w:color w:val="800000"/>
                          <w:sz w:val="19"/>
                          <w:szCs w:val="19"/>
                          <w:lang w:val="en-NL" w:eastAsia="nl-BE"/>
                        </w:rPr>
                        <w:t>ul</w:t>
                      </w:r>
                      <w:proofErr w:type="spellEnd"/>
                      <w:r>
                        <w:rPr>
                          <w:rFonts w:ascii="Consolas" w:hAnsi="Consolas" w:cs="Consolas"/>
                          <w:color w:val="0000FF"/>
                          <w:sz w:val="19"/>
                          <w:szCs w:val="19"/>
                          <w:lang w:val="en-NL" w:eastAsia="nl-BE"/>
                        </w:rPr>
                        <w:t>&gt;</w:t>
                      </w:r>
                    </w:p>
                    <w:p w14:paraId="671A923E"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div</w:t>
                      </w:r>
                      <w:r>
                        <w:rPr>
                          <w:rFonts w:ascii="Consolas" w:hAnsi="Consolas" w:cs="Consolas"/>
                          <w:color w:val="0000FF"/>
                          <w:sz w:val="19"/>
                          <w:szCs w:val="19"/>
                          <w:lang w:val="en-NL" w:eastAsia="nl-BE"/>
                        </w:rPr>
                        <w:t>&gt;</w:t>
                      </w:r>
                    </w:p>
                    <w:p w14:paraId="01694DC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highlight w:val="yellow"/>
                          <w:lang w:val="en-NL" w:eastAsia="nl-BE"/>
                        </w:rPr>
                        <w:t>@section scripts {</w:t>
                      </w:r>
                    </w:p>
                    <w:p w14:paraId="3FD8E14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Script references. --&gt;</w:t>
                      </w:r>
                    </w:p>
                    <w:p w14:paraId="7E46ED1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The jQuery library is required and is referenced by default in _</w:t>
                      </w:r>
                      <w:proofErr w:type="spellStart"/>
                      <w:r>
                        <w:rPr>
                          <w:rFonts w:ascii="Consolas" w:hAnsi="Consolas" w:cs="Consolas"/>
                          <w:color w:val="006400"/>
                          <w:sz w:val="19"/>
                          <w:szCs w:val="19"/>
                          <w:lang w:val="en-NL" w:eastAsia="nl-BE"/>
                        </w:rPr>
                        <w:t>Layout.cshtml</w:t>
                      </w:r>
                      <w:proofErr w:type="spellEnd"/>
                      <w:r>
                        <w:rPr>
                          <w:rFonts w:ascii="Consolas" w:hAnsi="Consolas" w:cs="Consolas"/>
                          <w:color w:val="006400"/>
                          <w:sz w:val="19"/>
                          <w:szCs w:val="19"/>
                          <w:lang w:val="en-NL" w:eastAsia="nl-BE"/>
                        </w:rPr>
                        <w:t>. --&gt;</w:t>
                      </w:r>
                    </w:p>
                    <w:p w14:paraId="02021BD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 xml:space="preserve">Reference the </w:t>
                      </w:r>
                      <w:proofErr w:type="spellStart"/>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library. --&gt;</w:t>
                      </w:r>
                    </w:p>
                    <w:p w14:paraId="25F2DF7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00"/>
                          <w:sz w:val="19"/>
                          <w:szCs w:val="19"/>
                          <w:lang w:val="en-NL" w:eastAsia="nl-BE"/>
                        </w:rPr>
                        <w:t xml:space="preserve"> </w:t>
                      </w:r>
                      <w:proofErr w:type="spellStart"/>
                      <w:r>
                        <w:rPr>
                          <w:rFonts w:ascii="Consolas" w:hAnsi="Consolas" w:cs="Consolas"/>
                          <w:color w:val="FF0000"/>
                          <w:sz w:val="19"/>
                          <w:szCs w:val="19"/>
                          <w:lang w:val="en-NL" w:eastAsia="nl-BE"/>
                        </w:rPr>
                        <w:t>src</w:t>
                      </w:r>
                      <w:proofErr w:type="spellEnd"/>
                      <w:r>
                        <w:rPr>
                          <w:rFonts w:ascii="Consolas" w:hAnsi="Consolas" w:cs="Consolas"/>
                          <w:color w:val="0000FF"/>
                          <w:sz w:val="19"/>
                          <w:szCs w:val="19"/>
                          <w:lang w:val="en-NL" w:eastAsia="nl-BE"/>
                        </w:rPr>
                        <w:t>="~/Scripts/jquery.signalR-2.2.2.min.js"&gt;&lt;/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7172F82C"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gramEnd"/>
                      <w:r>
                        <w:rPr>
                          <w:rFonts w:ascii="Consolas" w:hAnsi="Consolas" w:cs="Consolas"/>
                          <w:color w:val="006400"/>
                          <w:sz w:val="19"/>
                          <w:szCs w:val="19"/>
                          <w:lang w:val="en-NL" w:eastAsia="nl-BE"/>
                        </w:rPr>
                        <w:t xml:space="preserve">Reference the autogenerated </w:t>
                      </w:r>
                      <w:proofErr w:type="spellStart"/>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hub script. --&gt;</w:t>
                      </w:r>
                    </w:p>
                    <w:p w14:paraId="62A7A61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00"/>
                          <w:sz w:val="19"/>
                          <w:szCs w:val="19"/>
                          <w:lang w:val="en-NL" w:eastAsia="nl-BE"/>
                        </w:rPr>
                        <w:t xml:space="preserve"> </w:t>
                      </w:r>
                      <w:proofErr w:type="spellStart"/>
                      <w:r>
                        <w:rPr>
                          <w:rFonts w:ascii="Consolas" w:hAnsi="Consolas" w:cs="Consolas"/>
                          <w:color w:val="FF0000"/>
                          <w:sz w:val="19"/>
                          <w:szCs w:val="19"/>
                          <w:lang w:val="en-NL" w:eastAsia="nl-BE"/>
                        </w:rPr>
                        <w:t>src</w:t>
                      </w:r>
                      <w:proofErr w:type="spellEnd"/>
                      <w:r>
                        <w:rPr>
                          <w:rFonts w:ascii="Consolas" w:hAnsi="Consolas" w:cs="Consolas"/>
                          <w:color w:val="0000FF"/>
                          <w:sz w:val="19"/>
                          <w:szCs w:val="19"/>
                          <w:lang w:val="en-NL" w:eastAsia="nl-BE"/>
                        </w:rPr>
                        <w:t>="~/</w:t>
                      </w:r>
                      <w:proofErr w:type="spellStart"/>
                      <w:r>
                        <w:rPr>
                          <w:rFonts w:ascii="Consolas" w:hAnsi="Consolas" w:cs="Consolas"/>
                          <w:color w:val="0000FF"/>
                          <w:sz w:val="19"/>
                          <w:szCs w:val="19"/>
                          <w:lang w:val="en-NL" w:eastAsia="nl-BE"/>
                        </w:rPr>
                        <w:t>signalr</w:t>
                      </w:r>
                      <w:proofErr w:type="spellEnd"/>
                      <w:r>
                        <w:rPr>
                          <w:rFonts w:ascii="Consolas" w:hAnsi="Consolas" w:cs="Consolas"/>
                          <w:color w:val="0000FF"/>
                          <w:sz w:val="19"/>
                          <w:szCs w:val="19"/>
                          <w:lang w:val="en-NL" w:eastAsia="nl-BE"/>
                        </w:rPr>
                        <w:t>/hubs"&gt;&lt;/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549AE49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6400"/>
                          <w:sz w:val="19"/>
                          <w:szCs w:val="19"/>
                          <w:lang w:val="en-NL" w:eastAsia="nl-BE"/>
                        </w:rPr>
                        <w:t>&lt;!--</w:t>
                      </w:r>
                      <w:proofErr w:type="spellStart"/>
                      <w:proofErr w:type="gramEnd"/>
                      <w:r>
                        <w:rPr>
                          <w:rFonts w:ascii="Consolas" w:hAnsi="Consolas" w:cs="Consolas"/>
                          <w:color w:val="006400"/>
                          <w:sz w:val="19"/>
                          <w:szCs w:val="19"/>
                          <w:lang w:val="en-NL" w:eastAsia="nl-BE"/>
                        </w:rPr>
                        <w:t>SignalR</w:t>
                      </w:r>
                      <w:proofErr w:type="spellEnd"/>
                      <w:r>
                        <w:rPr>
                          <w:rFonts w:ascii="Consolas" w:hAnsi="Consolas" w:cs="Consolas"/>
                          <w:color w:val="006400"/>
                          <w:sz w:val="19"/>
                          <w:szCs w:val="19"/>
                          <w:lang w:val="en-NL" w:eastAsia="nl-BE"/>
                        </w:rPr>
                        <w:t xml:space="preserve"> script to update the chat page and send messages.--&gt;</w:t>
                      </w:r>
                    </w:p>
                    <w:p w14:paraId="553F7B5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7F6AE12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424CE312"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Reference the auto-generated proxy for the hub.</w:t>
                      </w:r>
                    </w:p>
                    <w:p w14:paraId="1AB0091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var</w:t>
                      </w:r>
                      <w:r>
                        <w:rPr>
                          <w:rFonts w:ascii="Consolas" w:hAnsi="Consolas" w:cs="Consolas"/>
                          <w:color w:val="000000"/>
                          <w:sz w:val="19"/>
                          <w:szCs w:val="19"/>
                          <w:lang w:val="en-NL" w:eastAsia="nl-BE"/>
                        </w:rPr>
                        <w:t xml:space="preserve"> chat = </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connection</w:t>
                      </w:r>
                      <w:proofErr w:type="gramEnd"/>
                      <w:r>
                        <w:rPr>
                          <w:rFonts w:ascii="Consolas" w:hAnsi="Consolas" w:cs="Consolas"/>
                          <w:color w:val="000000"/>
                          <w:sz w:val="19"/>
                          <w:szCs w:val="19"/>
                          <w:lang w:val="en-NL" w:eastAsia="nl-BE"/>
                        </w:rPr>
                        <w:t>.chatHub</w:t>
                      </w:r>
                      <w:proofErr w:type="spellEnd"/>
                      <w:r>
                        <w:rPr>
                          <w:rFonts w:ascii="Consolas" w:hAnsi="Consolas" w:cs="Consolas"/>
                          <w:color w:val="000000"/>
                          <w:sz w:val="19"/>
                          <w:szCs w:val="19"/>
                          <w:lang w:val="en-NL" w:eastAsia="nl-BE"/>
                        </w:rPr>
                        <w:t>;</w:t>
                      </w:r>
                    </w:p>
                    <w:p w14:paraId="6E58E81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Create a function that the hub can call back to display messages.</w:t>
                      </w:r>
                    </w:p>
                    <w:p w14:paraId="63CC40B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chat.client</w:t>
                      </w:r>
                      <w:proofErr w:type="gramEnd"/>
                      <w:r>
                        <w:rPr>
                          <w:rFonts w:ascii="Consolas" w:hAnsi="Consolas" w:cs="Consolas"/>
                          <w:color w:val="000000"/>
                          <w:sz w:val="19"/>
                          <w:szCs w:val="19"/>
                          <w:lang w:val="en-NL" w:eastAsia="nl-BE"/>
                        </w:rPr>
                        <w:t>.addNewMessageToPage</w:t>
                      </w:r>
                      <w:proofErr w:type="spellEnd"/>
                      <w:r>
                        <w:rPr>
                          <w:rFonts w:ascii="Consolas" w:hAnsi="Consolas" w:cs="Consolas"/>
                          <w:color w:val="000000"/>
                          <w:sz w:val="19"/>
                          <w:szCs w:val="19"/>
                          <w:lang w:val="en-NL" w:eastAsia="nl-BE"/>
                        </w:rPr>
                        <w:t xml:space="preserve"> =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(name, message) {</w:t>
                      </w:r>
                    </w:p>
                    <w:p w14:paraId="2DDBE3FB"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Add the message to the page.</w:t>
                      </w:r>
                    </w:p>
                    <w:p w14:paraId="67C5E7C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'#discussion'</w:t>
                      </w:r>
                      <w:proofErr w:type="gramStart"/>
                      <w:r>
                        <w:rPr>
                          <w:rFonts w:ascii="Consolas" w:hAnsi="Consolas" w:cs="Consolas"/>
                          <w:color w:val="000000"/>
                          <w:sz w:val="19"/>
                          <w:szCs w:val="19"/>
                          <w:lang w:val="en-NL" w:eastAsia="nl-BE"/>
                        </w:rPr>
                        <w:t>).append</w:t>
                      </w:r>
                      <w:proofErr w:type="gram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'&lt;li&gt;&lt;strong&gt;'</w:t>
                      </w:r>
                      <w:r>
                        <w:rPr>
                          <w:rFonts w:ascii="Consolas" w:hAnsi="Consolas" w:cs="Consolas"/>
                          <w:color w:val="000000"/>
                          <w:sz w:val="19"/>
                          <w:szCs w:val="19"/>
                          <w:lang w:val="en-NL" w:eastAsia="nl-BE"/>
                        </w:rPr>
                        <w:t xml:space="preserve"> +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(name)</w:t>
                      </w:r>
                    </w:p>
                    <w:p w14:paraId="2E5A9896"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'&lt;/strong&gt;: '</w:t>
                      </w:r>
                      <w:r>
                        <w:rPr>
                          <w:rFonts w:ascii="Consolas" w:hAnsi="Consolas" w:cs="Consolas"/>
                          <w:color w:val="000000"/>
                          <w:sz w:val="19"/>
                          <w:szCs w:val="19"/>
                          <w:lang w:val="en-NL" w:eastAsia="nl-BE"/>
                        </w:rPr>
                        <w:t xml:space="preserve"> +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 xml:space="preserve">(message) + </w:t>
                      </w:r>
                      <w:r>
                        <w:rPr>
                          <w:rFonts w:ascii="Consolas" w:hAnsi="Consolas" w:cs="Consolas"/>
                          <w:color w:val="A31515"/>
                          <w:sz w:val="19"/>
                          <w:szCs w:val="19"/>
                          <w:lang w:val="en-NL" w:eastAsia="nl-BE"/>
                        </w:rPr>
                        <w:t>'&lt;/li&gt;'</w:t>
                      </w:r>
                      <w:proofErr w:type="gramStart"/>
                      <w:r>
                        <w:rPr>
                          <w:rFonts w:ascii="Consolas" w:hAnsi="Consolas" w:cs="Consolas"/>
                          <w:color w:val="000000"/>
                          <w:sz w:val="19"/>
                          <w:szCs w:val="19"/>
                          <w:lang w:val="en-NL" w:eastAsia="nl-BE"/>
                        </w:rPr>
                        <w:t>);</w:t>
                      </w:r>
                      <w:proofErr w:type="gramEnd"/>
                    </w:p>
                    <w:p w14:paraId="649C88A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643390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xml:space="preserve">// Get the </w:t>
                      </w:r>
                      <w:proofErr w:type="gramStart"/>
                      <w:r>
                        <w:rPr>
                          <w:rFonts w:ascii="Consolas" w:hAnsi="Consolas" w:cs="Consolas"/>
                          <w:color w:val="008000"/>
                          <w:sz w:val="19"/>
                          <w:szCs w:val="19"/>
                          <w:lang w:val="en-NL" w:eastAsia="nl-BE"/>
                        </w:rPr>
                        <w:t>user name</w:t>
                      </w:r>
                      <w:proofErr w:type="gramEnd"/>
                      <w:r>
                        <w:rPr>
                          <w:rFonts w:ascii="Consolas" w:hAnsi="Consolas" w:cs="Consolas"/>
                          <w:color w:val="008000"/>
                          <w:sz w:val="19"/>
                          <w:szCs w:val="19"/>
                          <w:lang w:val="en-NL" w:eastAsia="nl-BE"/>
                        </w:rPr>
                        <w:t xml:space="preserve"> and store it to prepend to messages.</w:t>
                      </w:r>
                    </w:p>
                    <w:p w14:paraId="294A37F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displayname</w:t>
                      </w:r>
                      <w:proofErr w:type="spellEnd"/>
                      <w:r>
                        <w:rPr>
                          <w:rFonts w:ascii="Consolas" w:hAnsi="Consolas" w:cs="Consolas"/>
                          <w:color w:val="A31515"/>
                          <w:sz w:val="19"/>
                          <w:szCs w:val="19"/>
                          <w:lang w:val="en-NL" w:eastAsia="nl-BE"/>
                        </w:rPr>
                        <w:t>'</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proofErr w:type="gramEnd"/>
                      <w:r>
                        <w:rPr>
                          <w:rFonts w:ascii="Consolas" w:hAnsi="Consolas" w:cs="Consolas"/>
                          <w:color w:val="000000"/>
                          <w:sz w:val="19"/>
                          <w:szCs w:val="19"/>
                          <w:lang w:val="en-NL" w:eastAsia="nl-BE"/>
                        </w:rPr>
                        <w:t>(prompt(</w:t>
                      </w:r>
                      <w:r>
                        <w:rPr>
                          <w:rFonts w:ascii="Consolas" w:hAnsi="Consolas" w:cs="Consolas"/>
                          <w:color w:val="A31515"/>
                          <w:sz w:val="19"/>
                          <w:szCs w:val="19"/>
                          <w:lang w:val="en-NL" w:eastAsia="nl-BE"/>
                        </w:rPr>
                        <w:t>'Enter your name:'</w:t>
                      </w: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
                    <w:p w14:paraId="1F520754"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Set initial focus to message input box.</w:t>
                      </w:r>
                    </w:p>
                    <w:p w14:paraId="28EFDA0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'#message'</w:t>
                      </w:r>
                      <w:proofErr w:type="gramStart"/>
                      <w:r>
                        <w:rPr>
                          <w:rFonts w:ascii="Consolas" w:hAnsi="Consolas" w:cs="Consolas"/>
                          <w:color w:val="000000"/>
                          <w:sz w:val="19"/>
                          <w:szCs w:val="19"/>
                          <w:lang w:val="en-NL" w:eastAsia="nl-BE"/>
                        </w:rPr>
                        <w:t>).focus</w:t>
                      </w:r>
                      <w:proofErr w:type="gramEnd"/>
                      <w:r>
                        <w:rPr>
                          <w:rFonts w:ascii="Consolas" w:hAnsi="Consolas" w:cs="Consolas"/>
                          <w:color w:val="000000"/>
                          <w:sz w:val="19"/>
                          <w:szCs w:val="19"/>
                          <w:lang w:val="en-NL" w:eastAsia="nl-BE"/>
                        </w:rPr>
                        <w:t>();</w:t>
                      </w:r>
                    </w:p>
                    <w:p w14:paraId="148B7D49"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Start the connection.</w:t>
                      </w:r>
                    </w:p>
                    <w:p w14:paraId="465204F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connection.hub</w:t>
                      </w:r>
                      <w:proofErr w:type="gramEnd"/>
                      <w:r>
                        <w:rPr>
                          <w:rFonts w:ascii="Consolas" w:hAnsi="Consolas" w:cs="Consolas"/>
                          <w:color w:val="000000"/>
                          <w:sz w:val="19"/>
                          <w:szCs w:val="19"/>
                          <w:lang w:val="en-NL" w:eastAsia="nl-BE"/>
                        </w:rPr>
                        <w:t>.start</w:t>
                      </w:r>
                      <w:proofErr w:type="spellEnd"/>
                      <w:r>
                        <w:rPr>
                          <w:rFonts w:ascii="Consolas" w:hAnsi="Consolas" w:cs="Consolas"/>
                          <w:color w:val="000000"/>
                          <w:sz w:val="19"/>
                          <w:szCs w:val="19"/>
                          <w:lang w:val="en-NL" w:eastAsia="nl-BE"/>
                        </w:rPr>
                        <w:t>().done(</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5395D22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sendmessage</w:t>
                      </w:r>
                      <w:proofErr w:type="spellEnd"/>
                      <w:r>
                        <w:rPr>
                          <w:rFonts w:ascii="Consolas" w:hAnsi="Consolas" w:cs="Consolas"/>
                          <w:color w:val="A31515"/>
                          <w:sz w:val="19"/>
                          <w:szCs w:val="19"/>
                          <w:lang w:val="en-NL" w:eastAsia="nl-BE"/>
                        </w:rPr>
                        <w:t>'</w:t>
                      </w:r>
                      <w:proofErr w:type="gramStart"/>
                      <w:r>
                        <w:rPr>
                          <w:rFonts w:ascii="Consolas" w:hAnsi="Consolas" w:cs="Consolas"/>
                          <w:color w:val="000000"/>
                          <w:sz w:val="19"/>
                          <w:szCs w:val="19"/>
                          <w:lang w:val="en-NL" w:eastAsia="nl-BE"/>
                        </w:rPr>
                        <w:t>).click</w:t>
                      </w:r>
                      <w:proofErr w:type="gramEnd"/>
                      <w:r>
                        <w:rPr>
                          <w:rFonts w:ascii="Consolas" w:hAnsi="Consolas" w:cs="Consolas"/>
                          <w:color w:val="000000"/>
                          <w:sz w:val="19"/>
                          <w:szCs w:val="19"/>
                          <w:lang w:val="en-NL" w:eastAsia="nl-BE"/>
                        </w:rPr>
                        <w:t>(</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 {</w:t>
                      </w:r>
                    </w:p>
                    <w:p w14:paraId="35ABC1CA"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Call the Send method on the hub.</w:t>
                      </w:r>
                    </w:p>
                    <w:p w14:paraId="19362E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chat.server</w:t>
                      </w:r>
                      <w:proofErr w:type="gramEnd"/>
                      <w:r>
                        <w:rPr>
                          <w:rFonts w:ascii="Consolas" w:hAnsi="Consolas" w:cs="Consolas"/>
                          <w:color w:val="000000"/>
                          <w:sz w:val="19"/>
                          <w:szCs w:val="19"/>
                          <w:lang w:val="en-NL" w:eastAsia="nl-BE"/>
                        </w:rPr>
                        <w:t>.send</w:t>
                      </w:r>
                      <w:proofErr w:type="spell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w:t>
                      </w:r>
                      <w:proofErr w:type="spellStart"/>
                      <w:r>
                        <w:rPr>
                          <w:rFonts w:ascii="Consolas" w:hAnsi="Consolas" w:cs="Consolas"/>
                          <w:color w:val="A31515"/>
                          <w:sz w:val="19"/>
                          <w:szCs w:val="19"/>
                          <w:lang w:val="en-NL" w:eastAsia="nl-BE"/>
                        </w:rPr>
                        <w:t>displayname</w:t>
                      </w:r>
                      <w:proofErr w:type="spellEnd"/>
                      <w:r>
                        <w:rPr>
                          <w:rFonts w:ascii="Consolas" w:hAnsi="Consolas" w:cs="Consolas"/>
                          <w:color w:val="A31515"/>
                          <w:sz w:val="19"/>
                          <w:szCs w:val="19"/>
                          <w:lang w:val="en-NL" w:eastAsia="nl-BE"/>
                        </w:rPr>
                        <w:t>'</w:t>
                      </w:r>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r>
                        <w:rPr>
                          <w:rFonts w:ascii="Consolas" w:hAnsi="Consolas" w:cs="Consolas"/>
                          <w:color w:val="000000"/>
                          <w:sz w:val="19"/>
                          <w:szCs w:val="19"/>
                          <w:lang w:val="en-NL" w:eastAsia="nl-BE"/>
                        </w:rPr>
                        <w:t>(), $(</w:t>
                      </w:r>
                      <w:r>
                        <w:rPr>
                          <w:rFonts w:ascii="Consolas" w:hAnsi="Consolas" w:cs="Consolas"/>
                          <w:color w:val="A31515"/>
                          <w:sz w:val="19"/>
                          <w:szCs w:val="19"/>
                          <w:lang w:val="en-NL" w:eastAsia="nl-BE"/>
                        </w:rPr>
                        <w:t>'#message'</w:t>
                      </w:r>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r>
                        <w:rPr>
                          <w:rFonts w:ascii="Consolas" w:hAnsi="Consolas" w:cs="Consolas"/>
                          <w:color w:val="000000"/>
                          <w:sz w:val="19"/>
                          <w:szCs w:val="19"/>
                          <w:lang w:val="en-NL" w:eastAsia="nl-BE"/>
                        </w:rPr>
                        <w:t>());</w:t>
                      </w:r>
                    </w:p>
                    <w:p w14:paraId="4EB17F66"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Clear text box and reset focus for next comment.</w:t>
                      </w:r>
                    </w:p>
                    <w:p w14:paraId="0A714A18"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A31515"/>
                          <w:sz w:val="19"/>
                          <w:szCs w:val="19"/>
                          <w:lang w:val="en-NL" w:eastAsia="nl-BE"/>
                        </w:rPr>
                        <w:t>'#message'</w:t>
                      </w:r>
                      <w:proofErr w:type="gramStart"/>
                      <w:r>
                        <w:rPr>
                          <w:rFonts w:ascii="Consolas" w:hAnsi="Consolas" w:cs="Consolas"/>
                          <w:color w:val="000000"/>
                          <w:sz w:val="19"/>
                          <w:szCs w:val="19"/>
                          <w:lang w:val="en-NL" w:eastAsia="nl-BE"/>
                        </w:rPr>
                        <w:t>).</w:t>
                      </w:r>
                      <w:proofErr w:type="spellStart"/>
                      <w:r>
                        <w:rPr>
                          <w:rFonts w:ascii="Consolas" w:hAnsi="Consolas" w:cs="Consolas"/>
                          <w:color w:val="000000"/>
                          <w:sz w:val="19"/>
                          <w:szCs w:val="19"/>
                          <w:lang w:val="en-NL" w:eastAsia="nl-BE"/>
                        </w:rPr>
                        <w:t>val</w:t>
                      </w:r>
                      <w:proofErr w:type="spellEnd"/>
                      <w:proofErr w:type="gramEnd"/>
                      <w:r>
                        <w:rPr>
                          <w:rFonts w:ascii="Consolas" w:hAnsi="Consolas" w:cs="Consolas"/>
                          <w:color w:val="000000"/>
                          <w:sz w:val="19"/>
                          <w:szCs w:val="19"/>
                          <w:lang w:val="en-NL" w:eastAsia="nl-BE"/>
                        </w:rPr>
                        <w:t>(</w:t>
                      </w:r>
                      <w:r>
                        <w:rPr>
                          <w:rFonts w:ascii="Consolas" w:hAnsi="Consolas" w:cs="Consolas"/>
                          <w:color w:val="A31515"/>
                          <w:sz w:val="19"/>
                          <w:szCs w:val="19"/>
                          <w:lang w:val="en-NL" w:eastAsia="nl-BE"/>
                        </w:rPr>
                        <w:t>''</w:t>
                      </w:r>
                      <w:r>
                        <w:rPr>
                          <w:rFonts w:ascii="Consolas" w:hAnsi="Consolas" w:cs="Consolas"/>
                          <w:color w:val="000000"/>
                          <w:sz w:val="19"/>
                          <w:szCs w:val="19"/>
                          <w:lang w:val="en-NL" w:eastAsia="nl-BE"/>
                        </w:rPr>
                        <w:t>).focus();</w:t>
                      </w:r>
                    </w:p>
                    <w:p w14:paraId="37342C9F"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67A0A88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196F0C6E"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roofErr w:type="gramStart"/>
                      <w:r>
                        <w:rPr>
                          <w:rFonts w:ascii="Consolas" w:hAnsi="Consolas" w:cs="Consolas"/>
                          <w:color w:val="000000"/>
                          <w:sz w:val="19"/>
                          <w:szCs w:val="19"/>
                          <w:lang w:val="en-NL" w:eastAsia="nl-BE"/>
                        </w:rPr>
                        <w:t>);</w:t>
                      </w:r>
                      <w:proofErr w:type="gramEnd"/>
                    </w:p>
                    <w:p w14:paraId="543C9E5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8000"/>
                          <w:sz w:val="19"/>
                          <w:szCs w:val="19"/>
                          <w:lang w:val="en-NL" w:eastAsia="nl-BE"/>
                        </w:rPr>
                        <w:t>// This optional function html-encodes messages for display in the page.</w:t>
                      </w:r>
                    </w:p>
                    <w:p w14:paraId="349278C5"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function</w:t>
                      </w: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htmlEncode</w:t>
                      </w:r>
                      <w:proofErr w:type="spellEnd"/>
                      <w:r>
                        <w:rPr>
                          <w:rFonts w:ascii="Consolas" w:hAnsi="Consolas" w:cs="Consolas"/>
                          <w:color w:val="000000"/>
                          <w:sz w:val="19"/>
                          <w:szCs w:val="19"/>
                          <w:lang w:val="en-NL" w:eastAsia="nl-BE"/>
                        </w:rPr>
                        <w:t>(value) {</w:t>
                      </w:r>
                    </w:p>
                    <w:p w14:paraId="722FF441"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var</w:t>
                      </w:r>
                      <w:r>
                        <w:rPr>
                          <w:rFonts w:ascii="Consolas" w:hAnsi="Consolas" w:cs="Consolas"/>
                          <w:color w:val="000000"/>
                          <w:sz w:val="19"/>
                          <w:szCs w:val="19"/>
                          <w:lang w:val="en-NL" w:eastAsia="nl-BE"/>
                        </w:rPr>
                        <w:t xml:space="preserve"> </w:t>
                      </w:r>
                      <w:proofErr w:type="spellStart"/>
                      <w:r>
                        <w:rPr>
                          <w:rFonts w:ascii="Consolas" w:hAnsi="Consolas" w:cs="Consolas"/>
                          <w:color w:val="000000"/>
                          <w:sz w:val="19"/>
                          <w:szCs w:val="19"/>
                          <w:lang w:val="en-NL" w:eastAsia="nl-BE"/>
                        </w:rPr>
                        <w:t>encodedValue</w:t>
                      </w:r>
                      <w:proofErr w:type="spellEnd"/>
                      <w:r>
                        <w:rPr>
                          <w:rFonts w:ascii="Consolas" w:hAnsi="Consolas" w:cs="Consolas"/>
                          <w:color w:val="000000"/>
                          <w:sz w:val="19"/>
                          <w:szCs w:val="19"/>
                          <w:lang w:val="en-NL" w:eastAsia="nl-BE"/>
                        </w:rPr>
                        <w:t xml:space="preserve"> = $(</w:t>
                      </w:r>
                      <w:r>
                        <w:rPr>
                          <w:rFonts w:ascii="Consolas" w:hAnsi="Consolas" w:cs="Consolas"/>
                          <w:color w:val="A31515"/>
                          <w:sz w:val="19"/>
                          <w:szCs w:val="19"/>
                          <w:lang w:val="en-NL" w:eastAsia="nl-BE"/>
                        </w:rPr>
                        <w:t>'&lt;div /&gt;'</w:t>
                      </w:r>
                      <w:r>
                        <w:rPr>
                          <w:rFonts w:ascii="Consolas" w:hAnsi="Consolas" w:cs="Consolas"/>
                          <w:color w:val="000000"/>
                          <w:sz w:val="19"/>
                          <w:szCs w:val="19"/>
                          <w:lang w:val="en-NL" w:eastAsia="nl-BE"/>
                        </w:rPr>
                        <w:t>).text(value).</w:t>
                      </w:r>
                      <w:proofErr w:type="gramStart"/>
                      <w:r>
                        <w:rPr>
                          <w:rFonts w:ascii="Consolas" w:hAnsi="Consolas" w:cs="Consolas"/>
                          <w:color w:val="000000"/>
                          <w:sz w:val="19"/>
                          <w:szCs w:val="19"/>
                          <w:lang w:val="en-NL" w:eastAsia="nl-BE"/>
                        </w:rPr>
                        <w:t>html(</w:t>
                      </w:r>
                      <w:proofErr w:type="gramEnd"/>
                      <w:r>
                        <w:rPr>
                          <w:rFonts w:ascii="Consolas" w:hAnsi="Consolas" w:cs="Consolas"/>
                          <w:color w:val="000000"/>
                          <w:sz w:val="19"/>
                          <w:szCs w:val="19"/>
                          <w:lang w:val="en-NL" w:eastAsia="nl-BE"/>
                        </w:rPr>
                        <w:t>);</w:t>
                      </w:r>
                    </w:p>
                    <w:p w14:paraId="34BA67E3"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return</w:t>
                      </w:r>
                      <w:r>
                        <w:rPr>
                          <w:rFonts w:ascii="Consolas" w:hAnsi="Consolas" w:cs="Consolas"/>
                          <w:color w:val="000000"/>
                          <w:sz w:val="19"/>
                          <w:szCs w:val="19"/>
                          <w:lang w:val="en-NL" w:eastAsia="nl-BE"/>
                        </w:rPr>
                        <w:t xml:space="preserve"> </w:t>
                      </w:r>
                      <w:proofErr w:type="spellStart"/>
                      <w:proofErr w:type="gramStart"/>
                      <w:r>
                        <w:rPr>
                          <w:rFonts w:ascii="Consolas" w:hAnsi="Consolas" w:cs="Consolas"/>
                          <w:color w:val="000000"/>
                          <w:sz w:val="19"/>
                          <w:szCs w:val="19"/>
                          <w:lang w:val="en-NL" w:eastAsia="nl-BE"/>
                        </w:rPr>
                        <w:t>encodedValue</w:t>
                      </w:r>
                      <w:proofErr w:type="spellEnd"/>
                      <w:r>
                        <w:rPr>
                          <w:rFonts w:ascii="Consolas" w:hAnsi="Consolas" w:cs="Consolas"/>
                          <w:color w:val="000000"/>
                          <w:sz w:val="19"/>
                          <w:szCs w:val="19"/>
                          <w:lang w:val="en-NL" w:eastAsia="nl-BE"/>
                        </w:rPr>
                        <w:t>;</w:t>
                      </w:r>
                      <w:proofErr w:type="gramEnd"/>
                    </w:p>
                    <w:p w14:paraId="6E30361F"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p>
                    <w:p w14:paraId="4A99281D" w14:textId="77777777" w:rsidR="009A2EF1" w:rsidRDefault="009A2EF1" w:rsidP="009A2EF1">
                      <w:pPr>
                        <w:autoSpaceDE w:val="0"/>
                        <w:autoSpaceDN w:val="0"/>
                        <w:adjustRightInd w:val="0"/>
                        <w:spacing w:after="0"/>
                        <w:rPr>
                          <w:rFonts w:ascii="Consolas" w:hAnsi="Consolas" w:cs="Consolas"/>
                          <w:color w:val="000000"/>
                          <w:sz w:val="19"/>
                          <w:szCs w:val="19"/>
                          <w:lang w:val="en-NL" w:eastAsia="nl-BE"/>
                        </w:rPr>
                      </w:pPr>
                      <w:r>
                        <w:rPr>
                          <w:rFonts w:ascii="Consolas" w:hAnsi="Consolas" w:cs="Consolas"/>
                          <w:color w:val="000000"/>
                          <w:sz w:val="19"/>
                          <w:szCs w:val="19"/>
                          <w:lang w:val="en-NL" w:eastAsia="nl-BE"/>
                        </w:rPr>
                        <w:t xml:space="preserve">    </w:t>
                      </w:r>
                      <w:r>
                        <w:rPr>
                          <w:rFonts w:ascii="Consolas" w:hAnsi="Consolas" w:cs="Consolas"/>
                          <w:color w:val="0000FF"/>
                          <w:sz w:val="19"/>
                          <w:szCs w:val="19"/>
                          <w:lang w:val="en-NL" w:eastAsia="nl-BE"/>
                        </w:rPr>
                        <w:t>&lt;/</w:t>
                      </w:r>
                      <w:r>
                        <w:rPr>
                          <w:rFonts w:ascii="Consolas" w:hAnsi="Consolas" w:cs="Consolas"/>
                          <w:color w:val="800000"/>
                          <w:sz w:val="19"/>
                          <w:szCs w:val="19"/>
                          <w:lang w:val="en-NL" w:eastAsia="nl-BE"/>
                        </w:rPr>
                        <w:t>script</w:t>
                      </w:r>
                      <w:r>
                        <w:rPr>
                          <w:rFonts w:ascii="Consolas" w:hAnsi="Consolas" w:cs="Consolas"/>
                          <w:color w:val="0000FF"/>
                          <w:sz w:val="19"/>
                          <w:szCs w:val="19"/>
                          <w:lang w:val="en-NL" w:eastAsia="nl-BE"/>
                        </w:rPr>
                        <w:t>&gt;</w:t>
                      </w:r>
                    </w:p>
                    <w:p w14:paraId="24E45E35" w14:textId="70A4CD41" w:rsidR="009A2EF1" w:rsidRDefault="009A2EF1" w:rsidP="009A2EF1">
                      <w:r>
                        <w:rPr>
                          <w:rFonts w:ascii="Consolas" w:hAnsi="Consolas" w:cs="Consolas"/>
                          <w:color w:val="000000"/>
                          <w:sz w:val="19"/>
                          <w:szCs w:val="19"/>
                          <w:highlight w:val="yellow"/>
                          <w:lang w:val="en-NL" w:eastAsia="nl-BE"/>
                        </w:rPr>
                        <w:t>}</w:t>
                      </w:r>
                    </w:p>
                  </w:txbxContent>
                </v:textbox>
                <w10:wrap type="square" anchorx="margin" anchory="margin"/>
              </v:shape>
            </w:pict>
          </mc:Fallback>
        </mc:AlternateContent>
      </w:r>
    </w:p>
    <w:p w14:paraId="79ABB422" w14:textId="77777777" w:rsidR="004136F0" w:rsidRDefault="004136F0" w:rsidP="009A2EF1">
      <w:pPr>
        <w:pStyle w:val="NoSpacing"/>
      </w:pPr>
    </w:p>
    <w:p w14:paraId="35DCBDA6" w14:textId="77777777" w:rsidR="004136F0" w:rsidRDefault="004136F0" w:rsidP="009A2EF1">
      <w:pPr>
        <w:pStyle w:val="NoSpacing"/>
      </w:pPr>
    </w:p>
    <w:p w14:paraId="52961E25" w14:textId="77777777" w:rsidR="004136F0" w:rsidRDefault="004136F0" w:rsidP="009A2EF1">
      <w:pPr>
        <w:pStyle w:val="NoSpacing"/>
      </w:pPr>
    </w:p>
    <w:p w14:paraId="3938214C" w14:textId="77777777" w:rsidR="004136F0" w:rsidRDefault="004136F0" w:rsidP="009A2EF1">
      <w:pPr>
        <w:pStyle w:val="NoSpacing"/>
      </w:pPr>
    </w:p>
    <w:p w14:paraId="04BA49DF" w14:textId="77777777" w:rsidR="004136F0" w:rsidRDefault="004136F0" w:rsidP="009A2EF1">
      <w:pPr>
        <w:pStyle w:val="NoSpacing"/>
      </w:pPr>
    </w:p>
    <w:p w14:paraId="09C47558" w14:textId="77777777" w:rsidR="004136F0" w:rsidRDefault="004136F0" w:rsidP="009A2EF1">
      <w:pPr>
        <w:pStyle w:val="NoSpacing"/>
      </w:pPr>
    </w:p>
    <w:p w14:paraId="1F7077AB" w14:textId="77777777" w:rsidR="009A2EF1" w:rsidRDefault="009A2EF1" w:rsidP="00227C4C"/>
    <w:p w14:paraId="3A64D4AD" w14:textId="7390E18D" w:rsidR="005C2B68" w:rsidRPr="002B5264" w:rsidRDefault="000E1186" w:rsidP="005C2B68">
      <w:pPr>
        <w:pStyle w:val="Head2"/>
        <w:rPr>
          <w:lang w:val="nl-BE"/>
        </w:rPr>
      </w:pPr>
      <w:r>
        <w:lastRenderedPageBreak/>
        <w:t>Check scripts</w:t>
      </w:r>
    </w:p>
    <w:p w14:paraId="46270DC4" w14:textId="77777777" w:rsidR="002B5264" w:rsidRDefault="002B5264" w:rsidP="002B5264">
      <w:pPr>
        <w:pStyle w:val="Head2"/>
        <w:numPr>
          <w:ilvl w:val="0"/>
          <w:numId w:val="0"/>
        </w:numPr>
        <w:rPr>
          <w:lang w:val="nl-BE"/>
        </w:rPr>
      </w:pPr>
    </w:p>
    <w:p w14:paraId="69580CBD" w14:textId="7F3B804A" w:rsidR="000E1186" w:rsidRDefault="000E1186" w:rsidP="000E1186">
      <w:pPr>
        <w:pStyle w:val="NoSpacing"/>
        <w:jc w:val="both"/>
        <w:rPr>
          <w:lang w:val="nl-BE"/>
        </w:rPr>
      </w:pPr>
      <w:r w:rsidRPr="000E1186">
        <w:rPr>
          <w:lang w:val="nl-BE"/>
        </w:rPr>
        <w:t>Scriptbibliotheken voor jQuery en SignalR zijn zichtbaar in het project.</w:t>
      </w:r>
      <w:r>
        <w:rPr>
          <w:lang w:val="nl-BE"/>
        </w:rPr>
        <w:t xml:space="preserve"> Het is namelijk zo dat de geïnstalleerde jQuery scripts wel van minimaal versie 2.1.0 moeten zijn, aangezien wij </w:t>
      </w:r>
      <w:r w:rsidRPr="000E1186">
        <w:rPr>
          <w:lang w:val="nl-BE"/>
        </w:rPr>
        <w:t>.NET framework 4.5 of hoger</w:t>
      </w:r>
      <w:r>
        <w:rPr>
          <w:lang w:val="nl-BE"/>
        </w:rPr>
        <w:t xml:space="preserve"> hanteren. Via de volgende stappen kunnen wij het versienummer checken.</w:t>
      </w:r>
    </w:p>
    <w:p w14:paraId="42AE303F" w14:textId="77777777" w:rsidR="000E1186" w:rsidRDefault="000E1186" w:rsidP="000E1186">
      <w:pPr>
        <w:pStyle w:val="NoSpacing"/>
        <w:rPr>
          <w:lang w:val="nl-BE"/>
        </w:rPr>
      </w:pPr>
    </w:p>
    <w:p w14:paraId="376F7956" w14:textId="48A33218" w:rsidR="000E1186" w:rsidRPr="000E1186" w:rsidRDefault="000E1186" w:rsidP="000E1186">
      <w:pPr>
        <w:pStyle w:val="NoSpacing"/>
        <w:numPr>
          <w:ilvl w:val="0"/>
          <w:numId w:val="45"/>
        </w:numPr>
        <w:jc w:val="both"/>
      </w:pPr>
      <w:r w:rsidRPr="000E1186">
        <w:t xml:space="preserve">Vouw in Solution Explorer </w:t>
      </w:r>
      <w:r w:rsidRPr="000E1186">
        <w:t xml:space="preserve">het mapje </w:t>
      </w:r>
      <w:r w:rsidRPr="000E1186">
        <w:rPr>
          <w:b/>
          <w:bCs/>
          <w:color w:val="0000FF"/>
        </w:rPr>
        <w:t>Scripts</w:t>
      </w:r>
      <w:r w:rsidRPr="000E1186">
        <w:t xml:space="preserve"> uit.</w:t>
      </w:r>
      <w:r w:rsidRPr="000E1186">
        <w:t xml:space="preserve"> Al</w:t>
      </w:r>
      <w:r>
        <w:t>s het goed is zien wij vervolgens het volgende:</w:t>
      </w:r>
    </w:p>
    <w:p w14:paraId="4A8EAE56" w14:textId="77777777" w:rsidR="000E1186" w:rsidRDefault="000E1186" w:rsidP="000E1186">
      <w:pPr>
        <w:spacing w:after="0"/>
      </w:pPr>
    </w:p>
    <w:p w14:paraId="314DC00E" w14:textId="0D9EA43F" w:rsidR="000E1186" w:rsidRDefault="000E1186" w:rsidP="000E1186">
      <w:pPr>
        <w:spacing w:after="0"/>
        <w:ind w:firstLine="708"/>
      </w:pPr>
      <w:r w:rsidRPr="000E1186">
        <w:drawing>
          <wp:inline distT="0" distB="0" distL="0" distR="0" wp14:anchorId="1A0FBDFC" wp14:editId="68F82FC1">
            <wp:extent cx="2685714" cy="3152381"/>
            <wp:effectExtent l="0" t="0" r="635" b="0"/>
            <wp:docPr id="7498879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7930" name="Picture 1" descr="Text&#10;&#10;Description automatically generated"/>
                    <pic:cNvPicPr/>
                  </pic:nvPicPr>
                  <pic:blipFill>
                    <a:blip r:embed="rId19"/>
                    <a:stretch>
                      <a:fillRect/>
                    </a:stretch>
                  </pic:blipFill>
                  <pic:spPr>
                    <a:xfrm>
                      <a:off x="0" y="0"/>
                      <a:ext cx="2685714" cy="3152381"/>
                    </a:xfrm>
                    <a:prstGeom prst="rect">
                      <a:avLst/>
                    </a:prstGeom>
                  </pic:spPr>
                </pic:pic>
              </a:graphicData>
            </a:graphic>
          </wp:inline>
        </w:drawing>
      </w:r>
    </w:p>
    <w:p w14:paraId="041C825C" w14:textId="77777777" w:rsidR="000E1186" w:rsidRPr="000E1186" w:rsidRDefault="000E1186" w:rsidP="000E1186">
      <w:pPr>
        <w:spacing w:after="0"/>
      </w:pPr>
    </w:p>
    <w:p w14:paraId="5EC2E7C4" w14:textId="2179DE1A" w:rsidR="000E1186" w:rsidRPr="000E1186" w:rsidRDefault="000E1186" w:rsidP="000E1186">
      <w:pPr>
        <w:spacing w:after="0"/>
        <w:rPr>
          <w:lang w:val="nl-BE"/>
        </w:rPr>
      </w:pPr>
    </w:p>
    <w:p w14:paraId="764231D3" w14:textId="77777777" w:rsidR="000E1186" w:rsidRPr="000E1186" w:rsidRDefault="000E1186" w:rsidP="000E1186">
      <w:pPr>
        <w:spacing w:after="0"/>
        <w:rPr>
          <w:lang w:val="nl-BE"/>
        </w:rPr>
      </w:pPr>
    </w:p>
    <w:p w14:paraId="647E73DF" w14:textId="52230BFD" w:rsidR="000E1186" w:rsidRPr="000E1186" w:rsidRDefault="000E1186" w:rsidP="00F94719">
      <w:pPr>
        <w:pStyle w:val="ListParagraph"/>
        <w:numPr>
          <w:ilvl w:val="0"/>
          <w:numId w:val="45"/>
        </w:numPr>
        <w:spacing w:after="0"/>
        <w:jc w:val="both"/>
        <w:rPr>
          <w:lang w:val="nl-BE"/>
        </w:rPr>
      </w:pPr>
      <w:r w:rsidRPr="000E1186">
        <w:rPr>
          <w:lang w:val="nl-BE"/>
        </w:rPr>
        <w:t xml:space="preserve">Controleer of de scriptverwijzingen in </w:t>
      </w:r>
      <w:r>
        <w:rPr>
          <w:lang w:val="nl-BE"/>
        </w:rPr>
        <w:t>de view</w:t>
      </w:r>
      <w:r w:rsidRPr="000E1186">
        <w:rPr>
          <w:lang w:val="nl-BE"/>
        </w:rPr>
        <w:t xml:space="preserve"> Chat.cshtml overeenkomen met de versies van de scriptbestanden in het project.</w:t>
      </w:r>
      <w:r>
        <w:rPr>
          <w:lang w:val="nl-BE"/>
        </w:rPr>
        <w:t xml:space="preserve"> Het is mogelijk dat de Package Manager</w:t>
      </w:r>
      <w:r w:rsidRPr="000E1186">
        <w:rPr>
          <w:lang w:val="nl-BE"/>
        </w:rPr>
        <w:t xml:space="preserve"> een </w:t>
      </w:r>
      <w:r w:rsidR="00F94719">
        <w:rPr>
          <w:lang w:val="nl-BE"/>
        </w:rPr>
        <w:t xml:space="preserve">vorige of </w:t>
      </w:r>
      <w:r w:rsidRPr="000E1186">
        <w:rPr>
          <w:lang w:val="nl-BE"/>
        </w:rPr>
        <w:t>latere versie van de SignalR-scripts geïnstalleerd</w:t>
      </w:r>
      <w:r>
        <w:rPr>
          <w:lang w:val="nl-BE"/>
        </w:rPr>
        <w:t xml:space="preserve"> heeft</w:t>
      </w:r>
      <w:r w:rsidRPr="000E1186">
        <w:rPr>
          <w:lang w:val="nl-BE"/>
        </w:rPr>
        <w:t>.</w:t>
      </w:r>
    </w:p>
    <w:p w14:paraId="6230148A" w14:textId="77777777" w:rsidR="000E1186" w:rsidRPr="000E1186" w:rsidRDefault="000E1186" w:rsidP="000E1186">
      <w:pPr>
        <w:spacing w:after="0"/>
        <w:rPr>
          <w:lang w:val="nl-BE"/>
        </w:rPr>
      </w:pPr>
    </w:p>
    <w:p w14:paraId="6990ECDD" w14:textId="53A4766A" w:rsidR="000E1186" w:rsidRPr="000E1186" w:rsidRDefault="00F94719" w:rsidP="00F94719">
      <w:pPr>
        <w:spacing w:after="0"/>
        <w:ind w:firstLine="708"/>
        <w:rPr>
          <w:lang w:val="nl-BE"/>
        </w:rPr>
      </w:pPr>
      <w:r w:rsidRPr="00F94719">
        <w:drawing>
          <wp:inline distT="0" distB="0" distL="0" distR="0" wp14:anchorId="675F9387" wp14:editId="58AB85C5">
            <wp:extent cx="5133333" cy="1266667"/>
            <wp:effectExtent l="0" t="0" r="0" b="0"/>
            <wp:docPr id="20405256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25688" name="Picture 1" descr="Text&#10;&#10;Description automatically generated"/>
                    <pic:cNvPicPr/>
                  </pic:nvPicPr>
                  <pic:blipFill>
                    <a:blip r:embed="rId20"/>
                    <a:stretch>
                      <a:fillRect/>
                    </a:stretch>
                  </pic:blipFill>
                  <pic:spPr>
                    <a:xfrm>
                      <a:off x="0" y="0"/>
                      <a:ext cx="5133333" cy="1266667"/>
                    </a:xfrm>
                    <a:prstGeom prst="rect">
                      <a:avLst/>
                    </a:prstGeom>
                  </pic:spPr>
                </pic:pic>
              </a:graphicData>
            </a:graphic>
          </wp:inline>
        </w:drawing>
      </w:r>
    </w:p>
    <w:p w14:paraId="77DBC85A" w14:textId="77777777" w:rsidR="000E1186" w:rsidRPr="000E1186" w:rsidRDefault="000E1186" w:rsidP="000E1186">
      <w:pPr>
        <w:spacing w:after="0"/>
        <w:rPr>
          <w:lang w:val="nl-BE"/>
        </w:rPr>
      </w:pPr>
    </w:p>
    <w:p w14:paraId="03C9BD80" w14:textId="28C3A26E" w:rsidR="00AB34AC" w:rsidRDefault="00F94719" w:rsidP="00F94719">
      <w:pPr>
        <w:spacing w:after="0"/>
        <w:ind w:firstLine="708"/>
        <w:rPr>
          <w:lang w:val="nl-BE"/>
        </w:rPr>
      </w:pPr>
      <w:r>
        <w:rPr>
          <w:lang w:val="nl-BE"/>
        </w:rPr>
        <w:t>Mochten ze niet matchen, dan moet het .cshtml file aangepast worden.</w:t>
      </w:r>
    </w:p>
    <w:p w14:paraId="1C22FE8B" w14:textId="77777777" w:rsidR="00F94719" w:rsidRDefault="00F94719" w:rsidP="00F94719">
      <w:pPr>
        <w:spacing w:after="0"/>
        <w:ind w:firstLine="708"/>
        <w:rPr>
          <w:lang w:val="nl-BE"/>
        </w:rPr>
      </w:pPr>
    </w:p>
    <w:p w14:paraId="5F0D9F44" w14:textId="2B54AECB" w:rsidR="00F94719" w:rsidRPr="00F94719" w:rsidRDefault="00F94719" w:rsidP="00F94719">
      <w:pPr>
        <w:pStyle w:val="ListParagraph"/>
        <w:numPr>
          <w:ilvl w:val="0"/>
          <w:numId w:val="45"/>
        </w:numPr>
        <w:spacing w:after="0"/>
        <w:rPr>
          <w:lang w:val="nl-BE"/>
        </w:rPr>
      </w:pPr>
      <w:r>
        <w:rPr>
          <w:lang w:val="nl-BE"/>
        </w:rPr>
        <w:t xml:space="preserve">Klik daarna op </w:t>
      </w:r>
      <w:r w:rsidRPr="00F94719">
        <w:rPr>
          <w:b/>
          <w:bCs/>
          <w:color w:val="0000FF"/>
          <w:lang w:val="nl-BE"/>
        </w:rPr>
        <w:t>File</w:t>
      </w:r>
      <w:r>
        <w:rPr>
          <w:lang w:val="nl-BE"/>
        </w:rPr>
        <w:t xml:space="preserve"> &gt; </w:t>
      </w:r>
      <w:r w:rsidRPr="00F94719">
        <w:rPr>
          <w:b/>
          <w:bCs/>
          <w:color w:val="0000FF"/>
          <w:lang w:val="nl-BE"/>
        </w:rPr>
        <w:t>Save All</w:t>
      </w:r>
    </w:p>
    <w:p w14:paraId="0CC7F1CA" w14:textId="5F1D0C1F" w:rsidR="00143886" w:rsidRDefault="00143886" w:rsidP="0071710F">
      <w:pPr>
        <w:spacing w:after="0"/>
        <w:rPr>
          <w:lang w:val="nl-BE"/>
        </w:rPr>
      </w:pPr>
    </w:p>
    <w:p w14:paraId="5E61E53E" w14:textId="2F8D2F25" w:rsidR="00AB34AC" w:rsidRDefault="00AB34AC">
      <w:pPr>
        <w:spacing w:after="0"/>
        <w:rPr>
          <w:lang w:val="nl-BE"/>
        </w:rPr>
      </w:pPr>
    </w:p>
    <w:p w14:paraId="14D82E0B" w14:textId="77777777" w:rsidR="00F94719" w:rsidRDefault="00F94719">
      <w:pPr>
        <w:spacing w:after="0"/>
        <w:rPr>
          <w:lang w:val="nl-BE"/>
        </w:rPr>
      </w:pPr>
    </w:p>
    <w:p w14:paraId="72D33538" w14:textId="77777777" w:rsidR="00100362" w:rsidRDefault="00100362">
      <w:pPr>
        <w:spacing w:after="0"/>
        <w:rPr>
          <w:lang w:val="nl-BE"/>
        </w:rPr>
      </w:pPr>
    </w:p>
    <w:p w14:paraId="3E982A56" w14:textId="77777777" w:rsidR="00100362" w:rsidRDefault="00100362">
      <w:pPr>
        <w:spacing w:after="0"/>
        <w:rPr>
          <w:lang w:val="nl-BE"/>
        </w:rPr>
      </w:pPr>
    </w:p>
    <w:p w14:paraId="661A6741" w14:textId="77777777" w:rsidR="00100362" w:rsidRDefault="00100362">
      <w:pPr>
        <w:spacing w:after="0"/>
        <w:rPr>
          <w:lang w:val="nl-BE"/>
        </w:rPr>
      </w:pPr>
    </w:p>
    <w:p w14:paraId="512F0F08" w14:textId="77777777" w:rsidR="00100362" w:rsidRDefault="00100362">
      <w:pPr>
        <w:spacing w:after="0"/>
        <w:rPr>
          <w:lang w:val="nl-BE"/>
        </w:rPr>
      </w:pPr>
    </w:p>
    <w:p w14:paraId="58DEB668" w14:textId="77777777" w:rsidR="00F94719" w:rsidRDefault="00F94719">
      <w:pPr>
        <w:spacing w:after="0"/>
        <w:rPr>
          <w:lang w:val="nl-BE"/>
        </w:rPr>
      </w:pPr>
    </w:p>
    <w:p w14:paraId="5B465277" w14:textId="6C26AE55" w:rsidR="003A3C09" w:rsidRPr="001038AD" w:rsidRDefault="00F94719" w:rsidP="003A3C09">
      <w:pPr>
        <w:pStyle w:val="Head2"/>
        <w:rPr>
          <w:lang w:val="nl-BE"/>
        </w:rPr>
      </w:pPr>
      <w:r>
        <w:lastRenderedPageBreak/>
        <w:t>A</w:t>
      </w:r>
      <w:r w:rsidR="003A3C09">
        <w:t xml:space="preserve">pplicatie </w:t>
      </w:r>
      <w:r>
        <w:t>runn</w:t>
      </w:r>
      <w:r w:rsidR="003A3C09">
        <w:t>en</w:t>
      </w:r>
    </w:p>
    <w:p w14:paraId="15C7D343" w14:textId="77777777" w:rsidR="00100362" w:rsidRDefault="00100362" w:rsidP="0071710F">
      <w:pPr>
        <w:spacing w:after="0"/>
        <w:rPr>
          <w:lang w:val="nl-BE"/>
        </w:rPr>
      </w:pPr>
    </w:p>
    <w:p w14:paraId="645007BF" w14:textId="78A3399D" w:rsidR="00100362" w:rsidRDefault="00100362" w:rsidP="00100362">
      <w:pPr>
        <w:spacing w:after="0"/>
        <w:jc w:val="both"/>
        <w:rPr>
          <w:lang w:val="nl-BE"/>
        </w:rPr>
      </w:pPr>
      <w:r>
        <w:rPr>
          <w:lang w:val="nl-BE"/>
        </w:rPr>
        <w:t>De chat</w:t>
      </w:r>
      <w:r w:rsidRPr="00F94719">
        <w:rPr>
          <w:lang w:val="nl-BE"/>
        </w:rPr>
        <w:t>applicatie is nu klaar</w:t>
      </w:r>
      <w:r>
        <w:rPr>
          <w:lang w:val="nl-BE"/>
        </w:rPr>
        <w:t xml:space="preserve"> en deze kunnen wij runnen om te kijken naar de werking hiervan.</w:t>
      </w:r>
    </w:p>
    <w:p w14:paraId="338166B5" w14:textId="77777777" w:rsidR="00100362" w:rsidRDefault="00100362" w:rsidP="0071710F">
      <w:pPr>
        <w:spacing w:after="0"/>
        <w:rPr>
          <w:lang w:val="nl-BE"/>
        </w:rPr>
      </w:pPr>
    </w:p>
    <w:p w14:paraId="76556275" w14:textId="6F1A2463" w:rsidR="00F94719" w:rsidRDefault="00F94719" w:rsidP="00F94719">
      <w:pPr>
        <w:pStyle w:val="ListParagraph"/>
        <w:numPr>
          <w:ilvl w:val="0"/>
          <w:numId w:val="46"/>
        </w:numPr>
        <w:spacing w:after="0"/>
        <w:rPr>
          <w:lang w:val="nl-BE"/>
        </w:rPr>
      </w:pPr>
      <w:r>
        <w:rPr>
          <w:lang w:val="nl-BE"/>
        </w:rPr>
        <w:t>Klik op F5 om de applicatie te runnen.</w:t>
      </w:r>
    </w:p>
    <w:p w14:paraId="53CC44F0" w14:textId="77777777" w:rsidR="00100362" w:rsidRPr="00100362" w:rsidRDefault="00100362" w:rsidP="00100362">
      <w:pPr>
        <w:spacing w:after="0"/>
        <w:rPr>
          <w:lang w:val="nl-BE"/>
        </w:rPr>
      </w:pPr>
    </w:p>
    <w:p w14:paraId="7570DA71" w14:textId="7896CC49" w:rsidR="00F94719" w:rsidRDefault="00F94719" w:rsidP="00F94719">
      <w:pPr>
        <w:pStyle w:val="ListParagraph"/>
        <w:numPr>
          <w:ilvl w:val="0"/>
          <w:numId w:val="46"/>
        </w:numPr>
        <w:spacing w:after="0"/>
        <w:rPr>
          <w:lang w:val="nl-BE"/>
        </w:rPr>
      </w:pPr>
      <w:r>
        <w:rPr>
          <w:lang w:val="nl-BE"/>
        </w:rPr>
        <w:t>Vul in je naam. Hierbij een voorbeeld:</w:t>
      </w:r>
    </w:p>
    <w:p w14:paraId="4805351A" w14:textId="77777777" w:rsidR="00F94719" w:rsidRDefault="00F94719" w:rsidP="00F94719">
      <w:pPr>
        <w:pStyle w:val="NoSpacing"/>
        <w:rPr>
          <w:lang w:val="nl-BE"/>
        </w:rPr>
      </w:pPr>
    </w:p>
    <w:p w14:paraId="67F72150" w14:textId="1A6BFFF4" w:rsidR="00F94719" w:rsidRDefault="00F94719" w:rsidP="00F94719">
      <w:pPr>
        <w:pStyle w:val="NoSpacing"/>
        <w:ind w:firstLine="708"/>
        <w:rPr>
          <w:lang w:val="nl-BE"/>
        </w:rPr>
      </w:pPr>
      <w:r w:rsidRPr="00F94719">
        <w:drawing>
          <wp:inline distT="0" distB="0" distL="0" distR="0" wp14:anchorId="3C46EE16" wp14:editId="08288F8C">
            <wp:extent cx="4228571" cy="1571429"/>
            <wp:effectExtent l="0" t="0" r="635" b="0"/>
            <wp:docPr id="63521327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13278" name="Picture 1" descr="Graphical user interface&#10;&#10;Description automatically generated"/>
                    <pic:cNvPicPr/>
                  </pic:nvPicPr>
                  <pic:blipFill>
                    <a:blip r:embed="rId21"/>
                    <a:stretch>
                      <a:fillRect/>
                    </a:stretch>
                  </pic:blipFill>
                  <pic:spPr>
                    <a:xfrm>
                      <a:off x="0" y="0"/>
                      <a:ext cx="4228571" cy="1571429"/>
                    </a:xfrm>
                    <a:prstGeom prst="rect">
                      <a:avLst/>
                    </a:prstGeom>
                  </pic:spPr>
                </pic:pic>
              </a:graphicData>
            </a:graphic>
          </wp:inline>
        </w:drawing>
      </w:r>
    </w:p>
    <w:p w14:paraId="58F718B7" w14:textId="77777777" w:rsidR="00F94719" w:rsidRDefault="00F94719" w:rsidP="00F94719">
      <w:pPr>
        <w:pStyle w:val="NoSpacing"/>
        <w:rPr>
          <w:lang w:val="nl-BE"/>
        </w:rPr>
      </w:pPr>
    </w:p>
    <w:p w14:paraId="22D835F4" w14:textId="77777777" w:rsidR="00F94719" w:rsidRDefault="00F94719" w:rsidP="00F94719">
      <w:pPr>
        <w:pStyle w:val="NoSpacing"/>
        <w:rPr>
          <w:lang w:val="nl-BE"/>
        </w:rPr>
      </w:pPr>
    </w:p>
    <w:p w14:paraId="245562D4" w14:textId="37526A62" w:rsidR="00F94719" w:rsidRDefault="00F94719" w:rsidP="00F94719">
      <w:pPr>
        <w:pStyle w:val="NoSpacing"/>
        <w:numPr>
          <w:ilvl w:val="0"/>
          <w:numId w:val="46"/>
        </w:numPr>
        <w:rPr>
          <w:lang w:val="nl-BE"/>
        </w:rPr>
      </w:pPr>
      <w:r>
        <w:rPr>
          <w:lang w:val="nl-BE"/>
        </w:rPr>
        <w:t xml:space="preserve">Je krijgt de applicatie te zien. Voordat je hiermee aan de slag gaat, kopieer de url en </w:t>
      </w:r>
      <w:r w:rsidR="00100362">
        <w:rPr>
          <w:lang w:val="nl-BE"/>
        </w:rPr>
        <w:t>plak deze in</w:t>
      </w:r>
      <w:r>
        <w:rPr>
          <w:lang w:val="nl-BE"/>
        </w:rPr>
        <w:t xml:space="preserve"> een nieuwe </w:t>
      </w:r>
      <w:r w:rsidR="00100362">
        <w:rPr>
          <w:lang w:val="nl-BE"/>
        </w:rPr>
        <w:t>browser.</w:t>
      </w:r>
    </w:p>
    <w:p w14:paraId="44AD3939" w14:textId="0E942754" w:rsidR="00F94719" w:rsidRDefault="00F94719" w:rsidP="00100362">
      <w:pPr>
        <w:pStyle w:val="NoSpacing"/>
        <w:rPr>
          <w:lang w:val="nl-BE"/>
        </w:rPr>
      </w:pPr>
    </w:p>
    <w:p w14:paraId="40B9E746" w14:textId="77777777" w:rsidR="00100362" w:rsidRDefault="00100362" w:rsidP="00100362">
      <w:pPr>
        <w:pStyle w:val="NoSpacing"/>
        <w:rPr>
          <w:lang w:val="nl-BE"/>
        </w:rPr>
      </w:pPr>
    </w:p>
    <w:p w14:paraId="73CD6D6D" w14:textId="25755DE0" w:rsidR="00F94719" w:rsidRDefault="00100362" w:rsidP="00100362">
      <w:pPr>
        <w:pStyle w:val="NoSpacing"/>
        <w:rPr>
          <w:lang w:val="nl-BE"/>
        </w:rPr>
      </w:pPr>
      <w:r w:rsidRPr="00100362">
        <w:drawing>
          <wp:inline distT="0" distB="0" distL="0" distR="0" wp14:anchorId="229F33C4" wp14:editId="39E9CBEA">
            <wp:extent cx="6057900" cy="1908364"/>
            <wp:effectExtent l="0" t="0" r="0" b="0"/>
            <wp:docPr id="1525835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3570" name="Picture 1" descr="Graphical user interface, text, application&#10;&#10;Description automatically generated"/>
                    <pic:cNvPicPr/>
                  </pic:nvPicPr>
                  <pic:blipFill>
                    <a:blip r:embed="rId22"/>
                    <a:stretch>
                      <a:fillRect/>
                    </a:stretch>
                  </pic:blipFill>
                  <pic:spPr>
                    <a:xfrm>
                      <a:off x="0" y="0"/>
                      <a:ext cx="6068504" cy="1911704"/>
                    </a:xfrm>
                    <a:prstGeom prst="rect">
                      <a:avLst/>
                    </a:prstGeom>
                  </pic:spPr>
                </pic:pic>
              </a:graphicData>
            </a:graphic>
          </wp:inline>
        </w:drawing>
      </w:r>
    </w:p>
    <w:p w14:paraId="377748C1" w14:textId="77777777" w:rsidR="00F94719" w:rsidRDefault="00F94719" w:rsidP="00F94719">
      <w:pPr>
        <w:pStyle w:val="NoSpacing"/>
        <w:rPr>
          <w:lang w:val="nl-BE"/>
        </w:rPr>
      </w:pPr>
    </w:p>
    <w:p w14:paraId="65B5CEF3" w14:textId="77777777" w:rsidR="00100362" w:rsidRDefault="00100362" w:rsidP="00F94719">
      <w:pPr>
        <w:pStyle w:val="NoSpacing"/>
        <w:rPr>
          <w:lang w:val="nl-BE"/>
        </w:rPr>
      </w:pPr>
    </w:p>
    <w:p w14:paraId="71CEA8C8" w14:textId="42C4493B" w:rsidR="00100362" w:rsidRDefault="00100362" w:rsidP="00100362">
      <w:pPr>
        <w:pStyle w:val="NoSpacing"/>
        <w:numPr>
          <w:ilvl w:val="0"/>
          <w:numId w:val="46"/>
        </w:numPr>
        <w:rPr>
          <w:lang w:val="nl-BE"/>
        </w:rPr>
      </w:pPr>
      <w:r>
        <w:rPr>
          <w:lang w:val="nl-BE"/>
        </w:rPr>
        <w:t>In de nieuwe window moet je een andere naam invullen.</w:t>
      </w:r>
    </w:p>
    <w:p w14:paraId="38695320" w14:textId="77777777" w:rsidR="00100362" w:rsidRDefault="00100362" w:rsidP="00100362">
      <w:pPr>
        <w:pStyle w:val="NoSpacing"/>
        <w:ind w:left="720"/>
        <w:rPr>
          <w:lang w:val="nl-BE"/>
        </w:rPr>
      </w:pPr>
    </w:p>
    <w:p w14:paraId="06613803" w14:textId="43EEFFDD" w:rsidR="00100362" w:rsidRDefault="00100362" w:rsidP="00100362">
      <w:pPr>
        <w:pStyle w:val="NoSpacing"/>
        <w:ind w:left="720"/>
        <w:rPr>
          <w:lang w:val="nl-BE"/>
        </w:rPr>
      </w:pPr>
      <w:r w:rsidRPr="00100362">
        <w:drawing>
          <wp:inline distT="0" distB="0" distL="0" distR="0" wp14:anchorId="42DA8E03" wp14:editId="5586E2EE">
            <wp:extent cx="4180952" cy="1571429"/>
            <wp:effectExtent l="0" t="0" r="0" b="0"/>
            <wp:docPr id="1716441319"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41319" name="Picture 1" descr="Graphical user interface&#10;&#10;Description automatically generated with medium confidence"/>
                    <pic:cNvPicPr/>
                  </pic:nvPicPr>
                  <pic:blipFill>
                    <a:blip r:embed="rId23"/>
                    <a:stretch>
                      <a:fillRect/>
                    </a:stretch>
                  </pic:blipFill>
                  <pic:spPr>
                    <a:xfrm>
                      <a:off x="0" y="0"/>
                      <a:ext cx="4180952" cy="1571429"/>
                    </a:xfrm>
                    <a:prstGeom prst="rect">
                      <a:avLst/>
                    </a:prstGeom>
                  </pic:spPr>
                </pic:pic>
              </a:graphicData>
            </a:graphic>
          </wp:inline>
        </w:drawing>
      </w:r>
    </w:p>
    <w:p w14:paraId="711B0ACA" w14:textId="77777777" w:rsidR="00100362" w:rsidRDefault="00100362" w:rsidP="00100362">
      <w:pPr>
        <w:pStyle w:val="NoSpacing"/>
        <w:ind w:left="720"/>
        <w:rPr>
          <w:lang w:val="nl-BE"/>
        </w:rPr>
      </w:pPr>
    </w:p>
    <w:p w14:paraId="78C21BC5" w14:textId="64B48E83" w:rsidR="00100362" w:rsidRDefault="00100362" w:rsidP="00100362">
      <w:pPr>
        <w:pStyle w:val="NoSpacing"/>
        <w:rPr>
          <w:lang w:val="en-GB"/>
        </w:rPr>
      </w:pPr>
    </w:p>
    <w:p w14:paraId="23D57F95" w14:textId="77777777" w:rsidR="00100362" w:rsidRDefault="00100362" w:rsidP="00100362">
      <w:pPr>
        <w:pStyle w:val="NoSpacing"/>
        <w:rPr>
          <w:lang w:val="en-GB"/>
        </w:rPr>
      </w:pPr>
    </w:p>
    <w:p w14:paraId="430E12CA" w14:textId="77777777" w:rsidR="00100362" w:rsidRDefault="00100362" w:rsidP="00100362">
      <w:pPr>
        <w:pStyle w:val="NoSpacing"/>
        <w:rPr>
          <w:lang w:val="en-GB"/>
        </w:rPr>
      </w:pPr>
    </w:p>
    <w:p w14:paraId="59CC2910" w14:textId="77777777" w:rsidR="00100362" w:rsidRDefault="00100362" w:rsidP="00100362">
      <w:pPr>
        <w:pStyle w:val="NoSpacing"/>
        <w:rPr>
          <w:lang w:val="en-GB"/>
        </w:rPr>
      </w:pPr>
    </w:p>
    <w:p w14:paraId="2DA71E55" w14:textId="77777777" w:rsidR="00100362" w:rsidRDefault="00100362" w:rsidP="00100362">
      <w:pPr>
        <w:pStyle w:val="NoSpacing"/>
        <w:rPr>
          <w:lang w:val="en-GB"/>
        </w:rPr>
      </w:pPr>
    </w:p>
    <w:p w14:paraId="5B061129" w14:textId="77777777" w:rsidR="00100362" w:rsidRDefault="00100362" w:rsidP="00100362">
      <w:pPr>
        <w:pStyle w:val="NoSpacing"/>
        <w:rPr>
          <w:lang w:val="en-GB"/>
        </w:rPr>
      </w:pPr>
    </w:p>
    <w:p w14:paraId="671BBA0C" w14:textId="77777777" w:rsidR="00100362" w:rsidRDefault="00100362" w:rsidP="00100362">
      <w:pPr>
        <w:pStyle w:val="NoSpacing"/>
        <w:rPr>
          <w:lang w:val="en-GB"/>
        </w:rPr>
      </w:pPr>
    </w:p>
    <w:p w14:paraId="220E2C10" w14:textId="47DA2552" w:rsidR="00100362" w:rsidRPr="00100362" w:rsidRDefault="00100362" w:rsidP="008A289D">
      <w:pPr>
        <w:pStyle w:val="NoSpacing"/>
        <w:numPr>
          <w:ilvl w:val="0"/>
          <w:numId w:val="46"/>
        </w:numPr>
        <w:jc w:val="both"/>
      </w:pPr>
      <w:r w:rsidRPr="00100362">
        <w:t xml:space="preserve">Voeg nu een opmerking toe en selecteer </w:t>
      </w:r>
      <w:r w:rsidRPr="00100362">
        <w:rPr>
          <w:b/>
          <w:bCs/>
          <w:color w:val="0000FF"/>
        </w:rPr>
        <w:t>Send</w:t>
      </w:r>
      <w:r w:rsidRPr="00100362">
        <w:t xml:space="preserve">. Herhaal dat in de andere browser. De </w:t>
      </w:r>
      <w:r>
        <w:t>berichten</w:t>
      </w:r>
      <w:r w:rsidRPr="00100362">
        <w:t xml:space="preserve"> verschijnen in realtime.</w:t>
      </w:r>
    </w:p>
    <w:p w14:paraId="14BD14EB" w14:textId="77777777" w:rsidR="00100362" w:rsidRDefault="00100362" w:rsidP="00100362">
      <w:pPr>
        <w:pStyle w:val="NoSpacing"/>
      </w:pPr>
    </w:p>
    <w:p w14:paraId="54CA8D05" w14:textId="77777777" w:rsidR="00100362" w:rsidRDefault="00100362" w:rsidP="00100362">
      <w:pPr>
        <w:pStyle w:val="NoSpacing"/>
      </w:pPr>
    </w:p>
    <w:p w14:paraId="413BD438" w14:textId="61F0E306" w:rsidR="00100362" w:rsidRDefault="00100362" w:rsidP="00100362">
      <w:pPr>
        <w:pStyle w:val="NoSpacing"/>
      </w:pPr>
      <w:r w:rsidRPr="00100362">
        <w:drawing>
          <wp:inline distT="0" distB="0" distL="0" distR="0" wp14:anchorId="71425849" wp14:editId="57EB7F98">
            <wp:extent cx="5652135" cy="2838450"/>
            <wp:effectExtent l="0" t="0" r="5715" b="0"/>
            <wp:docPr id="255032064"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32064" name="Picture 1" descr="Graphical user interface, text, application, website&#10;&#10;Description automatically generated"/>
                    <pic:cNvPicPr/>
                  </pic:nvPicPr>
                  <pic:blipFill>
                    <a:blip r:embed="rId24"/>
                    <a:stretch>
                      <a:fillRect/>
                    </a:stretch>
                  </pic:blipFill>
                  <pic:spPr>
                    <a:xfrm>
                      <a:off x="0" y="0"/>
                      <a:ext cx="5652135" cy="2838450"/>
                    </a:xfrm>
                    <a:prstGeom prst="rect">
                      <a:avLst/>
                    </a:prstGeom>
                  </pic:spPr>
                </pic:pic>
              </a:graphicData>
            </a:graphic>
          </wp:inline>
        </w:drawing>
      </w:r>
    </w:p>
    <w:p w14:paraId="2AA79DCA" w14:textId="77777777" w:rsidR="00100362" w:rsidRDefault="00100362" w:rsidP="00100362">
      <w:pPr>
        <w:pStyle w:val="NoSpacing"/>
      </w:pPr>
    </w:p>
    <w:p w14:paraId="3B95B5A7" w14:textId="77777777" w:rsidR="00100362" w:rsidRPr="00100362" w:rsidRDefault="00100362" w:rsidP="00100362">
      <w:pPr>
        <w:pStyle w:val="NoSpacing"/>
      </w:pPr>
    </w:p>
    <w:p w14:paraId="63D7D485" w14:textId="77777777" w:rsidR="00100362" w:rsidRPr="00100362" w:rsidRDefault="00100362" w:rsidP="00100362">
      <w:pPr>
        <w:pStyle w:val="NoSpacing"/>
      </w:pPr>
    </w:p>
    <w:p w14:paraId="6A00E508" w14:textId="74B94E5C" w:rsidR="00100362" w:rsidRPr="00100362" w:rsidRDefault="008A289D" w:rsidP="008A289D">
      <w:pPr>
        <w:pStyle w:val="NoSpacing"/>
        <w:jc w:val="both"/>
      </w:pPr>
      <w:r>
        <w:t>Alhoewel de berichten in realtime verschijnen, is het namelijk zo dat d</w:t>
      </w:r>
      <w:r w:rsidR="00100362" w:rsidRPr="00100362">
        <w:t>eze eenvoudige chattoepassing de discussiecontext niet op de server</w:t>
      </w:r>
      <w:r>
        <w:t xml:space="preserve"> onderhoudt</w:t>
      </w:r>
      <w:r w:rsidR="00100362" w:rsidRPr="00100362">
        <w:t xml:space="preserve">. De hub zendt opmerkingen uit naar alle huidige gebruikers. Gebruikers die later deelnemen aan de chat zien berichten die zijn toegevoegd </w:t>
      </w:r>
      <w:r>
        <w:t>VANAF</w:t>
      </w:r>
      <w:r w:rsidR="00100362" w:rsidRPr="00100362">
        <w:t xml:space="preserve"> het moment dat ze deelnemen.</w:t>
      </w:r>
    </w:p>
    <w:p w14:paraId="3F5F4144" w14:textId="77777777" w:rsidR="00100362" w:rsidRPr="00100362" w:rsidRDefault="00100362" w:rsidP="00100362">
      <w:pPr>
        <w:pStyle w:val="NoSpacing"/>
      </w:pPr>
    </w:p>
    <w:p w14:paraId="1B0740A4" w14:textId="15BA3E96" w:rsidR="00100362" w:rsidRPr="00100362" w:rsidRDefault="008A289D" w:rsidP="008A289D">
      <w:pPr>
        <w:pStyle w:val="NoSpacing"/>
        <w:jc w:val="both"/>
      </w:pPr>
      <w:r>
        <w:t>Check</w:t>
      </w:r>
      <w:r w:rsidRPr="008A289D">
        <w:t xml:space="preserve"> in Solution Explorer </w:t>
      </w:r>
      <w:r>
        <w:t>in folder</w:t>
      </w:r>
      <w:r w:rsidRPr="008A289D">
        <w:t xml:space="preserve"> </w:t>
      </w:r>
      <w:r w:rsidRPr="008A289D">
        <w:rPr>
          <w:b/>
          <w:bCs/>
          <w:color w:val="0000FF"/>
        </w:rPr>
        <w:t>Script</w:t>
      </w:r>
      <w:r w:rsidRPr="008A289D">
        <w:rPr>
          <w:b/>
          <w:bCs/>
          <w:color w:val="0000FF"/>
        </w:rPr>
        <w:t>s</w:t>
      </w:r>
      <w:r w:rsidRPr="008A289D">
        <w:t xml:space="preserve"> voor de actieve toepassing. Er is een scriptbestand met de naam </w:t>
      </w:r>
      <w:r w:rsidRPr="008A289D">
        <w:rPr>
          <w:b/>
          <w:bCs/>
          <w:color w:val="0000FF"/>
        </w:rPr>
        <w:t>hubs</w:t>
      </w:r>
      <w:r w:rsidRPr="008A289D">
        <w:t xml:space="preserve"> dat de SignalR-bibliotheek tijdens runtime genereert. Dit bestand beheert de communicatie tussen jQuery-script en server-side code.</w:t>
      </w:r>
    </w:p>
    <w:sectPr w:rsidR="00100362" w:rsidRPr="00100362" w:rsidSect="00FD738E">
      <w:headerReference w:type="default" r:id="rId25"/>
      <w:headerReference w:type="first" r:id="rId26"/>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87246" w14:textId="77777777" w:rsidR="000B15E6" w:rsidRDefault="000B15E6">
      <w:r>
        <w:separator/>
      </w:r>
    </w:p>
  </w:endnote>
  <w:endnote w:type="continuationSeparator" w:id="0">
    <w:p w14:paraId="09D0FF38" w14:textId="77777777" w:rsidR="000B15E6" w:rsidRDefault="000B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3E3B" w14:textId="77777777" w:rsidR="000B15E6" w:rsidRDefault="000B15E6">
      <w:r>
        <w:separator/>
      </w:r>
    </w:p>
  </w:footnote>
  <w:footnote w:type="continuationSeparator" w:id="0">
    <w:p w14:paraId="45C83FD0" w14:textId="77777777" w:rsidR="000B15E6" w:rsidRDefault="000B1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435117"/>
    <w:multiLevelType w:val="hybridMultilevel"/>
    <w:tmpl w:val="ACF242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28B1AD8"/>
    <w:multiLevelType w:val="hybridMultilevel"/>
    <w:tmpl w:val="9E906B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825841"/>
    <w:multiLevelType w:val="hybridMultilevel"/>
    <w:tmpl w:val="CE86A0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9"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19306EF8"/>
    <w:multiLevelType w:val="hybridMultilevel"/>
    <w:tmpl w:val="6FC6A2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12"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6"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993301E"/>
    <w:multiLevelType w:val="hybridMultilevel"/>
    <w:tmpl w:val="0D6087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D67124A"/>
    <w:multiLevelType w:val="hybridMultilevel"/>
    <w:tmpl w:val="61F8D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1"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22"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12EE3"/>
    <w:multiLevelType w:val="hybridMultilevel"/>
    <w:tmpl w:val="265E6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9"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32"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4873F7"/>
    <w:multiLevelType w:val="multilevel"/>
    <w:tmpl w:val="9EEE7A3C"/>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2B90C00"/>
    <w:multiLevelType w:val="hybridMultilevel"/>
    <w:tmpl w:val="078496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0"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2"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0B5A5B"/>
    <w:multiLevelType w:val="hybridMultilevel"/>
    <w:tmpl w:val="34C27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6686711">
    <w:abstractNumId w:val="34"/>
  </w:num>
  <w:num w:numId="2" w16cid:durableId="1570340417">
    <w:abstractNumId w:val="34"/>
  </w:num>
  <w:num w:numId="3" w16cid:durableId="1878857465">
    <w:abstractNumId w:val="8"/>
  </w:num>
  <w:num w:numId="4" w16cid:durableId="48960863">
    <w:abstractNumId w:val="24"/>
  </w:num>
  <w:num w:numId="5" w16cid:durableId="1526405147">
    <w:abstractNumId w:val="12"/>
  </w:num>
  <w:num w:numId="6" w16cid:durableId="1367372602">
    <w:abstractNumId w:val="33"/>
  </w:num>
  <w:num w:numId="7" w16cid:durableId="713776390">
    <w:abstractNumId w:val="26"/>
  </w:num>
  <w:num w:numId="8" w16cid:durableId="709108558">
    <w:abstractNumId w:val="40"/>
  </w:num>
  <w:num w:numId="9" w16cid:durableId="1011639094">
    <w:abstractNumId w:val="1"/>
  </w:num>
  <w:num w:numId="10" w16cid:durableId="1191338073">
    <w:abstractNumId w:val="14"/>
  </w:num>
  <w:num w:numId="11" w16cid:durableId="1910264052">
    <w:abstractNumId w:val="18"/>
  </w:num>
  <w:num w:numId="12" w16cid:durableId="935670963">
    <w:abstractNumId w:val="2"/>
  </w:num>
  <w:num w:numId="13" w16cid:durableId="242226551">
    <w:abstractNumId w:val="9"/>
  </w:num>
  <w:num w:numId="14" w16cid:durableId="1944417315">
    <w:abstractNumId w:val="29"/>
  </w:num>
  <w:num w:numId="15" w16cid:durableId="1583563564">
    <w:abstractNumId w:val="37"/>
  </w:num>
  <w:num w:numId="16" w16cid:durableId="898398123">
    <w:abstractNumId w:val="4"/>
  </w:num>
  <w:num w:numId="17" w16cid:durableId="1396734718">
    <w:abstractNumId w:val="22"/>
  </w:num>
  <w:num w:numId="18" w16cid:durableId="1111314061">
    <w:abstractNumId w:val="15"/>
  </w:num>
  <w:num w:numId="19" w16cid:durableId="1050881511">
    <w:abstractNumId w:val="27"/>
  </w:num>
  <w:num w:numId="20" w16cid:durableId="1857038120">
    <w:abstractNumId w:val="42"/>
  </w:num>
  <w:num w:numId="21" w16cid:durableId="274481173">
    <w:abstractNumId w:val="31"/>
  </w:num>
  <w:num w:numId="22" w16cid:durableId="189227984">
    <w:abstractNumId w:val="25"/>
  </w:num>
  <w:num w:numId="23" w16cid:durableId="214315619">
    <w:abstractNumId w:val="13"/>
  </w:num>
  <w:num w:numId="24" w16cid:durableId="1348752873">
    <w:abstractNumId w:val="5"/>
  </w:num>
  <w:num w:numId="25" w16cid:durableId="176389489">
    <w:abstractNumId w:val="16"/>
  </w:num>
  <w:num w:numId="26" w16cid:durableId="248540784">
    <w:abstractNumId w:val="11"/>
  </w:num>
  <w:num w:numId="27" w16cid:durableId="1482229683">
    <w:abstractNumId w:val="32"/>
  </w:num>
  <w:num w:numId="28" w16cid:durableId="235434753">
    <w:abstractNumId w:val="41"/>
  </w:num>
  <w:num w:numId="29" w16cid:durableId="21278932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8"/>
  </w:num>
  <w:num w:numId="31" w16cid:durableId="513151201">
    <w:abstractNumId w:val="0"/>
  </w:num>
  <w:num w:numId="32" w16cid:durableId="1421219041">
    <w:abstractNumId w:val="36"/>
  </w:num>
  <w:num w:numId="33" w16cid:durableId="1402748195">
    <w:abstractNumId w:val="20"/>
  </w:num>
  <w:num w:numId="34" w16cid:durableId="2083719255">
    <w:abstractNumId w:val="39"/>
  </w:num>
  <w:num w:numId="35" w16cid:durableId="2065369406">
    <w:abstractNumId w:val="30"/>
  </w:num>
  <w:num w:numId="36" w16cid:durableId="1208378266">
    <w:abstractNumId w:val="35"/>
  </w:num>
  <w:num w:numId="37" w16cid:durableId="764615115">
    <w:abstractNumId w:val="21"/>
  </w:num>
  <w:num w:numId="38" w16cid:durableId="500900983">
    <w:abstractNumId w:val="19"/>
  </w:num>
  <w:num w:numId="39" w16cid:durableId="1067145618">
    <w:abstractNumId w:val="38"/>
  </w:num>
  <w:num w:numId="40" w16cid:durableId="155344643">
    <w:abstractNumId w:val="6"/>
  </w:num>
  <w:num w:numId="41" w16cid:durableId="1583875234">
    <w:abstractNumId w:val="7"/>
  </w:num>
  <w:num w:numId="42" w16cid:durableId="114569449">
    <w:abstractNumId w:val="23"/>
  </w:num>
  <w:num w:numId="43" w16cid:durableId="1468738609">
    <w:abstractNumId w:val="43"/>
  </w:num>
  <w:num w:numId="44" w16cid:durableId="383986937">
    <w:abstractNumId w:val="17"/>
  </w:num>
  <w:num w:numId="45" w16cid:durableId="364332675">
    <w:abstractNumId w:val="3"/>
  </w:num>
  <w:num w:numId="46" w16cid:durableId="20560609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44C2"/>
    <w:rsid w:val="00040E2E"/>
    <w:rsid w:val="00045505"/>
    <w:rsid w:val="0005424D"/>
    <w:rsid w:val="00062A43"/>
    <w:rsid w:val="00067A07"/>
    <w:rsid w:val="0007012C"/>
    <w:rsid w:val="000702DF"/>
    <w:rsid w:val="00070FAC"/>
    <w:rsid w:val="000723CE"/>
    <w:rsid w:val="00075600"/>
    <w:rsid w:val="00076C2A"/>
    <w:rsid w:val="0008474B"/>
    <w:rsid w:val="00087C28"/>
    <w:rsid w:val="00094F1E"/>
    <w:rsid w:val="0009603A"/>
    <w:rsid w:val="00097BEA"/>
    <w:rsid w:val="000A71E0"/>
    <w:rsid w:val="000B15E6"/>
    <w:rsid w:val="000B4D07"/>
    <w:rsid w:val="000D5121"/>
    <w:rsid w:val="000E1186"/>
    <w:rsid w:val="000E54D1"/>
    <w:rsid w:val="000F272E"/>
    <w:rsid w:val="000F3A91"/>
    <w:rsid w:val="00100362"/>
    <w:rsid w:val="00103145"/>
    <w:rsid w:val="001038AD"/>
    <w:rsid w:val="001105C9"/>
    <w:rsid w:val="00113792"/>
    <w:rsid w:val="001151E0"/>
    <w:rsid w:val="001162AD"/>
    <w:rsid w:val="00117F22"/>
    <w:rsid w:val="001213FC"/>
    <w:rsid w:val="00123556"/>
    <w:rsid w:val="00127C0C"/>
    <w:rsid w:val="0013073E"/>
    <w:rsid w:val="00130BCE"/>
    <w:rsid w:val="00142C27"/>
    <w:rsid w:val="00143886"/>
    <w:rsid w:val="00144239"/>
    <w:rsid w:val="00151588"/>
    <w:rsid w:val="0015332E"/>
    <w:rsid w:val="00153653"/>
    <w:rsid w:val="00155D8C"/>
    <w:rsid w:val="00156F1C"/>
    <w:rsid w:val="00157ABB"/>
    <w:rsid w:val="00160930"/>
    <w:rsid w:val="001623A3"/>
    <w:rsid w:val="00166BB3"/>
    <w:rsid w:val="00167371"/>
    <w:rsid w:val="0017161D"/>
    <w:rsid w:val="00172784"/>
    <w:rsid w:val="00183B0A"/>
    <w:rsid w:val="001915EB"/>
    <w:rsid w:val="001B0CC8"/>
    <w:rsid w:val="001B2F71"/>
    <w:rsid w:val="001B2F9A"/>
    <w:rsid w:val="001B4530"/>
    <w:rsid w:val="001B7938"/>
    <w:rsid w:val="001C01E3"/>
    <w:rsid w:val="001C18E2"/>
    <w:rsid w:val="001C732B"/>
    <w:rsid w:val="001D0582"/>
    <w:rsid w:val="001D0D68"/>
    <w:rsid w:val="001E1D27"/>
    <w:rsid w:val="001E7141"/>
    <w:rsid w:val="001F70CA"/>
    <w:rsid w:val="00200C7D"/>
    <w:rsid w:val="002029F8"/>
    <w:rsid w:val="00204880"/>
    <w:rsid w:val="0021007A"/>
    <w:rsid w:val="00211CE2"/>
    <w:rsid w:val="002136C1"/>
    <w:rsid w:val="00222F46"/>
    <w:rsid w:val="00227C4C"/>
    <w:rsid w:val="002328CA"/>
    <w:rsid w:val="00234DDC"/>
    <w:rsid w:val="002357BC"/>
    <w:rsid w:val="00236AA3"/>
    <w:rsid w:val="00251F55"/>
    <w:rsid w:val="00253BA8"/>
    <w:rsid w:val="00253D4E"/>
    <w:rsid w:val="00254B04"/>
    <w:rsid w:val="00264F85"/>
    <w:rsid w:val="00276897"/>
    <w:rsid w:val="00276E8F"/>
    <w:rsid w:val="002803B3"/>
    <w:rsid w:val="002812BC"/>
    <w:rsid w:val="00286B4D"/>
    <w:rsid w:val="002919E6"/>
    <w:rsid w:val="00291F78"/>
    <w:rsid w:val="002965C1"/>
    <w:rsid w:val="002A0152"/>
    <w:rsid w:val="002A6448"/>
    <w:rsid w:val="002B5264"/>
    <w:rsid w:val="002B7451"/>
    <w:rsid w:val="002C3772"/>
    <w:rsid w:val="002C418B"/>
    <w:rsid w:val="002E351F"/>
    <w:rsid w:val="002E431B"/>
    <w:rsid w:val="002E5D08"/>
    <w:rsid w:val="002F6F60"/>
    <w:rsid w:val="003001FC"/>
    <w:rsid w:val="00300B4D"/>
    <w:rsid w:val="0030413D"/>
    <w:rsid w:val="00305724"/>
    <w:rsid w:val="00313963"/>
    <w:rsid w:val="003312CD"/>
    <w:rsid w:val="00333825"/>
    <w:rsid w:val="00352B2A"/>
    <w:rsid w:val="00354A98"/>
    <w:rsid w:val="00355E05"/>
    <w:rsid w:val="00366537"/>
    <w:rsid w:val="003726ED"/>
    <w:rsid w:val="00380114"/>
    <w:rsid w:val="003813F1"/>
    <w:rsid w:val="00391EC8"/>
    <w:rsid w:val="003A0A7B"/>
    <w:rsid w:val="003A3C09"/>
    <w:rsid w:val="003A3D56"/>
    <w:rsid w:val="003A5CD1"/>
    <w:rsid w:val="003A750E"/>
    <w:rsid w:val="003B14F4"/>
    <w:rsid w:val="003C6257"/>
    <w:rsid w:val="003D17A5"/>
    <w:rsid w:val="003D46B4"/>
    <w:rsid w:val="003D5CF1"/>
    <w:rsid w:val="003D688A"/>
    <w:rsid w:val="003E77FF"/>
    <w:rsid w:val="003F03B1"/>
    <w:rsid w:val="003F273E"/>
    <w:rsid w:val="003F3DE3"/>
    <w:rsid w:val="003F42A2"/>
    <w:rsid w:val="003F7CDC"/>
    <w:rsid w:val="00401274"/>
    <w:rsid w:val="004136F0"/>
    <w:rsid w:val="0041491B"/>
    <w:rsid w:val="00415B9C"/>
    <w:rsid w:val="004163DE"/>
    <w:rsid w:val="00424212"/>
    <w:rsid w:val="00425380"/>
    <w:rsid w:val="00426EAC"/>
    <w:rsid w:val="00433FD0"/>
    <w:rsid w:val="004420CE"/>
    <w:rsid w:val="00444640"/>
    <w:rsid w:val="004448B6"/>
    <w:rsid w:val="00444DF4"/>
    <w:rsid w:val="004544A0"/>
    <w:rsid w:val="004613A6"/>
    <w:rsid w:val="004713EA"/>
    <w:rsid w:val="00482B04"/>
    <w:rsid w:val="00486D15"/>
    <w:rsid w:val="00492CF1"/>
    <w:rsid w:val="004A1AC5"/>
    <w:rsid w:val="004A7DA0"/>
    <w:rsid w:val="004B0638"/>
    <w:rsid w:val="004B1E44"/>
    <w:rsid w:val="004B2BFF"/>
    <w:rsid w:val="004C1EA7"/>
    <w:rsid w:val="004C6DBA"/>
    <w:rsid w:val="004D5970"/>
    <w:rsid w:val="004F7556"/>
    <w:rsid w:val="0050366D"/>
    <w:rsid w:val="00507CDF"/>
    <w:rsid w:val="005122EE"/>
    <w:rsid w:val="00527CE0"/>
    <w:rsid w:val="005339FD"/>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B68"/>
    <w:rsid w:val="005C2E7D"/>
    <w:rsid w:val="005C30B2"/>
    <w:rsid w:val="005C4999"/>
    <w:rsid w:val="005C712A"/>
    <w:rsid w:val="005D01FE"/>
    <w:rsid w:val="005D662A"/>
    <w:rsid w:val="005D671C"/>
    <w:rsid w:val="005E1C56"/>
    <w:rsid w:val="005E2864"/>
    <w:rsid w:val="005E301C"/>
    <w:rsid w:val="005E704F"/>
    <w:rsid w:val="005F2A96"/>
    <w:rsid w:val="005F51DB"/>
    <w:rsid w:val="005F6DEB"/>
    <w:rsid w:val="005F7BB3"/>
    <w:rsid w:val="0060624F"/>
    <w:rsid w:val="00613AF9"/>
    <w:rsid w:val="00621DCF"/>
    <w:rsid w:val="00627C5D"/>
    <w:rsid w:val="00634556"/>
    <w:rsid w:val="00655E40"/>
    <w:rsid w:val="006634C2"/>
    <w:rsid w:val="00665F7E"/>
    <w:rsid w:val="00671753"/>
    <w:rsid w:val="0067473F"/>
    <w:rsid w:val="00677A5C"/>
    <w:rsid w:val="00682549"/>
    <w:rsid w:val="00683F8C"/>
    <w:rsid w:val="00690B26"/>
    <w:rsid w:val="00694A73"/>
    <w:rsid w:val="006977FF"/>
    <w:rsid w:val="00697CC4"/>
    <w:rsid w:val="006A3991"/>
    <w:rsid w:val="006A5099"/>
    <w:rsid w:val="006C01C8"/>
    <w:rsid w:val="006C0CC7"/>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1710F"/>
    <w:rsid w:val="007232F3"/>
    <w:rsid w:val="00737D89"/>
    <w:rsid w:val="00746B1D"/>
    <w:rsid w:val="00751049"/>
    <w:rsid w:val="007533EE"/>
    <w:rsid w:val="0075573A"/>
    <w:rsid w:val="0076204C"/>
    <w:rsid w:val="007659AE"/>
    <w:rsid w:val="00773542"/>
    <w:rsid w:val="00775283"/>
    <w:rsid w:val="0077754F"/>
    <w:rsid w:val="007976E9"/>
    <w:rsid w:val="007C1F63"/>
    <w:rsid w:val="007C498C"/>
    <w:rsid w:val="007D0E52"/>
    <w:rsid w:val="007D3BFA"/>
    <w:rsid w:val="007D5BC4"/>
    <w:rsid w:val="007D63E9"/>
    <w:rsid w:val="007E1ECC"/>
    <w:rsid w:val="007E2236"/>
    <w:rsid w:val="007E2BB9"/>
    <w:rsid w:val="007E44E2"/>
    <w:rsid w:val="007E4885"/>
    <w:rsid w:val="007F546F"/>
    <w:rsid w:val="00801CA5"/>
    <w:rsid w:val="00806DC1"/>
    <w:rsid w:val="0080735A"/>
    <w:rsid w:val="00812119"/>
    <w:rsid w:val="00815EFF"/>
    <w:rsid w:val="00843ADD"/>
    <w:rsid w:val="00847AC8"/>
    <w:rsid w:val="00854EA0"/>
    <w:rsid w:val="00855396"/>
    <w:rsid w:val="00857049"/>
    <w:rsid w:val="00860D2C"/>
    <w:rsid w:val="00892729"/>
    <w:rsid w:val="008A289D"/>
    <w:rsid w:val="008A2ADD"/>
    <w:rsid w:val="008A3442"/>
    <w:rsid w:val="008B0804"/>
    <w:rsid w:val="008B2162"/>
    <w:rsid w:val="008B68CD"/>
    <w:rsid w:val="008C162C"/>
    <w:rsid w:val="008C1838"/>
    <w:rsid w:val="008E455B"/>
    <w:rsid w:val="008E6C42"/>
    <w:rsid w:val="008E7269"/>
    <w:rsid w:val="008F175F"/>
    <w:rsid w:val="008F4640"/>
    <w:rsid w:val="008F7302"/>
    <w:rsid w:val="009024E8"/>
    <w:rsid w:val="00905916"/>
    <w:rsid w:val="00910009"/>
    <w:rsid w:val="00911BDB"/>
    <w:rsid w:val="009273A9"/>
    <w:rsid w:val="009357A6"/>
    <w:rsid w:val="00937443"/>
    <w:rsid w:val="00947CB0"/>
    <w:rsid w:val="0095178E"/>
    <w:rsid w:val="00954493"/>
    <w:rsid w:val="009545C3"/>
    <w:rsid w:val="00961347"/>
    <w:rsid w:val="00963FFB"/>
    <w:rsid w:val="00973017"/>
    <w:rsid w:val="009743C6"/>
    <w:rsid w:val="00975D41"/>
    <w:rsid w:val="00983029"/>
    <w:rsid w:val="00985097"/>
    <w:rsid w:val="0099138D"/>
    <w:rsid w:val="009951F3"/>
    <w:rsid w:val="00995502"/>
    <w:rsid w:val="009A2EF1"/>
    <w:rsid w:val="009B0C2A"/>
    <w:rsid w:val="009B1273"/>
    <w:rsid w:val="009B4C23"/>
    <w:rsid w:val="009B53C2"/>
    <w:rsid w:val="009B61D8"/>
    <w:rsid w:val="009C7714"/>
    <w:rsid w:val="009D740E"/>
    <w:rsid w:val="009E1D79"/>
    <w:rsid w:val="009F1D73"/>
    <w:rsid w:val="00A00681"/>
    <w:rsid w:val="00A05249"/>
    <w:rsid w:val="00A07A68"/>
    <w:rsid w:val="00A12DDB"/>
    <w:rsid w:val="00A32ACF"/>
    <w:rsid w:val="00A35D47"/>
    <w:rsid w:val="00A36771"/>
    <w:rsid w:val="00A370A3"/>
    <w:rsid w:val="00A417CA"/>
    <w:rsid w:val="00A561F0"/>
    <w:rsid w:val="00A5668B"/>
    <w:rsid w:val="00A64F0F"/>
    <w:rsid w:val="00A6710C"/>
    <w:rsid w:val="00A6765D"/>
    <w:rsid w:val="00A73AB6"/>
    <w:rsid w:val="00A77E95"/>
    <w:rsid w:val="00A81C61"/>
    <w:rsid w:val="00A86451"/>
    <w:rsid w:val="00A87ADE"/>
    <w:rsid w:val="00A90560"/>
    <w:rsid w:val="00A926CF"/>
    <w:rsid w:val="00A96AC4"/>
    <w:rsid w:val="00AA0911"/>
    <w:rsid w:val="00AA4F44"/>
    <w:rsid w:val="00AA674A"/>
    <w:rsid w:val="00AA7E40"/>
    <w:rsid w:val="00AB34AC"/>
    <w:rsid w:val="00AB4819"/>
    <w:rsid w:val="00AC3271"/>
    <w:rsid w:val="00AC3745"/>
    <w:rsid w:val="00AC67F2"/>
    <w:rsid w:val="00AD0566"/>
    <w:rsid w:val="00AD0D2A"/>
    <w:rsid w:val="00AD2688"/>
    <w:rsid w:val="00AD36D7"/>
    <w:rsid w:val="00AE15C5"/>
    <w:rsid w:val="00AE7FB3"/>
    <w:rsid w:val="00AF1028"/>
    <w:rsid w:val="00AF22ED"/>
    <w:rsid w:val="00B042E6"/>
    <w:rsid w:val="00B122F5"/>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484"/>
    <w:rsid w:val="00BC3ACC"/>
    <w:rsid w:val="00BC44C2"/>
    <w:rsid w:val="00BC6227"/>
    <w:rsid w:val="00BC7E7E"/>
    <w:rsid w:val="00BD55EB"/>
    <w:rsid w:val="00BD6690"/>
    <w:rsid w:val="00BF199A"/>
    <w:rsid w:val="00C00491"/>
    <w:rsid w:val="00C04F69"/>
    <w:rsid w:val="00C10442"/>
    <w:rsid w:val="00C132D1"/>
    <w:rsid w:val="00C13B78"/>
    <w:rsid w:val="00C22AFE"/>
    <w:rsid w:val="00C2485D"/>
    <w:rsid w:val="00C25824"/>
    <w:rsid w:val="00C27C3B"/>
    <w:rsid w:val="00C31158"/>
    <w:rsid w:val="00C36D91"/>
    <w:rsid w:val="00C42363"/>
    <w:rsid w:val="00C44D7F"/>
    <w:rsid w:val="00C50EE1"/>
    <w:rsid w:val="00C57D5F"/>
    <w:rsid w:val="00C645F9"/>
    <w:rsid w:val="00C678F1"/>
    <w:rsid w:val="00C749BC"/>
    <w:rsid w:val="00C75D5E"/>
    <w:rsid w:val="00C87AC7"/>
    <w:rsid w:val="00C90706"/>
    <w:rsid w:val="00C91EE8"/>
    <w:rsid w:val="00C9598D"/>
    <w:rsid w:val="00C97BD5"/>
    <w:rsid w:val="00CA524A"/>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2269"/>
    <w:rsid w:val="00D43741"/>
    <w:rsid w:val="00D458F7"/>
    <w:rsid w:val="00D47B38"/>
    <w:rsid w:val="00D54B1B"/>
    <w:rsid w:val="00D60AF2"/>
    <w:rsid w:val="00D64F1D"/>
    <w:rsid w:val="00D6622E"/>
    <w:rsid w:val="00D70187"/>
    <w:rsid w:val="00D77078"/>
    <w:rsid w:val="00D90C9C"/>
    <w:rsid w:val="00D912AA"/>
    <w:rsid w:val="00D93AB6"/>
    <w:rsid w:val="00D958D5"/>
    <w:rsid w:val="00DA2E93"/>
    <w:rsid w:val="00DA5C3A"/>
    <w:rsid w:val="00DA646D"/>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B4F"/>
    <w:rsid w:val="00E30870"/>
    <w:rsid w:val="00E44AF0"/>
    <w:rsid w:val="00E4608F"/>
    <w:rsid w:val="00E54E3F"/>
    <w:rsid w:val="00E60595"/>
    <w:rsid w:val="00E60A38"/>
    <w:rsid w:val="00E714E6"/>
    <w:rsid w:val="00E71F21"/>
    <w:rsid w:val="00E7274B"/>
    <w:rsid w:val="00E75275"/>
    <w:rsid w:val="00E757EF"/>
    <w:rsid w:val="00E83A19"/>
    <w:rsid w:val="00E849C2"/>
    <w:rsid w:val="00E96B8A"/>
    <w:rsid w:val="00E96DF6"/>
    <w:rsid w:val="00E9742A"/>
    <w:rsid w:val="00EB0755"/>
    <w:rsid w:val="00EB0804"/>
    <w:rsid w:val="00EB2571"/>
    <w:rsid w:val="00EB3E41"/>
    <w:rsid w:val="00EB4CA7"/>
    <w:rsid w:val="00EB75B0"/>
    <w:rsid w:val="00EC28CF"/>
    <w:rsid w:val="00EC3C58"/>
    <w:rsid w:val="00EC41A1"/>
    <w:rsid w:val="00EC7994"/>
    <w:rsid w:val="00ED243B"/>
    <w:rsid w:val="00ED3186"/>
    <w:rsid w:val="00ED596A"/>
    <w:rsid w:val="00ED6984"/>
    <w:rsid w:val="00EF662D"/>
    <w:rsid w:val="00EF7816"/>
    <w:rsid w:val="00EF79B9"/>
    <w:rsid w:val="00F038C0"/>
    <w:rsid w:val="00F054F8"/>
    <w:rsid w:val="00F103D5"/>
    <w:rsid w:val="00F2298E"/>
    <w:rsid w:val="00F2518B"/>
    <w:rsid w:val="00F346CE"/>
    <w:rsid w:val="00F368B4"/>
    <w:rsid w:val="00F37CC8"/>
    <w:rsid w:val="00F441B3"/>
    <w:rsid w:val="00F46356"/>
    <w:rsid w:val="00F5083C"/>
    <w:rsid w:val="00F51FE0"/>
    <w:rsid w:val="00F52996"/>
    <w:rsid w:val="00F6733F"/>
    <w:rsid w:val="00F70A22"/>
    <w:rsid w:val="00F74834"/>
    <w:rsid w:val="00F75EA9"/>
    <w:rsid w:val="00F85368"/>
    <w:rsid w:val="00F854CA"/>
    <w:rsid w:val="00F94719"/>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E772C"/>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 w:type="paragraph" w:styleId="NoSpacing">
    <w:name w:val="No Spacing"/>
    <w:uiPriority w:val="1"/>
    <w:qFormat/>
    <w:rsid w:val="004136F0"/>
    <w:rPr>
      <w:rFonts w:ascii="Verdana" w:hAnsi="Verdana"/>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150</TotalTime>
  <Pages>10</Pages>
  <Words>684</Words>
  <Characters>3900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Ouassim .</cp:lastModifiedBy>
  <cp:revision>3</cp:revision>
  <cp:lastPrinted>2001-11-19T09:17:00Z</cp:lastPrinted>
  <dcterms:created xsi:type="dcterms:W3CDTF">2023-04-10T10:51:00Z</dcterms:created>
  <dcterms:modified xsi:type="dcterms:W3CDTF">2023-04-10T13:20:00Z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