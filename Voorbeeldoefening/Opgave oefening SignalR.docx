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72" w14:textId="0DDFDCC2" w:rsidR="00C04F69" w:rsidRDefault="00C04F69" w:rsidP="00911BDB">
      <w:pPr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 wp14:anchorId="59822409" wp14:editId="6024C9A1">
            <wp:simplePos x="0" y="0"/>
            <wp:positionH relativeFrom="page">
              <wp:align>left</wp:align>
            </wp:positionH>
            <wp:positionV relativeFrom="page">
              <wp:posOffset>6350</wp:posOffset>
            </wp:positionV>
            <wp:extent cx="7560310" cy="10687050"/>
            <wp:effectExtent l="0" t="0" r="2540" b="0"/>
            <wp:wrapNone/>
            <wp:docPr id="1877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B91DF" w14:textId="3C57E56A" w:rsidR="00C04F69" w:rsidRDefault="00C04F69" w:rsidP="00911BDB">
      <w:pPr>
        <w:spacing w:after="0"/>
      </w:pPr>
    </w:p>
    <w:p w14:paraId="1308DF57" w14:textId="566CB930" w:rsidR="00C04F69" w:rsidRDefault="00C04F69" w:rsidP="00911BDB">
      <w:pPr>
        <w:spacing w:after="0"/>
      </w:pPr>
    </w:p>
    <w:p w14:paraId="24094333" w14:textId="1263D06D" w:rsidR="00C04F69" w:rsidRDefault="00C04F69" w:rsidP="00911BDB">
      <w:pPr>
        <w:spacing w:after="0"/>
      </w:pPr>
    </w:p>
    <w:p w14:paraId="1A3F915C" w14:textId="13B82CE6" w:rsidR="00C04F69" w:rsidRDefault="00C04F69" w:rsidP="00911BDB">
      <w:pPr>
        <w:spacing w:after="0"/>
      </w:pPr>
    </w:p>
    <w:p w14:paraId="1B9F290E" w14:textId="43F6CC16" w:rsidR="00C04F69" w:rsidRDefault="00C04F69" w:rsidP="00911BDB">
      <w:pPr>
        <w:spacing w:after="0"/>
      </w:pPr>
    </w:p>
    <w:p w14:paraId="6E004533" w14:textId="1B6BB43C" w:rsidR="00C04F69" w:rsidRDefault="00C04F69" w:rsidP="00911BDB">
      <w:pPr>
        <w:spacing w:after="0"/>
      </w:pPr>
    </w:p>
    <w:p w14:paraId="0DEE1B45" w14:textId="0298E5C2" w:rsidR="00C04F69" w:rsidRDefault="00C04F69" w:rsidP="00911BDB">
      <w:pPr>
        <w:spacing w:after="0"/>
      </w:pPr>
    </w:p>
    <w:p w14:paraId="3EB30617" w14:textId="74FD6630" w:rsidR="00C04F69" w:rsidRDefault="00C04F69" w:rsidP="00911BDB">
      <w:pPr>
        <w:spacing w:after="0"/>
      </w:pPr>
    </w:p>
    <w:p w14:paraId="38463B5F" w14:textId="79606FC5" w:rsidR="00C04F69" w:rsidRDefault="00C04F69" w:rsidP="00911BDB">
      <w:pPr>
        <w:spacing w:after="0"/>
      </w:pPr>
    </w:p>
    <w:p w14:paraId="03ACC49E" w14:textId="15FF922E" w:rsidR="00C04F69" w:rsidRDefault="00C04F69" w:rsidP="00911BDB">
      <w:pPr>
        <w:spacing w:after="0"/>
      </w:pPr>
    </w:p>
    <w:p w14:paraId="0897ABB5" w14:textId="3DA2ECAF" w:rsidR="00C04F69" w:rsidRDefault="00C04F69" w:rsidP="00911BDB">
      <w:pPr>
        <w:spacing w:after="0"/>
      </w:pPr>
    </w:p>
    <w:p w14:paraId="2E5EDCAD" w14:textId="0844B04B" w:rsidR="00C04F69" w:rsidRDefault="00C04F69" w:rsidP="00911BDB">
      <w:pPr>
        <w:spacing w:after="0"/>
      </w:pPr>
    </w:p>
    <w:p w14:paraId="4E2BDFBF" w14:textId="77777777" w:rsidR="00C04F69" w:rsidRDefault="00C04F69" w:rsidP="00911BDB">
      <w:pPr>
        <w:spacing w:after="0"/>
      </w:pPr>
    </w:p>
    <w:tbl>
      <w:tblPr>
        <w:tblStyle w:val="TableGrid"/>
        <w:tblpPr w:leftFromText="180" w:rightFromText="180" w:vertAnchor="page" w:horzAnchor="margin" w:tblpY="9131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A87ADE" w:rsidRPr="00C04F69" w14:paraId="6DE9782A" w14:textId="77777777" w:rsidTr="00A87ADE">
        <w:trPr>
          <w:trHeight w:val="3014"/>
        </w:trPr>
        <w:tc>
          <w:tcPr>
            <w:tcW w:w="9242" w:type="dxa"/>
            <w:tcMar>
              <w:top w:w="567" w:type="dxa"/>
              <w:bottom w:w="567" w:type="dxa"/>
            </w:tcMar>
          </w:tcPr>
          <w:p w14:paraId="5C1278E0" w14:textId="0F6798BC" w:rsidR="00A87ADE" w:rsidRDefault="005F6DEB" w:rsidP="00911BDB">
            <w:pPr>
              <w:pStyle w:val="Cover-titel"/>
              <w:spacing w:after="0"/>
            </w:pPr>
            <w:r>
              <w:t>Oefening signalr</w:t>
            </w:r>
          </w:p>
          <w:p w14:paraId="4BB41353" w14:textId="75DEDF54" w:rsidR="00A87ADE" w:rsidRDefault="004713EA" w:rsidP="00911BDB">
            <w:pPr>
              <w:pStyle w:val="Cover-Auteur"/>
              <w:spacing w:after="0"/>
            </w:pPr>
            <w:r w:rsidRPr="004713EA">
              <w:t xml:space="preserve">Ouassim Abdellaoui </w:t>
            </w:r>
            <w:r w:rsidR="00A87ADE">
              <w:t xml:space="preserve">&amp; </w:t>
            </w:r>
            <w:fldSimple w:instr="DOCPROPERTY  Auteur  \* MERGEFORMAT">
              <w:r w:rsidR="00A87ADE">
                <w:t>Christophe Mathieu</w:t>
              </w:r>
            </w:fldSimple>
          </w:p>
          <w:p w14:paraId="56562AD9" w14:textId="77777777" w:rsidR="00A87ADE" w:rsidRDefault="00A87ADE" w:rsidP="00911BDB">
            <w:pPr>
              <w:pStyle w:val="Cover-Auteur"/>
              <w:spacing w:after="0"/>
            </w:pPr>
          </w:p>
          <w:p w14:paraId="42B69C8D" w14:textId="77777777" w:rsidR="00A87ADE" w:rsidRDefault="00A87ADE" w:rsidP="00911BDB">
            <w:pPr>
              <w:pStyle w:val="Cover-Auteur"/>
              <w:spacing w:after="0"/>
            </w:pPr>
          </w:p>
          <w:p w14:paraId="72A09F44" w14:textId="77777777" w:rsidR="00A87ADE" w:rsidRDefault="00A87ADE" w:rsidP="00911BDB">
            <w:pPr>
              <w:pStyle w:val="Cover-Auteur"/>
              <w:spacing w:after="0"/>
            </w:pPr>
          </w:p>
          <w:p w14:paraId="170AEFF0" w14:textId="77777777" w:rsidR="00A87ADE" w:rsidRDefault="00A87ADE" w:rsidP="00911BDB">
            <w:pPr>
              <w:pStyle w:val="Cover-Auteur"/>
              <w:spacing w:after="0"/>
            </w:pPr>
          </w:p>
          <w:p w14:paraId="19A383F6" w14:textId="77777777" w:rsidR="00A87ADE" w:rsidRPr="005C30B2" w:rsidRDefault="00A87ADE" w:rsidP="00911BDB">
            <w:pPr>
              <w:pStyle w:val="Cover-opleiding"/>
              <w:spacing w:after="0"/>
              <w:rPr>
                <w:sz w:val="28"/>
                <w:szCs w:val="32"/>
                <w:lang w:val="nl-BE"/>
              </w:rPr>
            </w:pPr>
            <w:r w:rsidRPr="005C30B2">
              <w:rPr>
                <w:sz w:val="28"/>
                <w:szCs w:val="32"/>
                <w:lang w:val="nl-BE"/>
              </w:rPr>
              <w:t>Graduaat Informatica Programmeren</w:t>
            </w:r>
          </w:p>
          <w:p w14:paraId="310A2991" w14:textId="0FE5C256" w:rsidR="00A87ADE" w:rsidRPr="0013173C" w:rsidRDefault="004713EA" w:rsidP="00911BDB">
            <w:pPr>
              <w:pStyle w:val="Cover-namen"/>
              <w:spacing w:after="0"/>
              <w:jc w:val="right"/>
            </w:pPr>
            <w:r>
              <w:rPr>
                <w:sz w:val="28"/>
                <w:szCs w:val="28"/>
              </w:rPr>
              <w:t>Webapplicaties</w:t>
            </w:r>
          </w:p>
        </w:tc>
      </w:tr>
    </w:tbl>
    <w:p w14:paraId="485C810E" w14:textId="5BC0C8B0" w:rsidR="00492CF1" w:rsidRPr="00646989" w:rsidRDefault="00D3069F" w:rsidP="00911BDB">
      <w:pPr>
        <w:tabs>
          <w:tab w:val="left" w:pos="1960"/>
        </w:tabs>
        <w:spacing w:after="0"/>
        <w:rPr>
          <w:lang w:val="nl-BE"/>
        </w:rPr>
      </w:pPr>
      <w:r>
        <w:rPr>
          <w:lang w:val="nl-BE"/>
        </w:rPr>
        <w:tab/>
      </w:r>
    </w:p>
    <w:p w14:paraId="1FCFCA15" w14:textId="5D742363" w:rsidR="002328CA" w:rsidRDefault="002328CA" w:rsidP="00911BDB">
      <w:pPr>
        <w:tabs>
          <w:tab w:val="left" w:pos="840"/>
          <w:tab w:val="right" w:pos="8789"/>
        </w:tabs>
        <w:spacing w:after="0" w:line="336" w:lineRule="auto"/>
        <w:ind w:hanging="283"/>
        <w:jc w:val="center"/>
        <w:rPr>
          <w:lang w:val="nl-BE"/>
        </w:rPr>
      </w:pPr>
    </w:p>
    <w:p w14:paraId="7546D6CC" w14:textId="39AB5435" w:rsidR="002C3772" w:rsidRDefault="002C3772" w:rsidP="00911BDB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7CCA5815" w14:textId="11D14FBD" w:rsidR="002C3772" w:rsidRDefault="002C3772" w:rsidP="00911BDB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58FB01BF" w14:textId="79F33D36" w:rsidR="002C3772" w:rsidRDefault="002C3772" w:rsidP="00911BDB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6401A4AD" w14:textId="7CAB08B3" w:rsidR="00ED6984" w:rsidRDefault="00ED6984" w:rsidP="00911BDB">
      <w:pPr>
        <w:spacing w:after="0"/>
        <w:rPr>
          <w:lang w:val="nl-BE"/>
        </w:rPr>
      </w:pPr>
    </w:p>
    <w:p w14:paraId="58448E94" w14:textId="77777777" w:rsidR="00F75EA9" w:rsidRDefault="00F75EA9" w:rsidP="00911BDB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4AF1F2FA" w14:textId="77777777" w:rsidR="00507CDF" w:rsidRDefault="00507CDF" w:rsidP="00911BDB">
      <w:pPr>
        <w:pStyle w:val="Header1"/>
      </w:pPr>
      <w:r>
        <w:lastRenderedPageBreak/>
        <w:t>Oefening signalr</w:t>
      </w:r>
    </w:p>
    <w:p w14:paraId="5AC6907C" w14:textId="523B6080" w:rsidR="005F6DEB" w:rsidRDefault="005F6DEB" w:rsidP="00911BDB">
      <w:pPr>
        <w:pStyle w:val="Header1"/>
        <w:pageBreakBefore w:val="0"/>
        <w:numPr>
          <w:ilvl w:val="0"/>
          <w:numId w:val="0"/>
        </w:numPr>
        <w:rPr>
          <w:lang w:val="nl-NL"/>
        </w:rPr>
      </w:pPr>
    </w:p>
    <w:p w14:paraId="5BB60156" w14:textId="0A82A3CC" w:rsidR="005F6DEB" w:rsidRDefault="00911BDB" w:rsidP="00911BDB">
      <w:pPr>
        <w:pStyle w:val="Head2"/>
      </w:pPr>
      <w:r>
        <w:t>Opgave</w:t>
      </w:r>
    </w:p>
    <w:p w14:paraId="50D2808E" w14:textId="77777777" w:rsidR="00911BDB" w:rsidRDefault="00911BDB" w:rsidP="00911BDB">
      <w:pPr>
        <w:pStyle w:val="Head2"/>
        <w:numPr>
          <w:ilvl w:val="0"/>
          <w:numId w:val="0"/>
        </w:numPr>
      </w:pPr>
    </w:p>
    <w:p w14:paraId="66ADE594" w14:textId="6B613641" w:rsidR="005F6DEB" w:rsidRDefault="005F6DEB" w:rsidP="00911BDB">
      <w:pPr>
        <w:spacing w:after="0"/>
      </w:pPr>
      <w:r>
        <w:t>In deze oefening gaan we stap voor stap een chat(web)applicatie maken die in real time communiceert met een console app</w:t>
      </w:r>
      <w:r w:rsidR="00911BDB">
        <w:t>licatie</w:t>
      </w:r>
      <w:r>
        <w:t>.</w:t>
      </w:r>
    </w:p>
    <w:p w14:paraId="097A73E5" w14:textId="5BBF4552" w:rsidR="00507CDF" w:rsidRDefault="00507CDF" w:rsidP="00911BDB">
      <w:pPr>
        <w:spacing w:after="0"/>
      </w:pPr>
      <w:r>
        <w:t>Eindresultaat:</w:t>
      </w:r>
    </w:p>
    <w:p w14:paraId="09458A68" w14:textId="68D25D02" w:rsidR="005F6DEB" w:rsidRDefault="00507CDF" w:rsidP="00911BDB">
      <w:pPr>
        <w:spacing w:after="0"/>
      </w:pPr>
      <w:r w:rsidRPr="00507CDF">
        <w:drawing>
          <wp:inline distT="0" distB="0" distL="0" distR="0" wp14:anchorId="33E4B841" wp14:editId="439072F3">
            <wp:extent cx="5652135" cy="2493010"/>
            <wp:effectExtent l="0" t="0" r="5715" b="254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7EA" w14:textId="65079551" w:rsidR="00911BDB" w:rsidRDefault="00911BDB" w:rsidP="00911BDB">
      <w:pPr>
        <w:spacing w:after="0"/>
      </w:pPr>
    </w:p>
    <w:p w14:paraId="1155CB92" w14:textId="143BD029" w:rsidR="00EB0804" w:rsidRDefault="00EB0804" w:rsidP="00EB0804">
      <w:pPr>
        <w:pStyle w:val="Head2"/>
      </w:pPr>
      <w:r>
        <w:t>Vooraf</w:t>
      </w:r>
    </w:p>
    <w:p w14:paraId="55AD7F99" w14:textId="77777777" w:rsidR="00EB0804" w:rsidRDefault="00EB0804" w:rsidP="00EB0804">
      <w:pPr>
        <w:pStyle w:val="Head2"/>
        <w:numPr>
          <w:ilvl w:val="0"/>
          <w:numId w:val="0"/>
        </w:numPr>
      </w:pPr>
    </w:p>
    <w:p w14:paraId="6A240307" w14:textId="6EBDF25E" w:rsidR="00EB0804" w:rsidRDefault="00EB0804" w:rsidP="00EB0804">
      <w:pPr>
        <w:spacing w:after="0"/>
      </w:pPr>
      <w:r>
        <w:t>Map  Hubs aangemaakt -&gt; Klasse ChatHub.cs</w:t>
      </w:r>
    </w:p>
    <w:p w14:paraId="0807E0F6" w14:textId="138A774A" w:rsidR="001D0D68" w:rsidRPr="005F6DEB" w:rsidRDefault="001D0D68" w:rsidP="00EB0804">
      <w:pPr>
        <w:spacing w:after="0"/>
      </w:pPr>
      <w:r>
        <w:t>Program.cs 10:52</w:t>
      </w:r>
    </w:p>
    <w:sectPr w:rsidR="001D0D68" w:rsidRPr="005F6DEB" w:rsidSect="00FD738E">
      <w:headerReference w:type="default" r:id="rId10"/>
      <w:headerReference w:type="first" r:id="rId11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29B9" w14:textId="77777777" w:rsidR="00D42269" w:rsidRDefault="00D42269">
      <w:r>
        <w:separator/>
      </w:r>
    </w:p>
  </w:endnote>
  <w:endnote w:type="continuationSeparator" w:id="0">
    <w:p w14:paraId="20D51E2E" w14:textId="77777777" w:rsidR="00D42269" w:rsidRDefault="00D4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9C7E" w14:textId="77777777" w:rsidR="00D42269" w:rsidRDefault="00D42269">
      <w:r>
        <w:separator/>
      </w:r>
    </w:p>
  </w:footnote>
  <w:footnote w:type="continuationSeparator" w:id="0">
    <w:p w14:paraId="31DD050F" w14:textId="77777777" w:rsidR="00D42269" w:rsidRDefault="00D4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8CF"/>
    <w:multiLevelType w:val="hybridMultilevel"/>
    <w:tmpl w:val="EC6C91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12"/>
    <w:multiLevelType w:val="hybridMultilevel"/>
    <w:tmpl w:val="0E88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D23C05"/>
    <w:multiLevelType w:val="hybridMultilevel"/>
    <w:tmpl w:val="ECD66E02"/>
    <w:lvl w:ilvl="0" w:tplc="AFB2BEEE">
      <w:start w:val="1"/>
      <w:numFmt w:val="decimal"/>
      <w:pStyle w:val="Header1"/>
      <w:lvlText w:val="%1."/>
      <w:lvlJc w:val="left"/>
      <w:pPr>
        <w:ind w:left="-301" w:hanging="360"/>
      </w:pPr>
    </w:lvl>
    <w:lvl w:ilvl="1" w:tplc="20000019">
      <w:start w:val="1"/>
      <w:numFmt w:val="lowerLetter"/>
      <w:lvlText w:val="%2."/>
      <w:lvlJc w:val="left"/>
      <w:pPr>
        <w:ind w:left="419" w:hanging="360"/>
      </w:pPr>
    </w:lvl>
    <w:lvl w:ilvl="2" w:tplc="2000001B" w:tentative="1">
      <w:start w:val="1"/>
      <w:numFmt w:val="lowerRoman"/>
      <w:lvlText w:val="%3."/>
      <w:lvlJc w:val="right"/>
      <w:pPr>
        <w:ind w:left="1139" w:hanging="180"/>
      </w:pPr>
    </w:lvl>
    <w:lvl w:ilvl="3" w:tplc="2000000F" w:tentative="1">
      <w:start w:val="1"/>
      <w:numFmt w:val="decimal"/>
      <w:lvlText w:val="%4."/>
      <w:lvlJc w:val="left"/>
      <w:pPr>
        <w:ind w:left="1859" w:hanging="360"/>
      </w:pPr>
    </w:lvl>
    <w:lvl w:ilvl="4" w:tplc="20000019" w:tentative="1">
      <w:start w:val="1"/>
      <w:numFmt w:val="lowerLetter"/>
      <w:lvlText w:val="%5."/>
      <w:lvlJc w:val="left"/>
      <w:pPr>
        <w:ind w:left="2579" w:hanging="360"/>
      </w:pPr>
    </w:lvl>
    <w:lvl w:ilvl="5" w:tplc="2000001B" w:tentative="1">
      <w:start w:val="1"/>
      <w:numFmt w:val="lowerRoman"/>
      <w:lvlText w:val="%6."/>
      <w:lvlJc w:val="right"/>
      <w:pPr>
        <w:ind w:left="3299" w:hanging="180"/>
      </w:pPr>
    </w:lvl>
    <w:lvl w:ilvl="6" w:tplc="2000000F" w:tentative="1">
      <w:start w:val="1"/>
      <w:numFmt w:val="decimal"/>
      <w:lvlText w:val="%7."/>
      <w:lvlJc w:val="left"/>
      <w:pPr>
        <w:ind w:left="4019" w:hanging="360"/>
      </w:pPr>
    </w:lvl>
    <w:lvl w:ilvl="7" w:tplc="20000019" w:tentative="1">
      <w:start w:val="1"/>
      <w:numFmt w:val="lowerLetter"/>
      <w:lvlText w:val="%8."/>
      <w:lvlJc w:val="left"/>
      <w:pPr>
        <w:ind w:left="4739" w:hanging="360"/>
      </w:pPr>
    </w:lvl>
    <w:lvl w:ilvl="8" w:tplc="2000001B" w:tentative="1">
      <w:start w:val="1"/>
      <w:numFmt w:val="lowerRoman"/>
      <w:lvlText w:val="%9."/>
      <w:lvlJc w:val="right"/>
      <w:pPr>
        <w:ind w:left="5459" w:hanging="180"/>
      </w:pPr>
    </w:lvl>
  </w:abstractNum>
  <w:abstractNum w:abstractNumId="8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009C"/>
    <w:multiLevelType w:val="multilevel"/>
    <w:tmpl w:val="BDE2F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293227AE"/>
    <w:multiLevelType w:val="hybridMultilevel"/>
    <w:tmpl w:val="E57E9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F0813C2"/>
    <w:multiLevelType w:val="hybridMultilevel"/>
    <w:tmpl w:val="6AC802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D5C29"/>
    <w:multiLevelType w:val="hybridMultilevel"/>
    <w:tmpl w:val="910E6D5C"/>
    <w:lvl w:ilvl="0" w:tplc="2000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05D5"/>
    <w:multiLevelType w:val="hybridMultilevel"/>
    <w:tmpl w:val="C3180B00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B234B6F"/>
    <w:multiLevelType w:val="hybridMultilevel"/>
    <w:tmpl w:val="6220D3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828A1"/>
    <w:multiLevelType w:val="hybridMultilevel"/>
    <w:tmpl w:val="B59E1520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DD0741D"/>
    <w:multiLevelType w:val="hybridMultilevel"/>
    <w:tmpl w:val="AB2659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73F7"/>
    <w:multiLevelType w:val="multilevel"/>
    <w:tmpl w:val="9EEE7A3C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594D33CF"/>
    <w:multiLevelType w:val="hybridMultilevel"/>
    <w:tmpl w:val="A7E81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339D5"/>
    <w:multiLevelType w:val="hybridMultilevel"/>
    <w:tmpl w:val="B3DA2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668FB"/>
    <w:multiLevelType w:val="hybridMultilevel"/>
    <w:tmpl w:val="7EEEF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A4B8D"/>
    <w:multiLevelType w:val="hybridMultilevel"/>
    <w:tmpl w:val="5142A0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659A5"/>
    <w:multiLevelType w:val="hybridMultilevel"/>
    <w:tmpl w:val="BDE2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86711">
    <w:abstractNumId w:val="27"/>
  </w:num>
  <w:num w:numId="2" w16cid:durableId="1570340417">
    <w:abstractNumId w:val="27"/>
  </w:num>
  <w:num w:numId="3" w16cid:durableId="1878857465">
    <w:abstractNumId w:val="5"/>
  </w:num>
  <w:num w:numId="4" w16cid:durableId="48960863">
    <w:abstractNumId w:val="17"/>
  </w:num>
  <w:num w:numId="5" w16cid:durableId="1526405147">
    <w:abstractNumId w:val="8"/>
  </w:num>
  <w:num w:numId="6" w16cid:durableId="1367372602">
    <w:abstractNumId w:val="26"/>
  </w:num>
  <w:num w:numId="7" w16cid:durableId="713776390">
    <w:abstractNumId w:val="19"/>
  </w:num>
  <w:num w:numId="8" w16cid:durableId="709108558">
    <w:abstractNumId w:val="32"/>
  </w:num>
  <w:num w:numId="9" w16cid:durableId="1011639094">
    <w:abstractNumId w:val="1"/>
  </w:num>
  <w:num w:numId="10" w16cid:durableId="1191338073">
    <w:abstractNumId w:val="10"/>
  </w:num>
  <w:num w:numId="11" w16cid:durableId="1910264052">
    <w:abstractNumId w:val="13"/>
  </w:num>
  <w:num w:numId="12" w16cid:durableId="935670963">
    <w:abstractNumId w:val="2"/>
  </w:num>
  <w:num w:numId="13" w16cid:durableId="242226551">
    <w:abstractNumId w:val="6"/>
  </w:num>
  <w:num w:numId="14" w16cid:durableId="1944417315">
    <w:abstractNumId w:val="22"/>
  </w:num>
  <w:num w:numId="15" w16cid:durableId="1583563564">
    <w:abstractNumId w:val="30"/>
  </w:num>
  <w:num w:numId="16" w16cid:durableId="898398123">
    <w:abstractNumId w:val="3"/>
  </w:num>
  <w:num w:numId="17" w16cid:durableId="1396734718">
    <w:abstractNumId w:val="16"/>
  </w:num>
  <w:num w:numId="18" w16cid:durableId="1111314061">
    <w:abstractNumId w:val="11"/>
  </w:num>
  <w:num w:numId="19" w16cid:durableId="1050881511">
    <w:abstractNumId w:val="20"/>
  </w:num>
  <w:num w:numId="20" w16cid:durableId="1857038120">
    <w:abstractNumId w:val="34"/>
  </w:num>
  <w:num w:numId="21" w16cid:durableId="274481173">
    <w:abstractNumId w:val="24"/>
  </w:num>
  <w:num w:numId="22" w16cid:durableId="189227984">
    <w:abstractNumId w:val="18"/>
  </w:num>
  <w:num w:numId="23" w16cid:durableId="214315619">
    <w:abstractNumId w:val="9"/>
  </w:num>
  <w:num w:numId="24" w16cid:durableId="1348752873">
    <w:abstractNumId w:val="4"/>
  </w:num>
  <w:num w:numId="25" w16cid:durableId="176389489">
    <w:abstractNumId w:val="12"/>
  </w:num>
  <w:num w:numId="26" w16cid:durableId="248540784">
    <w:abstractNumId w:val="7"/>
  </w:num>
  <w:num w:numId="27" w16cid:durableId="1482229683">
    <w:abstractNumId w:val="25"/>
  </w:num>
  <w:num w:numId="28" w16cid:durableId="235434753">
    <w:abstractNumId w:val="33"/>
  </w:num>
  <w:num w:numId="29" w16cid:durableId="21278932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87540353">
    <w:abstractNumId w:val="21"/>
  </w:num>
  <w:num w:numId="31" w16cid:durableId="513151201">
    <w:abstractNumId w:val="0"/>
  </w:num>
  <w:num w:numId="32" w16cid:durableId="1421219041">
    <w:abstractNumId w:val="29"/>
  </w:num>
  <w:num w:numId="33" w16cid:durableId="1402748195">
    <w:abstractNumId w:val="14"/>
  </w:num>
  <w:num w:numId="34" w16cid:durableId="2083719255">
    <w:abstractNumId w:val="31"/>
  </w:num>
  <w:num w:numId="35" w16cid:durableId="2065369406">
    <w:abstractNumId w:val="23"/>
  </w:num>
  <w:num w:numId="36" w16cid:durableId="1208378266">
    <w:abstractNumId w:val="28"/>
  </w:num>
  <w:num w:numId="37" w16cid:durableId="76461511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05EF"/>
    <w:rsid w:val="00003705"/>
    <w:rsid w:val="00015B4F"/>
    <w:rsid w:val="000209B1"/>
    <w:rsid w:val="000244C2"/>
    <w:rsid w:val="00040E2E"/>
    <w:rsid w:val="00045505"/>
    <w:rsid w:val="0005424D"/>
    <w:rsid w:val="00062A43"/>
    <w:rsid w:val="00067A07"/>
    <w:rsid w:val="0007012C"/>
    <w:rsid w:val="000702DF"/>
    <w:rsid w:val="00070FAC"/>
    <w:rsid w:val="000723CE"/>
    <w:rsid w:val="00075600"/>
    <w:rsid w:val="00076C2A"/>
    <w:rsid w:val="00094F1E"/>
    <w:rsid w:val="00097BEA"/>
    <w:rsid w:val="000A71E0"/>
    <w:rsid w:val="000D5121"/>
    <w:rsid w:val="000E54D1"/>
    <w:rsid w:val="000F272E"/>
    <w:rsid w:val="000F3A91"/>
    <w:rsid w:val="00103145"/>
    <w:rsid w:val="001105C9"/>
    <w:rsid w:val="001151E0"/>
    <w:rsid w:val="001162AD"/>
    <w:rsid w:val="00117F22"/>
    <w:rsid w:val="001213FC"/>
    <w:rsid w:val="00123556"/>
    <w:rsid w:val="00127C0C"/>
    <w:rsid w:val="0013073E"/>
    <w:rsid w:val="00130BCE"/>
    <w:rsid w:val="00142C27"/>
    <w:rsid w:val="00144239"/>
    <w:rsid w:val="00151588"/>
    <w:rsid w:val="0015332E"/>
    <w:rsid w:val="00153653"/>
    <w:rsid w:val="00155D8C"/>
    <w:rsid w:val="00156F1C"/>
    <w:rsid w:val="00157ABB"/>
    <w:rsid w:val="00160930"/>
    <w:rsid w:val="001623A3"/>
    <w:rsid w:val="00166BB3"/>
    <w:rsid w:val="00167371"/>
    <w:rsid w:val="0017161D"/>
    <w:rsid w:val="00172784"/>
    <w:rsid w:val="00183B0A"/>
    <w:rsid w:val="001B0CC8"/>
    <w:rsid w:val="001B2F71"/>
    <w:rsid w:val="001B2F9A"/>
    <w:rsid w:val="001B4530"/>
    <w:rsid w:val="001B7938"/>
    <w:rsid w:val="001C01E3"/>
    <w:rsid w:val="001C18E2"/>
    <w:rsid w:val="001C732B"/>
    <w:rsid w:val="001D0582"/>
    <w:rsid w:val="001D0D68"/>
    <w:rsid w:val="001E1D27"/>
    <w:rsid w:val="001E7141"/>
    <w:rsid w:val="001F70CA"/>
    <w:rsid w:val="00200C7D"/>
    <w:rsid w:val="002029F8"/>
    <w:rsid w:val="0021007A"/>
    <w:rsid w:val="00211CE2"/>
    <w:rsid w:val="002136C1"/>
    <w:rsid w:val="00222F46"/>
    <w:rsid w:val="002328CA"/>
    <w:rsid w:val="00234DDC"/>
    <w:rsid w:val="002357BC"/>
    <w:rsid w:val="00251F55"/>
    <w:rsid w:val="00253BA8"/>
    <w:rsid w:val="00253D4E"/>
    <w:rsid w:val="00254B04"/>
    <w:rsid w:val="00264F85"/>
    <w:rsid w:val="00276897"/>
    <w:rsid w:val="002803B3"/>
    <w:rsid w:val="002812BC"/>
    <w:rsid w:val="00286B4D"/>
    <w:rsid w:val="002919E6"/>
    <w:rsid w:val="00291F78"/>
    <w:rsid w:val="002965C1"/>
    <w:rsid w:val="002A0152"/>
    <w:rsid w:val="002A6448"/>
    <w:rsid w:val="002B7451"/>
    <w:rsid w:val="002C3772"/>
    <w:rsid w:val="002C418B"/>
    <w:rsid w:val="002E351F"/>
    <w:rsid w:val="002E431B"/>
    <w:rsid w:val="002E5D08"/>
    <w:rsid w:val="002F6F60"/>
    <w:rsid w:val="003001FC"/>
    <w:rsid w:val="00300B4D"/>
    <w:rsid w:val="00305724"/>
    <w:rsid w:val="00313963"/>
    <w:rsid w:val="003312CD"/>
    <w:rsid w:val="00333825"/>
    <w:rsid w:val="00352B2A"/>
    <w:rsid w:val="00354A98"/>
    <w:rsid w:val="00355E05"/>
    <w:rsid w:val="00366537"/>
    <w:rsid w:val="003726ED"/>
    <w:rsid w:val="00380114"/>
    <w:rsid w:val="003813F1"/>
    <w:rsid w:val="00391EC8"/>
    <w:rsid w:val="003A0A7B"/>
    <w:rsid w:val="003A3D56"/>
    <w:rsid w:val="003A5CD1"/>
    <w:rsid w:val="003A750E"/>
    <w:rsid w:val="003B14F4"/>
    <w:rsid w:val="003C6257"/>
    <w:rsid w:val="003D17A5"/>
    <w:rsid w:val="003D46B4"/>
    <w:rsid w:val="003D5CF1"/>
    <w:rsid w:val="003D688A"/>
    <w:rsid w:val="003E77FF"/>
    <w:rsid w:val="003F03B1"/>
    <w:rsid w:val="003F273E"/>
    <w:rsid w:val="003F42A2"/>
    <w:rsid w:val="003F7CDC"/>
    <w:rsid w:val="00401274"/>
    <w:rsid w:val="00415B9C"/>
    <w:rsid w:val="004163DE"/>
    <w:rsid w:val="00424212"/>
    <w:rsid w:val="00425380"/>
    <w:rsid w:val="00426EAC"/>
    <w:rsid w:val="00433FD0"/>
    <w:rsid w:val="004420CE"/>
    <w:rsid w:val="00444640"/>
    <w:rsid w:val="00444DF4"/>
    <w:rsid w:val="004544A0"/>
    <w:rsid w:val="004713EA"/>
    <w:rsid w:val="00482B04"/>
    <w:rsid w:val="00486D15"/>
    <w:rsid w:val="00492CF1"/>
    <w:rsid w:val="004A1AC5"/>
    <w:rsid w:val="004B0638"/>
    <w:rsid w:val="004B1E44"/>
    <w:rsid w:val="004B2BFF"/>
    <w:rsid w:val="004C1EA7"/>
    <w:rsid w:val="004D5970"/>
    <w:rsid w:val="004F7556"/>
    <w:rsid w:val="0050366D"/>
    <w:rsid w:val="00507CDF"/>
    <w:rsid w:val="00527CE0"/>
    <w:rsid w:val="005461C4"/>
    <w:rsid w:val="0055612D"/>
    <w:rsid w:val="005628DD"/>
    <w:rsid w:val="00566055"/>
    <w:rsid w:val="00566678"/>
    <w:rsid w:val="0057054E"/>
    <w:rsid w:val="005707EA"/>
    <w:rsid w:val="00571BD8"/>
    <w:rsid w:val="00581A57"/>
    <w:rsid w:val="0058552A"/>
    <w:rsid w:val="00592BA4"/>
    <w:rsid w:val="005A0DA0"/>
    <w:rsid w:val="005A3E31"/>
    <w:rsid w:val="005A7795"/>
    <w:rsid w:val="005C21FA"/>
    <w:rsid w:val="005C2E7D"/>
    <w:rsid w:val="005C30B2"/>
    <w:rsid w:val="005C4999"/>
    <w:rsid w:val="005C712A"/>
    <w:rsid w:val="005D662A"/>
    <w:rsid w:val="005D671C"/>
    <w:rsid w:val="005E1C56"/>
    <w:rsid w:val="005E2864"/>
    <w:rsid w:val="005E301C"/>
    <w:rsid w:val="005E704F"/>
    <w:rsid w:val="005F2A96"/>
    <w:rsid w:val="005F51DB"/>
    <w:rsid w:val="005F6DEB"/>
    <w:rsid w:val="005F7BB3"/>
    <w:rsid w:val="0060624F"/>
    <w:rsid w:val="00627C5D"/>
    <w:rsid w:val="00634556"/>
    <w:rsid w:val="006634C2"/>
    <w:rsid w:val="00665F7E"/>
    <w:rsid w:val="00671753"/>
    <w:rsid w:val="0067473F"/>
    <w:rsid w:val="00677A5C"/>
    <w:rsid w:val="00682549"/>
    <w:rsid w:val="00683F8C"/>
    <w:rsid w:val="00690B26"/>
    <w:rsid w:val="00694A73"/>
    <w:rsid w:val="006977FF"/>
    <w:rsid w:val="00697CC4"/>
    <w:rsid w:val="006A3991"/>
    <w:rsid w:val="006A5099"/>
    <w:rsid w:val="006C01C8"/>
    <w:rsid w:val="006C0CC7"/>
    <w:rsid w:val="006C5DE9"/>
    <w:rsid w:val="006D16FE"/>
    <w:rsid w:val="006E00EA"/>
    <w:rsid w:val="006E4FC4"/>
    <w:rsid w:val="006E5F9F"/>
    <w:rsid w:val="006E7408"/>
    <w:rsid w:val="006E7E79"/>
    <w:rsid w:val="006F3E91"/>
    <w:rsid w:val="006F50DE"/>
    <w:rsid w:val="006F7AE2"/>
    <w:rsid w:val="00700985"/>
    <w:rsid w:val="00701BCC"/>
    <w:rsid w:val="0070240E"/>
    <w:rsid w:val="00710C0F"/>
    <w:rsid w:val="007118B8"/>
    <w:rsid w:val="007232F3"/>
    <w:rsid w:val="00737D89"/>
    <w:rsid w:val="00746B1D"/>
    <w:rsid w:val="00751049"/>
    <w:rsid w:val="007533EE"/>
    <w:rsid w:val="0075573A"/>
    <w:rsid w:val="0076204C"/>
    <w:rsid w:val="007659AE"/>
    <w:rsid w:val="00773542"/>
    <w:rsid w:val="0077754F"/>
    <w:rsid w:val="007976E9"/>
    <w:rsid w:val="007C1F63"/>
    <w:rsid w:val="007C498C"/>
    <w:rsid w:val="007D0E52"/>
    <w:rsid w:val="007D3BFA"/>
    <w:rsid w:val="007D5BC4"/>
    <w:rsid w:val="007D63E9"/>
    <w:rsid w:val="007E1ECC"/>
    <w:rsid w:val="007E2236"/>
    <w:rsid w:val="007E2BB9"/>
    <w:rsid w:val="007E44E2"/>
    <w:rsid w:val="007E4885"/>
    <w:rsid w:val="007F546F"/>
    <w:rsid w:val="00801CA5"/>
    <w:rsid w:val="00806DC1"/>
    <w:rsid w:val="0080735A"/>
    <w:rsid w:val="00815EFF"/>
    <w:rsid w:val="00843ADD"/>
    <w:rsid w:val="00847AC8"/>
    <w:rsid w:val="00854EA0"/>
    <w:rsid w:val="00855396"/>
    <w:rsid w:val="00892729"/>
    <w:rsid w:val="008A2ADD"/>
    <w:rsid w:val="008A3442"/>
    <w:rsid w:val="008B0804"/>
    <w:rsid w:val="008B2162"/>
    <w:rsid w:val="008B68CD"/>
    <w:rsid w:val="008C162C"/>
    <w:rsid w:val="008C1838"/>
    <w:rsid w:val="008E455B"/>
    <w:rsid w:val="008E6C42"/>
    <w:rsid w:val="008E7269"/>
    <w:rsid w:val="008F175F"/>
    <w:rsid w:val="008F4640"/>
    <w:rsid w:val="008F7302"/>
    <w:rsid w:val="009024E8"/>
    <w:rsid w:val="00910009"/>
    <w:rsid w:val="00911BDB"/>
    <w:rsid w:val="009273A9"/>
    <w:rsid w:val="00937443"/>
    <w:rsid w:val="00947CB0"/>
    <w:rsid w:val="0095178E"/>
    <w:rsid w:val="00954493"/>
    <w:rsid w:val="009545C3"/>
    <w:rsid w:val="00961347"/>
    <w:rsid w:val="00963FFB"/>
    <w:rsid w:val="00973017"/>
    <w:rsid w:val="009743C6"/>
    <w:rsid w:val="00975D41"/>
    <w:rsid w:val="00985097"/>
    <w:rsid w:val="0099138D"/>
    <w:rsid w:val="009951F3"/>
    <w:rsid w:val="009B0C2A"/>
    <w:rsid w:val="009B1273"/>
    <w:rsid w:val="009B4C23"/>
    <w:rsid w:val="009B53C2"/>
    <w:rsid w:val="009C7714"/>
    <w:rsid w:val="009D740E"/>
    <w:rsid w:val="009E1D79"/>
    <w:rsid w:val="009F1D73"/>
    <w:rsid w:val="00A00681"/>
    <w:rsid w:val="00A05249"/>
    <w:rsid w:val="00A07A68"/>
    <w:rsid w:val="00A12DDB"/>
    <w:rsid w:val="00A32ACF"/>
    <w:rsid w:val="00A35D47"/>
    <w:rsid w:val="00A417CA"/>
    <w:rsid w:val="00A561F0"/>
    <w:rsid w:val="00A5668B"/>
    <w:rsid w:val="00A64F0F"/>
    <w:rsid w:val="00A6710C"/>
    <w:rsid w:val="00A73AB6"/>
    <w:rsid w:val="00A77E95"/>
    <w:rsid w:val="00A86451"/>
    <w:rsid w:val="00A87ADE"/>
    <w:rsid w:val="00A90560"/>
    <w:rsid w:val="00A96AC4"/>
    <w:rsid w:val="00AA0911"/>
    <w:rsid w:val="00AA4F44"/>
    <w:rsid w:val="00AA674A"/>
    <w:rsid w:val="00AA7E40"/>
    <w:rsid w:val="00AC3271"/>
    <w:rsid w:val="00AC3745"/>
    <w:rsid w:val="00AC67F2"/>
    <w:rsid w:val="00AD0D2A"/>
    <w:rsid w:val="00AD2688"/>
    <w:rsid w:val="00AD36D7"/>
    <w:rsid w:val="00AE15C5"/>
    <w:rsid w:val="00AE7FB3"/>
    <w:rsid w:val="00AF1028"/>
    <w:rsid w:val="00AF22ED"/>
    <w:rsid w:val="00B042E6"/>
    <w:rsid w:val="00B122F5"/>
    <w:rsid w:val="00B130F0"/>
    <w:rsid w:val="00B15E13"/>
    <w:rsid w:val="00B20BFF"/>
    <w:rsid w:val="00B20D75"/>
    <w:rsid w:val="00B21A2B"/>
    <w:rsid w:val="00B25412"/>
    <w:rsid w:val="00B26C9E"/>
    <w:rsid w:val="00B30422"/>
    <w:rsid w:val="00B40279"/>
    <w:rsid w:val="00B51EF0"/>
    <w:rsid w:val="00B550D4"/>
    <w:rsid w:val="00B5768F"/>
    <w:rsid w:val="00B60CD5"/>
    <w:rsid w:val="00B6126B"/>
    <w:rsid w:val="00B6265D"/>
    <w:rsid w:val="00B64E5F"/>
    <w:rsid w:val="00B67D8A"/>
    <w:rsid w:val="00B74C34"/>
    <w:rsid w:val="00B75171"/>
    <w:rsid w:val="00B82399"/>
    <w:rsid w:val="00B8275F"/>
    <w:rsid w:val="00B849FF"/>
    <w:rsid w:val="00B85CFA"/>
    <w:rsid w:val="00B916E8"/>
    <w:rsid w:val="00B92A94"/>
    <w:rsid w:val="00B9575E"/>
    <w:rsid w:val="00BA37A0"/>
    <w:rsid w:val="00BA43C5"/>
    <w:rsid w:val="00BA654E"/>
    <w:rsid w:val="00BA692D"/>
    <w:rsid w:val="00BB5255"/>
    <w:rsid w:val="00BB5842"/>
    <w:rsid w:val="00BB595F"/>
    <w:rsid w:val="00BC0D30"/>
    <w:rsid w:val="00BC2094"/>
    <w:rsid w:val="00BC3ACC"/>
    <w:rsid w:val="00BC44C2"/>
    <w:rsid w:val="00BC7E7E"/>
    <w:rsid w:val="00BD55EB"/>
    <w:rsid w:val="00BD6690"/>
    <w:rsid w:val="00BF199A"/>
    <w:rsid w:val="00C00491"/>
    <w:rsid w:val="00C04F69"/>
    <w:rsid w:val="00C10442"/>
    <w:rsid w:val="00C132D1"/>
    <w:rsid w:val="00C13B78"/>
    <w:rsid w:val="00C22AFE"/>
    <w:rsid w:val="00C2485D"/>
    <w:rsid w:val="00C25824"/>
    <w:rsid w:val="00C31158"/>
    <w:rsid w:val="00C36D91"/>
    <w:rsid w:val="00C42363"/>
    <w:rsid w:val="00C44D7F"/>
    <w:rsid w:val="00C57D5F"/>
    <w:rsid w:val="00C678F1"/>
    <w:rsid w:val="00C749BC"/>
    <w:rsid w:val="00C75D5E"/>
    <w:rsid w:val="00C87AC7"/>
    <w:rsid w:val="00C90706"/>
    <w:rsid w:val="00C91EE8"/>
    <w:rsid w:val="00C9598D"/>
    <w:rsid w:val="00C97BD5"/>
    <w:rsid w:val="00CA6AEC"/>
    <w:rsid w:val="00CB25C3"/>
    <w:rsid w:val="00CB2DEA"/>
    <w:rsid w:val="00CB31DC"/>
    <w:rsid w:val="00CB6073"/>
    <w:rsid w:val="00CC05AE"/>
    <w:rsid w:val="00CC33F9"/>
    <w:rsid w:val="00CD3D83"/>
    <w:rsid w:val="00CE3E13"/>
    <w:rsid w:val="00CF2EB3"/>
    <w:rsid w:val="00CF4C55"/>
    <w:rsid w:val="00CF4D81"/>
    <w:rsid w:val="00D050C0"/>
    <w:rsid w:val="00D05421"/>
    <w:rsid w:val="00D054F2"/>
    <w:rsid w:val="00D06DE6"/>
    <w:rsid w:val="00D16A2D"/>
    <w:rsid w:val="00D3069F"/>
    <w:rsid w:val="00D37ADA"/>
    <w:rsid w:val="00D42269"/>
    <w:rsid w:val="00D43741"/>
    <w:rsid w:val="00D458F7"/>
    <w:rsid w:val="00D47B38"/>
    <w:rsid w:val="00D54B1B"/>
    <w:rsid w:val="00D60AF2"/>
    <w:rsid w:val="00D6622E"/>
    <w:rsid w:val="00D70187"/>
    <w:rsid w:val="00D77078"/>
    <w:rsid w:val="00D90C9C"/>
    <w:rsid w:val="00D912AA"/>
    <w:rsid w:val="00D93AB6"/>
    <w:rsid w:val="00D958D5"/>
    <w:rsid w:val="00DA2E93"/>
    <w:rsid w:val="00DA5C3A"/>
    <w:rsid w:val="00DB424B"/>
    <w:rsid w:val="00DB6CC5"/>
    <w:rsid w:val="00DC0707"/>
    <w:rsid w:val="00DC2D37"/>
    <w:rsid w:val="00DE41B2"/>
    <w:rsid w:val="00DE42A2"/>
    <w:rsid w:val="00DF406B"/>
    <w:rsid w:val="00DF4483"/>
    <w:rsid w:val="00E003B1"/>
    <w:rsid w:val="00E03D3F"/>
    <w:rsid w:val="00E04658"/>
    <w:rsid w:val="00E05791"/>
    <w:rsid w:val="00E07D64"/>
    <w:rsid w:val="00E1195B"/>
    <w:rsid w:val="00E11F73"/>
    <w:rsid w:val="00E17BED"/>
    <w:rsid w:val="00E21CD6"/>
    <w:rsid w:val="00E27B4F"/>
    <w:rsid w:val="00E30870"/>
    <w:rsid w:val="00E44AF0"/>
    <w:rsid w:val="00E4608F"/>
    <w:rsid w:val="00E54E3F"/>
    <w:rsid w:val="00E60595"/>
    <w:rsid w:val="00E60A38"/>
    <w:rsid w:val="00E714E6"/>
    <w:rsid w:val="00E7274B"/>
    <w:rsid w:val="00E75275"/>
    <w:rsid w:val="00E757EF"/>
    <w:rsid w:val="00E83A19"/>
    <w:rsid w:val="00E849C2"/>
    <w:rsid w:val="00E96B8A"/>
    <w:rsid w:val="00E96DF6"/>
    <w:rsid w:val="00E9742A"/>
    <w:rsid w:val="00EB0755"/>
    <w:rsid w:val="00EB0804"/>
    <w:rsid w:val="00EB2571"/>
    <w:rsid w:val="00EB3E41"/>
    <w:rsid w:val="00EB75B0"/>
    <w:rsid w:val="00EC28CF"/>
    <w:rsid w:val="00EC3C58"/>
    <w:rsid w:val="00EC41A1"/>
    <w:rsid w:val="00EC7994"/>
    <w:rsid w:val="00ED243B"/>
    <w:rsid w:val="00ED3186"/>
    <w:rsid w:val="00ED596A"/>
    <w:rsid w:val="00ED6984"/>
    <w:rsid w:val="00EF662D"/>
    <w:rsid w:val="00EF7816"/>
    <w:rsid w:val="00EF79B9"/>
    <w:rsid w:val="00F038C0"/>
    <w:rsid w:val="00F103D5"/>
    <w:rsid w:val="00F2298E"/>
    <w:rsid w:val="00F2518B"/>
    <w:rsid w:val="00F346CE"/>
    <w:rsid w:val="00F368B4"/>
    <w:rsid w:val="00F37CC8"/>
    <w:rsid w:val="00F441B3"/>
    <w:rsid w:val="00F46356"/>
    <w:rsid w:val="00F51FE0"/>
    <w:rsid w:val="00F52996"/>
    <w:rsid w:val="00F6733F"/>
    <w:rsid w:val="00F70A22"/>
    <w:rsid w:val="00F74834"/>
    <w:rsid w:val="00F75EA9"/>
    <w:rsid w:val="00F85368"/>
    <w:rsid w:val="00F854CA"/>
    <w:rsid w:val="00FA0261"/>
    <w:rsid w:val="00FA3F4E"/>
    <w:rsid w:val="00FB0F08"/>
    <w:rsid w:val="00FB267A"/>
    <w:rsid w:val="00FB2F3F"/>
    <w:rsid w:val="00FB41A1"/>
    <w:rsid w:val="00FB5CE3"/>
    <w:rsid w:val="00FC1D87"/>
    <w:rsid w:val="00FC548E"/>
    <w:rsid w:val="00FC6B73"/>
    <w:rsid w:val="00FC712D"/>
    <w:rsid w:val="00FD55F0"/>
    <w:rsid w:val="00FD738E"/>
    <w:rsid w:val="00FE0F37"/>
    <w:rsid w:val="00FE26F5"/>
    <w:rsid w:val="00FE4507"/>
    <w:rsid w:val="00FF0536"/>
    <w:rsid w:val="00FF1334"/>
    <w:rsid w:val="00FF3679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F2ECA4"/>
  <w15:docId w15:val="{5235F3BC-CFF8-432C-9909-5C6CC25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uiPriority w:val="18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uiPriority w:val="18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uiPriority w:val="18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uiPriority w:val="18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paragraph" w:customStyle="1" w:styleId="Cover-Auteur">
    <w:name w:val="Cover - Auteur"/>
    <w:basedOn w:val="Cover-afstudeerrichting"/>
    <w:uiPriority w:val="18"/>
    <w:semiHidden/>
    <w:qFormat/>
    <w:rsid w:val="00C04F69"/>
    <w:rPr>
      <w:rFonts w:asciiTheme="minorHAnsi" w:hAnsiTheme="minorHAnsi"/>
      <w:b/>
      <w:sz w:val="32"/>
    </w:rPr>
  </w:style>
  <w:style w:type="paragraph" w:customStyle="1" w:styleId="Header1">
    <w:name w:val="Header 1"/>
    <w:basedOn w:val="Heading1"/>
    <w:qFormat/>
    <w:rsid w:val="00A87ADE"/>
    <w:pPr>
      <w:numPr>
        <w:numId w:val="26"/>
      </w:numPr>
      <w:spacing w:after="0"/>
    </w:pPr>
    <w:rPr>
      <w:color w:val="F04C25"/>
      <w:lang w:val="nl-BE"/>
    </w:rPr>
  </w:style>
  <w:style w:type="paragraph" w:customStyle="1" w:styleId="Head2">
    <w:name w:val="Head 2"/>
    <w:basedOn w:val="Heading2"/>
    <w:qFormat/>
    <w:rsid w:val="00A87ADE"/>
    <w:pPr>
      <w:spacing w:before="0" w:after="0"/>
      <w:ind w:left="0"/>
    </w:pPr>
    <w:rPr>
      <w:color w:val="009CAB"/>
    </w:rPr>
  </w:style>
  <w:style w:type="character" w:styleId="UnresolvedMention">
    <w:name w:val="Unresolved Mention"/>
    <w:basedOn w:val="DefaultParagraphFont"/>
    <w:uiPriority w:val="99"/>
    <w:semiHidden/>
    <w:unhideWhenUsed/>
    <w:rsid w:val="0033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E9E5-32D8-4432-BCF9-2E362006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Christophe Mathieu</cp:lastModifiedBy>
  <cp:revision>87</cp:revision>
  <cp:lastPrinted>2001-11-19T09:17:00Z</cp:lastPrinted>
  <dcterms:created xsi:type="dcterms:W3CDTF">2023-03-04T15:28:00Z</dcterms:created>
  <dcterms:modified xsi:type="dcterms:W3CDTF">2023-03-25T12:36:00Z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2023-02-23T19:49:05Z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5e06302d-8845-44b1-ad48-c83053d4f97b</vt:lpwstr>
  </property>
  <property fmtid="{D5CDD505-2E9C-101B-9397-08002B2CF9AE}" pid="8" name="MSIP_Label_c337be75-dfbb-4261-9834-ac247c7dde13_ContentBits">
    <vt:lpwstr>0</vt:lpwstr>
  </property>
</Properties>
</file>