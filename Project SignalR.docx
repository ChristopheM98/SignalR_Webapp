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4E4EDC">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4E4EDC">
      <w:pPr>
        <w:spacing w:after="0"/>
      </w:pPr>
    </w:p>
    <w:p w14:paraId="1308DF57" w14:textId="566CB930" w:rsidR="00C04F69" w:rsidRDefault="00C04F69" w:rsidP="004E4EDC">
      <w:pPr>
        <w:spacing w:after="0"/>
      </w:pPr>
    </w:p>
    <w:p w14:paraId="24094333" w14:textId="1263D06D" w:rsidR="00C04F69" w:rsidRDefault="00C04F69" w:rsidP="004E4EDC">
      <w:pPr>
        <w:spacing w:after="0"/>
      </w:pPr>
    </w:p>
    <w:p w14:paraId="1A3F915C" w14:textId="13B82CE6" w:rsidR="00C04F69" w:rsidRDefault="00C04F69" w:rsidP="004E4EDC">
      <w:pPr>
        <w:spacing w:after="0"/>
      </w:pPr>
    </w:p>
    <w:p w14:paraId="1B9F290E" w14:textId="43F6CC16" w:rsidR="00C04F69" w:rsidRDefault="00C04F69" w:rsidP="004E4EDC">
      <w:pPr>
        <w:spacing w:after="0"/>
      </w:pPr>
    </w:p>
    <w:p w14:paraId="6E004533" w14:textId="1B6BB43C" w:rsidR="00C04F69" w:rsidRDefault="00C04F69" w:rsidP="004E4EDC">
      <w:pPr>
        <w:spacing w:after="0"/>
      </w:pPr>
    </w:p>
    <w:p w14:paraId="0DEE1B45" w14:textId="0298E5C2" w:rsidR="00C04F69" w:rsidRDefault="00C04F69" w:rsidP="004E4EDC">
      <w:pPr>
        <w:spacing w:after="0"/>
      </w:pPr>
    </w:p>
    <w:p w14:paraId="3EB30617" w14:textId="74FD6630" w:rsidR="00C04F69" w:rsidRDefault="00C04F69" w:rsidP="004E4EDC">
      <w:pPr>
        <w:spacing w:after="0"/>
      </w:pPr>
    </w:p>
    <w:p w14:paraId="38463B5F" w14:textId="79606FC5" w:rsidR="00C04F69" w:rsidRDefault="00C04F69" w:rsidP="004E4EDC">
      <w:pPr>
        <w:spacing w:after="0"/>
      </w:pPr>
    </w:p>
    <w:p w14:paraId="03ACC49E" w14:textId="15FF922E" w:rsidR="00C04F69" w:rsidRDefault="00C04F69" w:rsidP="004E4EDC">
      <w:pPr>
        <w:spacing w:after="0"/>
      </w:pPr>
    </w:p>
    <w:p w14:paraId="0897ABB5" w14:textId="3DA2ECAF" w:rsidR="00C04F69" w:rsidRDefault="00C04F69" w:rsidP="004E4EDC">
      <w:pPr>
        <w:spacing w:after="0"/>
      </w:pPr>
    </w:p>
    <w:p w14:paraId="2E5EDCAD" w14:textId="0844B04B" w:rsidR="00C04F69" w:rsidRDefault="00C04F69" w:rsidP="004E4EDC">
      <w:pPr>
        <w:spacing w:after="0"/>
      </w:pPr>
    </w:p>
    <w:p w14:paraId="4E2BDFBF" w14:textId="77777777" w:rsidR="00C04F69" w:rsidRDefault="00C04F69" w:rsidP="004E4EDC">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4E4EDC">
            <w:pPr>
              <w:pStyle w:val="Cover-titel"/>
              <w:spacing w:after="0"/>
            </w:pPr>
            <w:r>
              <w:t>Werkstuk webapplicaties</w:t>
            </w:r>
            <w:r w:rsidR="00482B04">
              <w:t xml:space="preserve"> SignalR</w:t>
            </w:r>
          </w:p>
          <w:p w14:paraId="4BB41353" w14:textId="75DEDF54" w:rsidR="00A87ADE" w:rsidRDefault="004713EA" w:rsidP="004E4EDC">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4E4EDC">
            <w:pPr>
              <w:pStyle w:val="Cover-Auteur"/>
              <w:spacing w:after="0"/>
            </w:pPr>
          </w:p>
          <w:p w14:paraId="42B69C8D" w14:textId="77777777" w:rsidR="00A87ADE" w:rsidRDefault="00A87ADE" w:rsidP="004E4EDC">
            <w:pPr>
              <w:pStyle w:val="Cover-Auteur"/>
              <w:spacing w:after="0"/>
            </w:pPr>
          </w:p>
          <w:p w14:paraId="72A09F44" w14:textId="77777777" w:rsidR="00A87ADE" w:rsidRDefault="00A87ADE" w:rsidP="004E4EDC">
            <w:pPr>
              <w:pStyle w:val="Cover-Auteur"/>
              <w:spacing w:after="0"/>
            </w:pPr>
          </w:p>
          <w:p w14:paraId="170AEFF0" w14:textId="77777777" w:rsidR="00A87ADE" w:rsidRDefault="00A87ADE" w:rsidP="004E4EDC">
            <w:pPr>
              <w:pStyle w:val="Cover-Auteur"/>
              <w:spacing w:after="0"/>
            </w:pPr>
          </w:p>
          <w:p w14:paraId="19A383F6" w14:textId="77777777" w:rsidR="00A87ADE" w:rsidRPr="005C30B2" w:rsidRDefault="00A87ADE" w:rsidP="004E4EDC">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4E4EDC">
            <w:pPr>
              <w:pStyle w:val="Cover-namen"/>
              <w:spacing w:after="0"/>
              <w:jc w:val="right"/>
            </w:pPr>
            <w:r>
              <w:rPr>
                <w:sz w:val="28"/>
                <w:szCs w:val="28"/>
              </w:rPr>
              <w:t>Webapplicaties</w:t>
            </w:r>
          </w:p>
        </w:tc>
      </w:tr>
    </w:tbl>
    <w:p w14:paraId="485C810E" w14:textId="5BC0C8B0" w:rsidR="00492CF1" w:rsidRPr="00646989" w:rsidRDefault="00D3069F" w:rsidP="004E4EDC">
      <w:pPr>
        <w:tabs>
          <w:tab w:val="left" w:pos="1960"/>
        </w:tabs>
        <w:spacing w:after="0"/>
        <w:rPr>
          <w:lang w:val="nl-BE"/>
        </w:rPr>
      </w:pPr>
      <w:r>
        <w:rPr>
          <w:lang w:val="nl-BE"/>
        </w:rPr>
        <w:tab/>
      </w:r>
    </w:p>
    <w:p w14:paraId="1FCFCA15" w14:textId="5D742363" w:rsidR="002328CA" w:rsidRDefault="002328CA" w:rsidP="004E4EDC">
      <w:pPr>
        <w:tabs>
          <w:tab w:val="left" w:pos="840"/>
          <w:tab w:val="right" w:pos="8789"/>
        </w:tabs>
        <w:spacing w:after="0" w:line="336" w:lineRule="auto"/>
        <w:ind w:hanging="283"/>
        <w:jc w:val="center"/>
        <w:rPr>
          <w:lang w:val="nl-BE"/>
        </w:rPr>
      </w:pPr>
    </w:p>
    <w:p w14:paraId="7546D6CC" w14:textId="39AB5435" w:rsidR="002C3772" w:rsidRDefault="002C3772" w:rsidP="004E4EDC">
      <w:pPr>
        <w:tabs>
          <w:tab w:val="left" w:pos="840"/>
          <w:tab w:val="right" w:pos="8789"/>
        </w:tabs>
        <w:spacing w:after="0" w:line="336" w:lineRule="auto"/>
        <w:ind w:hanging="283"/>
        <w:rPr>
          <w:lang w:val="nl-BE"/>
        </w:rPr>
      </w:pPr>
    </w:p>
    <w:p w14:paraId="7CCA5815" w14:textId="11D14FBD" w:rsidR="002C3772" w:rsidRDefault="002C3772" w:rsidP="004E4EDC">
      <w:pPr>
        <w:tabs>
          <w:tab w:val="left" w:pos="840"/>
          <w:tab w:val="right" w:pos="8789"/>
        </w:tabs>
        <w:spacing w:after="0" w:line="336" w:lineRule="auto"/>
        <w:ind w:hanging="283"/>
        <w:rPr>
          <w:lang w:val="nl-BE"/>
        </w:rPr>
      </w:pPr>
    </w:p>
    <w:p w14:paraId="58FB01BF" w14:textId="79F33D36" w:rsidR="002C3772" w:rsidRDefault="002C3772" w:rsidP="004E4EDC">
      <w:pPr>
        <w:tabs>
          <w:tab w:val="left" w:pos="840"/>
          <w:tab w:val="right" w:pos="8789"/>
        </w:tabs>
        <w:spacing w:after="0" w:line="336" w:lineRule="auto"/>
        <w:ind w:hanging="283"/>
        <w:rPr>
          <w:lang w:val="nl-BE"/>
        </w:rPr>
      </w:pPr>
    </w:p>
    <w:p w14:paraId="284CCAA5" w14:textId="77777777" w:rsidR="00ED6984" w:rsidRDefault="00ED6984" w:rsidP="004E4EDC">
      <w:pPr>
        <w:pStyle w:val="Kopnietininhoud"/>
        <w:spacing w:after="0"/>
      </w:pPr>
      <w:bookmarkStart w:id="1" w:name="_Toc464731647"/>
      <w:bookmarkStart w:id="2" w:name="_Toc131935308"/>
      <w:r>
        <w:lastRenderedPageBreak/>
        <w:t>Inhoudstafel</w:t>
      </w:r>
      <w:bookmarkEnd w:id="1"/>
      <w:bookmarkEnd w:id="2"/>
    </w:p>
    <w:p w14:paraId="6B201705" w14:textId="337463DE" w:rsidR="00A34351"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1935308" w:history="1">
        <w:r w:rsidR="00A34351" w:rsidRPr="002A47D5">
          <w:rPr>
            <w:rStyle w:val="Hyperlink"/>
            <w:noProof/>
          </w:rPr>
          <w:t>Inhoudstafel</w:t>
        </w:r>
        <w:r w:rsidR="00A34351">
          <w:rPr>
            <w:noProof/>
            <w:webHidden/>
          </w:rPr>
          <w:tab/>
        </w:r>
        <w:r w:rsidR="00A34351">
          <w:rPr>
            <w:noProof/>
            <w:webHidden/>
          </w:rPr>
          <w:fldChar w:fldCharType="begin"/>
        </w:r>
        <w:r w:rsidR="00A34351">
          <w:rPr>
            <w:noProof/>
            <w:webHidden/>
          </w:rPr>
          <w:instrText xml:space="preserve"> PAGEREF _Toc131935308 \h </w:instrText>
        </w:r>
        <w:r w:rsidR="00A34351">
          <w:rPr>
            <w:noProof/>
            <w:webHidden/>
          </w:rPr>
        </w:r>
        <w:r w:rsidR="00A34351">
          <w:rPr>
            <w:noProof/>
            <w:webHidden/>
          </w:rPr>
          <w:fldChar w:fldCharType="separate"/>
        </w:r>
        <w:r w:rsidR="00A34351">
          <w:rPr>
            <w:noProof/>
            <w:webHidden/>
          </w:rPr>
          <w:t>3</w:t>
        </w:r>
        <w:r w:rsidR="00A34351">
          <w:rPr>
            <w:noProof/>
            <w:webHidden/>
          </w:rPr>
          <w:fldChar w:fldCharType="end"/>
        </w:r>
      </w:hyperlink>
    </w:p>
    <w:p w14:paraId="491FFEB2" w14:textId="463FDB70" w:rsidR="00A34351" w:rsidRDefault="00A34351">
      <w:pPr>
        <w:pStyle w:val="TOC1"/>
        <w:rPr>
          <w:rFonts w:asciiTheme="minorHAnsi" w:eastAsiaTheme="minorEastAsia" w:hAnsiTheme="minorHAnsi" w:cs="Mangal"/>
          <w:b w:val="0"/>
          <w:caps w:val="0"/>
          <w:noProof/>
          <w:sz w:val="22"/>
          <w:lang w:val="en-BE" w:eastAsia="en-BE" w:bidi="ne-NP"/>
        </w:rPr>
      </w:pPr>
      <w:hyperlink w:anchor="_Toc131935309" w:history="1">
        <w:r w:rsidRPr="002A47D5">
          <w:rPr>
            <w:rStyle w:val="Hyperlink"/>
            <w:noProof/>
          </w:rPr>
          <w:t>1</w:t>
        </w:r>
        <w:r>
          <w:rPr>
            <w:rFonts w:asciiTheme="minorHAnsi" w:eastAsiaTheme="minorEastAsia" w:hAnsiTheme="minorHAnsi" w:cs="Mangal"/>
            <w:b w:val="0"/>
            <w:caps w:val="0"/>
            <w:noProof/>
            <w:sz w:val="22"/>
            <w:lang w:val="en-BE" w:eastAsia="en-BE" w:bidi="ne-NP"/>
          </w:rPr>
          <w:tab/>
        </w:r>
        <w:r w:rsidRPr="002A47D5">
          <w:rPr>
            <w:rStyle w:val="Hyperlink"/>
            <w:noProof/>
          </w:rPr>
          <w:t>Inleiding</w:t>
        </w:r>
        <w:r>
          <w:rPr>
            <w:noProof/>
            <w:webHidden/>
          </w:rPr>
          <w:tab/>
        </w:r>
        <w:r>
          <w:rPr>
            <w:noProof/>
            <w:webHidden/>
          </w:rPr>
          <w:fldChar w:fldCharType="begin"/>
        </w:r>
        <w:r>
          <w:rPr>
            <w:noProof/>
            <w:webHidden/>
          </w:rPr>
          <w:instrText xml:space="preserve"> PAGEREF _Toc131935309 \h </w:instrText>
        </w:r>
        <w:r>
          <w:rPr>
            <w:noProof/>
            <w:webHidden/>
          </w:rPr>
        </w:r>
        <w:r>
          <w:rPr>
            <w:noProof/>
            <w:webHidden/>
          </w:rPr>
          <w:fldChar w:fldCharType="separate"/>
        </w:r>
        <w:r>
          <w:rPr>
            <w:noProof/>
            <w:webHidden/>
          </w:rPr>
          <w:t>4</w:t>
        </w:r>
        <w:r>
          <w:rPr>
            <w:noProof/>
            <w:webHidden/>
          </w:rPr>
          <w:fldChar w:fldCharType="end"/>
        </w:r>
      </w:hyperlink>
    </w:p>
    <w:p w14:paraId="6B7AD172" w14:textId="1DE5FE3B" w:rsidR="00A34351" w:rsidRDefault="00A34351">
      <w:pPr>
        <w:pStyle w:val="TOC1"/>
        <w:rPr>
          <w:rFonts w:asciiTheme="minorHAnsi" w:eastAsiaTheme="minorEastAsia" w:hAnsiTheme="minorHAnsi" w:cs="Mangal"/>
          <w:b w:val="0"/>
          <w:caps w:val="0"/>
          <w:noProof/>
          <w:sz w:val="22"/>
          <w:lang w:val="en-BE" w:eastAsia="en-BE" w:bidi="ne-NP"/>
        </w:rPr>
      </w:pPr>
      <w:hyperlink w:anchor="_Toc131935310" w:history="1">
        <w:r w:rsidRPr="002A47D5">
          <w:rPr>
            <w:rStyle w:val="Hyperlink"/>
            <w:noProof/>
          </w:rPr>
          <w:t>2</w:t>
        </w:r>
        <w:r>
          <w:rPr>
            <w:rFonts w:asciiTheme="minorHAnsi" w:eastAsiaTheme="minorEastAsia" w:hAnsiTheme="minorHAnsi" w:cs="Mangal"/>
            <w:b w:val="0"/>
            <w:caps w:val="0"/>
            <w:noProof/>
            <w:sz w:val="22"/>
            <w:lang w:val="en-BE" w:eastAsia="en-BE" w:bidi="ne-NP"/>
          </w:rPr>
          <w:tab/>
        </w:r>
        <w:r w:rsidRPr="002A47D5">
          <w:rPr>
            <w:rStyle w:val="Hyperlink"/>
            <w:noProof/>
          </w:rPr>
          <w:t>Aanpak</w:t>
        </w:r>
        <w:r>
          <w:rPr>
            <w:noProof/>
            <w:webHidden/>
          </w:rPr>
          <w:tab/>
        </w:r>
        <w:r>
          <w:rPr>
            <w:noProof/>
            <w:webHidden/>
          </w:rPr>
          <w:fldChar w:fldCharType="begin"/>
        </w:r>
        <w:r>
          <w:rPr>
            <w:noProof/>
            <w:webHidden/>
          </w:rPr>
          <w:instrText xml:space="preserve"> PAGEREF _Toc131935310 \h </w:instrText>
        </w:r>
        <w:r>
          <w:rPr>
            <w:noProof/>
            <w:webHidden/>
          </w:rPr>
        </w:r>
        <w:r>
          <w:rPr>
            <w:noProof/>
            <w:webHidden/>
          </w:rPr>
          <w:fldChar w:fldCharType="separate"/>
        </w:r>
        <w:r>
          <w:rPr>
            <w:noProof/>
            <w:webHidden/>
          </w:rPr>
          <w:t>4</w:t>
        </w:r>
        <w:r>
          <w:rPr>
            <w:noProof/>
            <w:webHidden/>
          </w:rPr>
          <w:fldChar w:fldCharType="end"/>
        </w:r>
      </w:hyperlink>
    </w:p>
    <w:p w14:paraId="61C1F9FF" w14:textId="06C7E7E4" w:rsidR="00A34351" w:rsidRDefault="00A34351">
      <w:pPr>
        <w:pStyle w:val="TOC2"/>
        <w:rPr>
          <w:rFonts w:asciiTheme="minorHAnsi" w:eastAsiaTheme="minorEastAsia" w:hAnsiTheme="minorHAnsi" w:cs="Mangal"/>
          <w:b w:val="0"/>
          <w:sz w:val="22"/>
          <w:lang w:val="en-BE" w:eastAsia="en-BE" w:bidi="ne-NP"/>
        </w:rPr>
      </w:pPr>
      <w:hyperlink w:anchor="_Toc131935311" w:history="1">
        <w:r w:rsidRPr="002A47D5">
          <w:rPr>
            <w:rStyle w:val="Hyperlink"/>
          </w:rPr>
          <w:t>2.1</w:t>
        </w:r>
        <w:r>
          <w:rPr>
            <w:rFonts w:asciiTheme="minorHAnsi" w:eastAsiaTheme="minorEastAsia" w:hAnsiTheme="minorHAnsi" w:cs="Mangal"/>
            <w:b w:val="0"/>
            <w:sz w:val="22"/>
            <w:lang w:val="en-BE" w:eastAsia="en-BE" w:bidi="ne-NP"/>
          </w:rPr>
          <w:tab/>
        </w:r>
        <w:r w:rsidRPr="002A47D5">
          <w:rPr>
            <w:rStyle w:val="Hyperlink"/>
          </w:rPr>
          <w:t>Verwerking van behandelde research</w:t>
        </w:r>
        <w:r>
          <w:rPr>
            <w:webHidden/>
          </w:rPr>
          <w:tab/>
        </w:r>
        <w:r>
          <w:rPr>
            <w:webHidden/>
          </w:rPr>
          <w:fldChar w:fldCharType="begin"/>
        </w:r>
        <w:r>
          <w:rPr>
            <w:webHidden/>
          </w:rPr>
          <w:instrText xml:space="preserve"> PAGEREF _Toc131935311 \h </w:instrText>
        </w:r>
        <w:r>
          <w:rPr>
            <w:webHidden/>
          </w:rPr>
        </w:r>
        <w:r>
          <w:rPr>
            <w:webHidden/>
          </w:rPr>
          <w:fldChar w:fldCharType="separate"/>
        </w:r>
        <w:r>
          <w:rPr>
            <w:webHidden/>
          </w:rPr>
          <w:t>4</w:t>
        </w:r>
        <w:r>
          <w:rPr>
            <w:webHidden/>
          </w:rPr>
          <w:fldChar w:fldCharType="end"/>
        </w:r>
      </w:hyperlink>
    </w:p>
    <w:p w14:paraId="69A0A7F1" w14:textId="7EDE7944" w:rsidR="00A34351" w:rsidRDefault="00A34351">
      <w:pPr>
        <w:pStyle w:val="TOC2"/>
        <w:rPr>
          <w:rFonts w:asciiTheme="minorHAnsi" w:eastAsiaTheme="minorEastAsia" w:hAnsiTheme="minorHAnsi" w:cs="Mangal"/>
          <w:b w:val="0"/>
          <w:sz w:val="22"/>
          <w:lang w:val="en-BE" w:eastAsia="en-BE" w:bidi="ne-NP"/>
        </w:rPr>
      </w:pPr>
      <w:hyperlink w:anchor="_Toc131935312" w:history="1">
        <w:r w:rsidRPr="002A47D5">
          <w:rPr>
            <w:rStyle w:val="Hyperlink"/>
          </w:rPr>
          <w:t>2.2</w:t>
        </w:r>
        <w:r>
          <w:rPr>
            <w:rFonts w:asciiTheme="minorHAnsi" w:eastAsiaTheme="minorEastAsia" w:hAnsiTheme="minorHAnsi" w:cs="Mangal"/>
            <w:b w:val="0"/>
            <w:sz w:val="22"/>
            <w:lang w:val="en-BE" w:eastAsia="en-BE" w:bidi="ne-NP"/>
          </w:rPr>
          <w:tab/>
        </w:r>
        <w:r w:rsidRPr="002A47D5">
          <w:rPr>
            <w:rStyle w:val="Hyperlink"/>
          </w:rPr>
          <w:t>Manier van werken</w:t>
        </w:r>
        <w:r>
          <w:rPr>
            <w:webHidden/>
          </w:rPr>
          <w:tab/>
        </w:r>
        <w:r>
          <w:rPr>
            <w:webHidden/>
          </w:rPr>
          <w:fldChar w:fldCharType="begin"/>
        </w:r>
        <w:r>
          <w:rPr>
            <w:webHidden/>
          </w:rPr>
          <w:instrText xml:space="preserve"> PAGEREF _Toc131935312 \h </w:instrText>
        </w:r>
        <w:r>
          <w:rPr>
            <w:webHidden/>
          </w:rPr>
        </w:r>
        <w:r>
          <w:rPr>
            <w:webHidden/>
          </w:rPr>
          <w:fldChar w:fldCharType="separate"/>
        </w:r>
        <w:r>
          <w:rPr>
            <w:webHidden/>
          </w:rPr>
          <w:t>4</w:t>
        </w:r>
        <w:r>
          <w:rPr>
            <w:webHidden/>
          </w:rPr>
          <w:fldChar w:fldCharType="end"/>
        </w:r>
      </w:hyperlink>
    </w:p>
    <w:p w14:paraId="5357AF80" w14:textId="33126B83" w:rsidR="00A34351" w:rsidRDefault="00A34351">
      <w:pPr>
        <w:pStyle w:val="TOC2"/>
        <w:rPr>
          <w:rFonts w:asciiTheme="minorHAnsi" w:eastAsiaTheme="minorEastAsia" w:hAnsiTheme="minorHAnsi" w:cs="Mangal"/>
          <w:b w:val="0"/>
          <w:sz w:val="22"/>
          <w:lang w:val="en-BE" w:eastAsia="en-BE" w:bidi="ne-NP"/>
        </w:rPr>
      </w:pPr>
      <w:hyperlink w:anchor="_Toc131935313" w:history="1">
        <w:r w:rsidRPr="002A47D5">
          <w:rPr>
            <w:rStyle w:val="Hyperlink"/>
          </w:rPr>
          <w:t>2.3</w:t>
        </w:r>
        <w:r>
          <w:rPr>
            <w:rFonts w:asciiTheme="minorHAnsi" w:eastAsiaTheme="minorEastAsia" w:hAnsiTheme="minorHAnsi" w:cs="Mangal"/>
            <w:b w:val="0"/>
            <w:sz w:val="22"/>
            <w:lang w:val="en-BE" w:eastAsia="en-BE" w:bidi="ne-NP"/>
          </w:rPr>
          <w:tab/>
        </w:r>
        <w:r w:rsidRPr="002A47D5">
          <w:rPr>
            <w:rStyle w:val="Hyperlink"/>
          </w:rPr>
          <w:t>Bronnen</w:t>
        </w:r>
        <w:r>
          <w:rPr>
            <w:webHidden/>
          </w:rPr>
          <w:tab/>
        </w:r>
        <w:r>
          <w:rPr>
            <w:webHidden/>
          </w:rPr>
          <w:fldChar w:fldCharType="begin"/>
        </w:r>
        <w:r>
          <w:rPr>
            <w:webHidden/>
          </w:rPr>
          <w:instrText xml:space="preserve"> PAGEREF _Toc131935313 \h </w:instrText>
        </w:r>
        <w:r>
          <w:rPr>
            <w:webHidden/>
          </w:rPr>
        </w:r>
        <w:r>
          <w:rPr>
            <w:webHidden/>
          </w:rPr>
          <w:fldChar w:fldCharType="separate"/>
        </w:r>
        <w:r>
          <w:rPr>
            <w:webHidden/>
          </w:rPr>
          <w:t>4</w:t>
        </w:r>
        <w:r>
          <w:rPr>
            <w:webHidden/>
          </w:rPr>
          <w:fldChar w:fldCharType="end"/>
        </w:r>
      </w:hyperlink>
    </w:p>
    <w:p w14:paraId="65F4B15E" w14:textId="6A6FC0E6" w:rsidR="00A34351" w:rsidRDefault="00A34351">
      <w:pPr>
        <w:pStyle w:val="TOC1"/>
        <w:rPr>
          <w:rFonts w:asciiTheme="minorHAnsi" w:eastAsiaTheme="minorEastAsia" w:hAnsiTheme="minorHAnsi" w:cs="Mangal"/>
          <w:b w:val="0"/>
          <w:caps w:val="0"/>
          <w:noProof/>
          <w:sz w:val="22"/>
          <w:lang w:val="en-BE" w:eastAsia="en-BE" w:bidi="ne-NP"/>
        </w:rPr>
      </w:pPr>
      <w:hyperlink w:anchor="_Toc131935314" w:history="1">
        <w:r w:rsidRPr="002A47D5">
          <w:rPr>
            <w:rStyle w:val="Hyperlink"/>
            <w:noProof/>
          </w:rPr>
          <w:t>3</w:t>
        </w:r>
        <w:r>
          <w:rPr>
            <w:rFonts w:asciiTheme="minorHAnsi" w:eastAsiaTheme="minorEastAsia" w:hAnsiTheme="minorHAnsi" w:cs="Mangal"/>
            <w:b w:val="0"/>
            <w:caps w:val="0"/>
            <w:noProof/>
            <w:sz w:val="22"/>
            <w:lang w:val="en-BE" w:eastAsia="en-BE" w:bidi="ne-NP"/>
          </w:rPr>
          <w:tab/>
        </w:r>
        <w:r w:rsidRPr="002A47D5">
          <w:rPr>
            <w:rStyle w:val="Hyperlink"/>
            <w:noProof/>
          </w:rPr>
          <w:t>Wat is SignalR?</w:t>
        </w:r>
        <w:r>
          <w:rPr>
            <w:noProof/>
            <w:webHidden/>
          </w:rPr>
          <w:tab/>
        </w:r>
        <w:r>
          <w:rPr>
            <w:noProof/>
            <w:webHidden/>
          </w:rPr>
          <w:fldChar w:fldCharType="begin"/>
        </w:r>
        <w:r>
          <w:rPr>
            <w:noProof/>
            <w:webHidden/>
          </w:rPr>
          <w:instrText xml:space="preserve"> PAGEREF _Toc131935314 \h </w:instrText>
        </w:r>
        <w:r>
          <w:rPr>
            <w:noProof/>
            <w:webHidden/>
          </w:rPr>
        </w:r>
        <w:r>
          <w:rPr>
            <w:noProof/>
            <w:webHidden/>
          </w:rPr>
          <w:fldChar w:fldCharType="separate"/>
        </w:r>
        <w:r>
          <w:rPr>
            <w:noProof/>
            <w:webHidden/>
          </w:rPr>
          <w:t>4</w:t>
        </w:r>
        <w:r>
          <w:rPr>
            <w:noProof/>
            <w:webHidden/>
          </w:rPr>
          <w:fldChar w:fldCharType="end"/>
        </w:r>
      </w:hyperlink>
    </w:p>
    <w:p w14:paraId="77454441" w14:textId="19BE9D6B" w:rsidR="00A34351" w:rsidRDefault="00A34351">
      <w:pPr>
        <w:pStyle w:val="TOC2"/>
        <w:rPr>
          <w:rFonts w:asciiTheme="minorHAnsi" w:eastAsiaTheme="minorEastAsia" w:hAnsiTheme="minorHAnsi" w:cs="Mangal"/>
          <w:b w:val="0"/>
          <w:sz w:val="22"/>
          <w:lang w:val="en-BE" w:eastAsia="en-BE" w:bidi="ne-NP"/>
        </w:rPr>
      </w:pPr>
      <w:hyperlink w:anchor="_Toc131935315" w:history="1">
        <w:r w:rsidRPr="002A47D5">
          <w:rPr>
            <w:rStyle w:val="Hyperlink"/>
          </w:rPr>
          <w:t>3.1</w:t>
        </w:r>
        <w:r>
          <w:rPr>
            <w:rFonts w:asciiTheme="minorHAnsi" w:eastAsiaTheme="minorEastAsia" w:hAnsiTheme="minorHAnsi" w:cs="Mangal"/>
            <w:b w:val="0"/>
            <w:sz w:val="22"/>
            <w:lang w:val="en-BE" w:eastAsia="en-BE" w:bidi="ne-NP"/>
          </w:rPr>
          <w:tab/>
        </w:r>
        <w:r w:rsidRPr="002A47D5">
          <w:rPr>
            <w:rStyle w:val="Hyperlink"/>
          </w:rPr>
          <w:t>Intro</w:t>
        </w:r>
        <w:r>
          <w:rPr>
            <w:webHidden/>
          </w:rPr>
          <w:tab/>
        </w:r>
        <w:r>
          <w:rPr>
            <w:webHidden/>
          </w:rPr>
          <w:fldChar w:fldCharType="begin"/>
        </w:r>
        <w:r>
          <w:rPr>
            <w:webHidden/>
          </w:rPr>
          <w:instrText xml:space="preserve"> PAGEREF _Toc131935315 \h </w:instrText>
        </w:r>
        <w:r>
          <w:rPr>
            <w:webHidden/>
          </w:rPr>
        </w:r>
        <w:r>
          <w:rPr>
            <w:webHidden/>
          </w:rPr>
          <w:fldChar w:fldCharType="separate"/>
        </w:r>
        <w:r>
          <w:rPr>
            <w:webHidden/>
          </w:rPr>
          <w:t>4</w:t>
        </w:r>
        <w:r>
          <w:rPr>
            <w:webHidden/>
          </w:rPr>
          <w:fldChar w:fldCharType="end"/>
        </w:r>
      </w:hyperlink>
    </w:p>
    <w:p w14:paraId="37585B0A" w14:textId="5E6D83E0" w:rsidR="00A34351" w:rsidRDefault="00A34351">
      <w:pPr>
        <w:pStyle w:val="TOC2"/>
        <w:rPr>
          <w:rFonts w:asciiTheme="minorHAnsi" w:eastAsiaTheme="minorEastAsia" w:hAnsiTheme="minorHAnsi" w:cs="Mangal"/>
          <w:b w:val="0"/>
          <w:sz w:val="22"/>
          <w:lang w:val="en-BE" w:eastAsia="en-BE" w:bidi="ne-NP"/>
        </w:rPr>
      </w:pPr>
      <w:hyperlink w:anchor="_Toc131935316" w:history="1">
        <w:r w:rsidRPr="002A47D5">
          <w:rPr>
            <w:rStyle w:val="Hyperlink"/>
          </w:rPr>
          <w:t>3.2</w:t>
        </w:r>
        <w:r>
          <w:rPr>
            <w:rFonts w:asciiTheme="minorHAnsi" w:eastAsiaTheme="minorEastAsia" w:hAnsiTheme="minorHAnsi" w:cs="Mangal"/>
            <w:b w:val="0"/>
            <w:sz w:val="22"/>
            <w:lang w:val="en-BE" w:eastAsia="en-BE" w:bidi="ne-NP"/>
          </w:rPr>
          <w:tab/>
        </w:r>
        <w:r w:rsidRPr="002A47D5">
          <w:rPr>
            <w:rStyle w:val="Hyperlink"/>
          </w:rPr>
          <w:t>Ontstaan</w:t>
        </w:r>
        <w:r>
          <w:rPr>
            <w:webHidden/>
          </w:rPr>
          <w:tab/>
        </w:r>
        <w:r>
          <w:rPr>
            <w:webHidden/>
          </w:rPr>
          <w:fldChar w:fldCharType="begin"/>
        </w:r>
        <w:r>
          <w:rPr>
            <w:webHidden/>
          </w:rPr>
          <w:instrText xml:space="preserve"> PAGEREF _Toc131935316 \h </w:instrText>
        </w:r>
        <w:r>
          <w:rPr>
            <w:webHidden/>
          </w:rPr>
        </w:r>
        <w:r>
          <w:rPr>
            <w:webHidden/>
          </w:rPr>
          <w:fldChar w:fldCharType="separate"/>
        </w:r>
        <w:r>
          <w:rPr>
            <w:webHidden/>
          </w:rPr>
          <w:t>5</w:t>
        </w:r>
        <w:r>
          <w:rPr>
            <w:webHidden/>
          </w:rPr>
          <w:fldChar w:fldCharType="end"/>
        </w:r>
      </w:hyperlink>
    </w:p>
    <w:p w14:paraId="53A957FD" w14:textId="66251BA6" w:rsidR="00A34351" w:rsidRDefault="00A34351">
      <w:pPr>
        <w:pStyle w:val="TOC2"/>
        <w:rPr>
          <w:rFonts w:asciiTheme="minorHAnsi" w:eastAsiaTheme="minorEastAsia" w:hAnsiTheme="minorHAnsi" w:cs="Mangal"/>
          <w:b w:val="0"/>
          <w:sz w:val="22"/>
          <w:lang w:val="en-BE" w:eastAsia="en-BE" w:bidi="ne-NP"/>
        </w:rPr>
      </w:pPr>
      <w:hyperlink w:anchor="_Toc131935317" w:history="1">
        <w:r w:rsidRPr="002A47D5">
          <w:rPr>
            <w:rStyle w:val="Hyperlink"/>
          </w:rPr>
          <w:t>3.3</w:t>
        </w:r>
        <w:r>
          <w:rPr>
            <w:rFonts w:asciiTheme="minorHAnsi" w:eastAsiaTheme="minorEastAsia" w:hAnsiTheme="minorHAnsi" w:cs="Mangal"/>
            <w:b w:val="0"/>
            <w:sz w:val="22"/>
            <w:lang w:val="en-BE" w:eastAsia="en-BE" w:bidi="ne-NP"/>
          </w:rPr>
          <w:tab/>
        </w:r>
        <w:r w:rsidRPr="002A47D5">
          <w:rPr>
            <w:rStyle w:val="Hyperlink"/>
          </w:rPr>
          <w:t>Belangrijkste features SignalR</w:t>
        </w:r>
        <w:r>
          <w:rPr>
            <w:webHidden/>
          </w:rPr>
          <w:tab/>
        </w:r>
        <w:r>
          <w:rPr>
            <w:webHidden/>
          </w:rPr>
          <w:fldChar w:fldCharType="begin"/>
        </w:r>
        <w:r>
          <w:rPr>
            <w:webHidden/>
          </w:rPr>
          <w:instrText xml:space="preserve"> PAGEREF _Toc131935317 \h </w:instrText>
        </w:r>
        <w:r>
          <w:rPr>
            <w:webHidden/>
          </w:rPr>
        </w:r>
        <w:r>
          <w:rPr>
            <w:webHidden/>
          </w:rPr>
          <w:fldChar w:fldCharType="separate"/>
        </w:r>
        <w:r>
          <w:rPr>
            <w:webHidden/>
          </w:rPr>
          <w:t>5</w:t>
        </w:r>
        <w:r>
          <w:rPr>
            <w:webHidden/>
          </w:rPr>
          <w:fldChar w:fldCharType="end"/>
        </w:r>
      </w:hyperlink>
    </w:p>
    <w:p w14:paraId="22A15815" w14:textId="7D2B27C7" w:rsidR="00A34351" w:rsidRDefault="00A34351">
      <w:pPr>
        <w:pStyle w:val="TOC3"/>
        <w:rPr>
          <w:rFonts w:asciiTheme="minorHAnsi" w:eastAsiaTheme="minorEastAsia" w:hAnsiTheme="minorHAnsi" w:cs="Mangal"/>
          <w:sz w:val="22"/>
          <w:lang w:val="en-BE" w:eastAsia="en-BE" w:bidi="ne-NP"/>
        </w:rPr>
      </w:pPr>
      <w:hyperlink w:anchor="_Toc131935318" w:history="1">
        <w:r w:rsidRPr="002A47D5">
          <w:rPr>
            <w:rStyle w:val="Hyperlink"/>
          </w:rPr>
          <w:t>3.3.1</w:t>
        </w:r>
        <w:r>
          <w:rPr>
            <w:rFonts w:asciiTheme="minorHAnsi" w:eastAsiaTheme="minorEastAsia" w:hAnsiTheme="minorHAnsi" w:cs="Mangal"/>
            <w:sz w:val="22"/>
            <w:lang w:val="en-BE" w:eastAsia="en-BE" w:bidi="ne-NP"/>
          </w:rPr>
          <w:tab/>
        </w:r>
        <w:r w:rsidRPr="002A47D5">
          <w:rPr>
            <w:rStyle w:val="Hyperlink"/>
          </w:rPr>
          <w:t>Verbindingsbeheer gebeurt automatisch</w:t>
        </w:r>
        <w:r>
          <w:rPr>
            <w:webHidden/>
          </w:rPr>
          <w:tab/>
        </w:r>
        <w:r>
          <w:rPr>
            <w:webHidden/>
          </w:rPr>
          <w:fldChar w:fldCharType="begin"/>
        </w:r>
        <w:r>
          <w:rPr>
            <w:webHidden/>
          </w:rPr>
          <w:instrText xml:space="preserve"> PAGEREF _Toc131935318 \h </w:instrText>
        </w:r>
        <w:r>
          <w:rPr>
            <w:webHidden/>
          </w:rPr>
        </w:r>
        <w:r>
          <w:rPr>
            <w:webHidden/>
          </w:rPr>
          <w:fldChar w:fldCharType="separate"/>
        </w:r>
        <w:r>
          <w:rPr>
            <w:webHidden/>
          </w:rPr>
          <w:t>5</w:t>
        </w:r>
        <w:r>
          <w:rPr>
            <w:webHidden/>
          </w:rPr>
          <w:fldChar w:fldCharType="end"/>
        </w:r>
      </w:hyperlink>
    </w:p>
    <w:p w14:paraId="22BCE8EF" w14:textId="6A28AE91" w:rsidR="00A34351" w:rsidRDefault="00A34351">
      <w:pPr>
        <w:pStyle w:val="TOC3"/>
        <w:rPr>
          <w:rFonts w:asciiTheme="minorHAnsi" w:eastAsiaTheme="minorEastAsia" w:hAnsiTheme="minorHAnsi" w:cs="Mangal"/>
          <w:sz w:val="22"/>
          <w:lang w:val="en-BE" w:eastAsia="en-BE" w:bidi="ne-NP"/>
        </w:rPr>
      </w:pPr>
      <w:hyperlink w:anchor="_Toc131935319" w:history="1">
        <w:r w:rsidRPr="002A47D5">
          <w:rPr>
            <w:rStyle w:val="Hyperlink"/>
          </w:rPr>
          <w:t>3.3.2</w:t>
        </w:r>
        <w:r>
          <w:rPr>
            <w:rFonts w:asciiTheme="minorHAnsi" w:eastAsiaTheme="minorEastAsia" w:hAnsiTheme="minorHAnsi" w:cs="Mangal"/>
            <w:sz w:val="22"/>
            <w:lang w:val="en-BE" w:eastAsia="en-BE" w:bidi="ne-NP"/>
          </w:rPr>
          <w:tab/>
        </w:r>
        <w:r w:rsidRPr="002A47D5">
          <w:rPr>
            <w:rStyle w:val="Hyperlink"/>
          </w:rPr>
          <w:t>Berichten naar alle, specifieke of groep actieve gebruikers</w:t>
        </w:r>
        <w:r>
          <w:rPr>
            <w:webHidden/>
          </w:rPr>
          <w:tab/>
        </w:r>
        <w:r>
          <w:rPr>
            <w:webHidden/>
          </w:rPr>
          <w:fldChar w:fldCharType="begin"/>
        </w:r>
        <w:r>
          <w:rPr>
            <w:webHidden/>
          </w:rPr>
          <w:instrText xml:space="preserve"> PAGEREF _Toc131935319 \h </w:instrText>
        </w:r>
        <w:r>
          <w:rPr>
            <w:webHidden/>
          </w:rPr>
        </w:r>
        <w:r>
          <w:rPr>
            <w:webHidden/>
          </w:rPr>
          <w:fldChar w:fldCharType="separate"/>
        </w:r>
        <w:r>
          <w:rPr>
            <w:webHidden/>
          </w:rPr>
          <w:t>5</w:t>
        </w:r>
        <w:r>
          <w:rPr>
            <w:webHidden/>
          </w:rPr>
          <w:fldChar w:fldCharType="end"/>
        </w:r>
      </w:hyperlink>
    </w:p>
    <w:p w14:paraId="4440E15B" w14:textId="64152432" w:rsidR="00A34351" w:rsidRDefault="00A34351">
      <w:pPr>
        <w:pStyle w:val="TOC3"/>
        <w:rPr>
          <w:rFonts w:asciiTheme="minorHAnsi" w:eastAsiaTheme="minorEastAsia" w:hAnsiTheme="minorHAnsi" w:cs="Mangal"/>
          <w:sz w:val="22"/>
          <w:lang w:val="en-BE" w:eastAsia="en-BE" w:bidi="ne-NP"/>
        </w:rPr>
      </w:pPr>
      <w:hyperlink w:anchor="_Toc131935320" w:history="1">
        <w:r w:rsidRPr="002A47D5">
          <w:rPr>
            <w:rStyle w:val="Hyperlink"/>
          </w:rPr>
          <w:t>3.3.3</w:t>
        </w:r>
        <w:r>
          <w:rPr>
            <w:rFonts w:asciiTheme="minorHAnsi" w:eastAsiaTheme="minorEastAsia" w:hAnsiTheme="minorHAnsi" w:cs="Mangal"/>
            <w:sz w:val="22"/>
            <w:lang w:val="en-BE" w:eastAsia="en-BE" w:bidi="ne-NP"/>
          </w:rPr>
          <w:tab/>
        </w:r>
        <w:r w:rsidRPr="002A47D5">
          <w:rPr>
            <w:rStyle w:val="Hyperlink"/>
          </w:rPr>
          <w:t>Schaalt naar trafiek</w:t>
        </w:r>
        <w:r>
          <w:rPr>
            <w:webHidden/>
          </w:rPr>
          <w:tab/>
        </w:r>
        <w:r>
          <w:rPr>
            <w:webHidden/>
          </w:rPr>
          <w:fldChar w:fldCharType="begin"/>
        </w:r>
        <w:r>
          <w:rPr>
            <w:webHidden/>
          </w:rPr>
          <w:instrText xml:space="preserve"> PAGEREF _Toc131935320 \h </w:instrText>
        </w:r>
        <w:r>
          <w:rPr>
            <w:webHidden/>
          </w:rPr>
        </w:r>
        <w:r>
          <w:rPr>
            <w:webHidden/>
          </w:rPr>
          <w:fldChar w:fldCharType="separate"/>
        </w:r>
        <w:r>
          <w:rPr>
            <w:webHidden/>
          </w:rPr>
          <w:t>5</w:t>
        </w:r>
        <w:r>
          <w:rPr>
            <w:webHidden/>
          </w:rPr>
          <w:fldChar w:fldCharType="end"/>
        </w:r>
      </w:hyperlink>
    </w:p>
    <w:p w14:paraId="0812334F" w14:textId="67F711F9" w:rsidR="00A34351" w:rsidRDefault="00A34351">
      <w:pPr>
        <w:pStyle w:val="TOC3"/>
        <w:rPr>
          <w:rFonts w:asciiTheme="minorHAnsi" w:eastAsiaTheme="minorEastAsia" w:hAnsiTheme="minorHAnsi" w:cs="Mangal"/>
          <w:sz w:val="22"/>
          <w:lang w:val="en-BE" w:eastAsia="en-BE" w:bidi="ne-NP"/>
        </w:rPr>
      </w:pPr>
      <w:hyperlink w:anchor="_Toc131935321" w:history="1">
        <w:r w:rsidRPr="002A47D5">
          <w:rPr>
            <w:rStyle w:val="Hyperlink"/>
          </w:rPr>
          <w:t>3.3.4</w:t>
        </w:r>
        <w:r>
          <w:rPr>
            <w:rFonts w:asciiTheme="minorHAnsi" w:eastAsiaTheme="minorEastAsia" w:hAnsiTheme="minorHAnsi" w:cs="Mangal"/>
            <w:sz w:val="22"/>
            <w:lang w:val="en-BE" w:eastAsia="en-BE" w:bidi="ne-NP"/>
          </w:rPr>
          <w:tab/>
        </w:r>
        <w:r w:rsidRPr="002A47D5">
          <w:rPr>
            <w:rStyle w:val="Hyperlink"/>
          </w:rPr>
          <w:t>SignalR Hub Protocol</w:t>
        </w:r>
        <w:r>
          <w:rPr>
            <w:webHidden/>
          </w:rPr>
          <w:tab/>
        </w:r>
        <w:r>
          <w:rPr>
            <w:webHidden/>
          </w:rPr>
          <w:fldChar w:fldCharType="begin"/>
        </w:r>
        <w:r>
          <w:rPr>
            <w:webHidden/>
          </w:rPr>
          <w:instrText xml:space="preserve"> PAGEREF _Toc131935321 \h </w:instrText>
        </w:r>
        <w:r>
          <w:rPr>
            <w:webHidden/>
          </w:rPr>
        </w:r>
        <w:r>
          <w:rPr>
            <w:webHidden/>
          </w:rPr>
          <w:fldChar w:fldCharType="separate"/>
        </w:r>
        <w:r>
          <w:rPr>
            <w:webHidden/>
          </w:rPr>
          <w:t>7</w:t>
        </w:r>
        <w:r>
          <w:rPr>
            <w:webHidden/>
          </w:rPr>
          <w:fldChar w:fldCharType="end"/>
        </w:r>
      </w:hyperlink>
    </w:p>
    <w:p w14:paraId="3D47099C" w14:textId="6726FF13" w:rsidR="00A34351" w:rsidRDefault="00A34351">
      <w:pPr>
        <w:pStyle w:val="TOC1"/>
        <w:rPr>
          <w:rFonts w:asciiTheme="minorHAnsi" w:eastAsiaTheme="minorEastAsia" w:hAnsiTheme="minorHAnsi" w:cs="Mangal"/>
          <w:b w:val="0"/>
          <w:caps w:val="0"/>
          <w:noProof/>
          <w:sz w:val="22"/>
          <w:lang w:val="en-BE" w:eastAsia="en-BE" w:bidi="ne-NP"/>
        </w:rPr>
      </w:pPr>
      <w:hyperlink w:anchor="_Toc131935322" w:history="1">
        <w:r w:rsidRPr="002A47D5">
          <w:rPr>
            <w:rStyle w:val="Hyperlink"/>
            <w:noProof/>
          </w:rPr>
          <w:t>4</w:t>
        </w:r>
        <w:r>
          <w:rPr>
            <w:rFonts w:asciiTheme="minorHAnsi" w:eastAsiaTheme="minorEastAsia" w:hAnsiTheme="minorHAnsi" w:cs="Mangal"/>
            <w:b w:val="0"/>
            <w:caps w:val="0"/>
            <w:noProof/>
            <w:sz w:val="22"/>
            <w:lang w:val="en-BE" w:eastAsia="en-BE" w:bidi="ne-NP"/>
          </w:rPr>
          <w:tab/>
        </w:r>
        <w:r w:rsidRPr="002A47D5">
          <w:rPr>
            <w:rStyle w:val="Hyperlink"/>
            <w:noProof/>
          </w:rPr>
          <w:t>Reflectie</w:t>
        </w:r>
        <w:r>
          <w:rPr>
            <w:noProof/>
            <w:webHidden/>
          </w:rPr>
          <w:tab/>
        </w:r>
        <w:r>
          <w:rPr>
            <w:noProof/>
            <w:webHidden/>
          </w:rPr>
          <w:fldChar w:fldCharType="begin"/>
        </w:r>
        <w:r>
          <w:rPr>
            <w:noProof/>
            <w:webHidden/>
          </w:rPr>
          <w:instrText xml:space="preserve"> PAGEREF _Toc131935322 \h </w:instrText>
        </w:r>
        <w:r>
          <w:rPr>
            <w:noProof/>
            <w:webHidden/>
          </w:rPr>
        </w:r>
        <w:r>
          <w:rPr>
            <w:noProof/>
            <w:webHidden/>
          </w:rPr>
          <w:fldChar w:fldCharType="separate"/>
        </w:r>
        <w:r>
          <w:rPr>
            <w:noProof/>
            <w:webHidden/>
          </w:rPr>
          <w:t>7</w:t>
        </w:r>
        <w:r>
          <w:rPr>
            <w:noProof/>
            <w:webHidden/>
          </w:rPr>
          <w:fldChar w:fldCharType="end"/>
        </w:r>
      </w:hyperlink>
    </w:p>
    <w:p w14:paraId="6401A4AD" w14:textId="69486A14" w:rsidR="00ED6984" w:rsidRDefault="008E6C42" w:rsidP="004E4EDC">
      <w:pPr>
        <w:spacing w:after="0"/>
        <w:rPr>
          <w:lang w:val="nl-BE"/>
        </w:rPr>
      </w:pPr>
      <w:r>
        <w:rPr>
          <w:lang w:val="nl-BE"/>
        </w:rPr>
        <w:fldChar w:fldCharType="end"/>
      </w:r>
    </w:p>
    <w:p w14:paraId="58448E94" w14:textId="77777777" w:rsidR="00F75EA9" w:rsidRDefault="00F75EA9" w:rsidP="004E4EDC">
      <w:pPr>
        <w:spacing w:after="0"/>
        <w:rPr>
          <w:lang w:val="nl-BE"/>
        </w:rPr>
      </w:pPr>
      <w:r>
        <w:rPr>
          <w:lang w:val="nl-BE"/>
        </w:rPr>
        <w:br w:type="page"/>
      </w:r>
    </w:p>
    <w:p w14:paraId="796BCCF0" w14:textId="11D5B413" w:rsidR="007118B8" w:rsidRDefault="000005EF" w:rsidP="004E4EDC">
      <w:pPr>
        <w:pStyle w:val="Heading1"/>
        <w:spacing w:after="0"/>
      </w:pPr>
      <w:bookmarkStart w:id="3" w:name="_Toc131935309"/>
      <w:r>
        <w:lastRenderedPageBreak/>
        <w:t>Inleiding</w:t>
      </w:r>
      <w:bookmarkEnd w:id="3"/>
    </w:p>
    <w:p w14:paraId="0E43F642" w14:textId="29623696" w:rsidR="0070240E" w:rsidRDefault="0070240E" w:rsidP="004E4EDC">
      <w:pPr>
        <w:pStyle w:val="Head2TM"/>
        <w:numPr>
          <w:ilvl w:val="0"/>
          <w:numId w:val="0"/>
        </w:numPr>
      </w:pPr>
    </w:p>
    <w:p w14:paraId="7E6D238A" w14:textId="77777777" w:rsidR="000005EF" w:rsidRDefault="000005EF" w:rsidP="004E4EDC">
      <w:pPr>
        <w:spacing w:after="0"/>
      </w:pPr>
      <w:r>
        <w:t xml:space="preserve">In deze opdracht gaan wij het hebben over </w:t>
      </w:r>
      <w:proofErr w:type="spellStart"/>
      <w:r>
        <w:t>SignalR</w:t>
      </w:r>
      <w:proofErr w:type="spellEnd"/>
      <w:r>
        <w:t>.</w:t>
      </w:r>
    </w:p>
    <w:p w14:paraId="3BF969E8" w14:textId="2EFB9565" w:rsidR="000005EF" w:rsidRDefault="000005EF" w:rsidP="004E4EDC">
      <w:pPr>
        <w:spacing w:after="0"/>
      </w:pPr>
      <w:r>
        <w:t>We beginnen</w:t>
      </w:r>
      <w:r w:rsidR="00166C55">
        <w:t xml:space="preserve"> eerst</w:t>
      </w:r>
      <w:r>
        <w:t xml:space="preserve"> met onze aanpak. Hoe zijn we tot dit werkstuk gekomen? Welke research hebben we allemaal gedaan en hoe hebben we deze informatie behandeld?</w:t>
      </w:r>
    </w:p>
    <w:p w14:paraId="6A60BE06" w14:textId="77777777" w:rsidR="000005EF" w:rsidRDefault="000005EF" w:rsidP="004E4EDC">
      <w:pPr>
        <w:spacing w:after="0"/>
      </w:pPr>
    </w:p>
    <w:p w14:paraId="1C66D6BB" w14:textId="7C75DB53" w:rsidR="000005EF" w:rsidRDefault="000005EF" w:rsidP="004E4EDC">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ASP.Net? We proberen de materie zo goed mogelijk over te brengen zodat onze medestudenten dit ook kunnen gebruiken in hun toekomstige projecten. Aan de hand van </w:t>
      </w:r>
      <w:r w:rsidR="00166C55">
        <w:t>b</w:t>
      </w:r>
      <w:r>
        <w:t xml:space="preserve">eeldmateriaal hopen wij dat </w:t>
      </w:r>
      <w:proofErr w:type="spellStart"/>
      <w:r>
        <w:t>SignalR</w:t>
      </w:r>
      <w:proofErr w:type="spellEnd"/>
      <w:r>
        <w:t xml:space="preserve"> net iets duidelijker wordt.</w:t>
      </w:r>
    </w:p>
    <w:p w14:paraId="304882A6" w14:textId="77777777" w:rsidR="000005EF" w:rsidRDefault="000005EF" w:rsidP="004E4EDC">
      <w:pPr>
        <w:spacing w:after="0"/>
      </w:pPr>
    </w:p>
    <w:p w14:paraId="68C8F56A" w14:textId="471D46D7" w:rsidR="000005EF" w:rsidRDefault="000005EF" w:rsidP="004E4EDC">
      <w:pPr>
        <w:spacing w:after="0"/>
      </w:pPr>
      <w:r>
        <w:t xml:space="preserve">Eindigen doen we met een reflectie. Hoe verliep de samenwerking in </w:t>
      </w:r>
      <w:r w:rsidR="00166C55">
        <w:t>onze</w:t>
      </w:r>
      <w:r>
        <w:t xml:space="preserve"> groep?</w:t>
      </w:r>
    </w:p>
    <w:p w14:paraId="556C3259" w14:textId="6378FD25" w:rsidR="00B22DB8" w:rsidRDefault="00166C55" w:rsidP="004E4EDC">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4E4EDC">
      <w:pPr>
        <w:spacing w:after="0"/>
      </w:pPr>
    </w:p>
    <w:p w14:paraId="3DB409F1" w14:textId="1DAE84BA" w:rsidR="00D619CF" w:rsidRPr="00D619CF" w:rsidRDefault="00B40279" w:rsidP="00F71A06">
      <w:pPr>
        <w:pStyle w:val="Heading1"/>
        <w:rPr>
          <w:color w:val="auto"/>
        </w:rPr>
      </w:pPr>
      <w:bookmarkStart w:id="4" w:name="_Toc131935310"/>
      <w:r w:rsidRPr="00F71A06">
        <w:t>Aanpak</w:t>
      </w:r>
      <w:bookmarkEnd w:id="4"/>
    </w:p>
    <w:p w14:paraId="7B6390A2" w14:textId="469759BC" w:rsidR="00B40279" w:rsidRDefault="00B40279" w:rsidP="004E4EDC">
      <w:pPr>
        <w:pStyle w:val="Heading2"/>
        <w:spacing w:before="0" w:after="0"/>
      </w:pPr>
      <w:bookmarkStart w:id="5" w:name="_Toc131935311"/>
      <w:r>
        <w:t>Verwerking van behandelde research</w:t>
      </w:r>
      <w:bookmarkEnd w:id="5"/>
    </w:p>
    <w:p w14:paraId="46CEF9E6" w14:textId="2DC8934F" w:rsidR="00B40279" w:rsidRDefault="007F546F" w:rsidP="004E4EDC">
      <w:pPr>
        <w:pStyle w:val="Heading2"/>
        <w:spacing w:before="0" w:after="0"/>
      </w:pPr>
      <w:bookmarkStart w:id="6" w:name="_Toc131935312"/>
      <w:r w:rsidRPr="00B22DB8">
        <w:t>Manier van werken</w:t>
      </w:r>
      <w:bookmarkEnd w:id="6"/>
    </w:p>
    <w:p w14:paraId="0804E6D9" w14:textId="198BD653" w:rsidR="00B40279" w:rsidRPr="00B22DB8" w:rsidRDefault="00B40279" w:rsidP="004E4EDC">
      <w:pPr>
        <w:pStyle w:val="Heading2"/>
        <w:spacing w:before="0" w:after="0"/>
      </w:pPr>
      <w:bookmarkStart w:id="7" w:name="_Toc131935313"/>
      <w:r w:rsidRPr="00B22DB8">
        <w:t>Bronnen</w:t>
      </w:r>
      <w:bookmarkEnd w:id="7"/>
    </w:p>
    <w:p w14:paraId="4A9B6E44" w14:textId="77777777" w:rsidR="00CB25C3" w:rsidRDefault="00CB25C3" w:rsidP="004E4EDC">
      <w:pPr>
        <w:spacing w:after="0"/>
        <w:ind w:hanging="567"/>
      </w:pPr>
      <w:bookmarkStart w:id="8" w:name="_Hlk129452750"/>
    </w:p>
    <w:bookmarkEnd w:id="8"/>
    <w:p w14:paraId="2B4EBEA2" w14:textId="32AD1AA8" w:rsidR="00CB25C3" w:rsidRDefault="00E003B1" w:rsidP="004E4EDC">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https://learn.microsoft.com/nl-nl/aspnet/core/tutorials/signalr?WT.mc_id=dotnet-35129-website&amp;view=aspnetcore-7.0&amp;tabs=visual-studio</w:t>
      </w:r>
      <w:r>
        <w:fldChar w:fldCharType="end"/>
      </w:r>
    </w:p>
    <w:p w14:paraId="06F41AEE" w14:textId="7E733E42" w:rsidR="00CB25C3" w:rsidRDefault="00000000" w:rsidP="004E4EDC">
      <w:pPr>
        <w:spacing w:after="0"/>
      </w:pPr>
      <w:hyperlink r:id="rId9" w:history="1">
        <w:r w:rsidR="00DB6CC5" w:rsidRPr="00FA5F4F">
          <w:rPr>
            <w:rStyle w:val="Hyperlink"/>
          </w:rPr>
          <w:t>https://learn.microsoft.com/nl-nl/aspnet/core/signalr/introduction?WT.mc_id=dotnet-35129-website&amp;view=aspnetcore-7.0</w:t>
        </w:r>
      </w:hyperlink>
    </w:p>
    <w:p w14:paraId="6E939E8F" w14:textId="661494F9" w:rsidR="00DB6CC5" w:rsidRDefault="00000000" w:rsidP="004E4EDC">
      <w:pPr>
        <w:spacing w:after="0"/>
      </w:pPr>
      <w:hyperlink r:id="rId10" w:history="1">
        <w:r w:rsidR="00045505" w:rsidRPr="00FA5F4F">
          <w:rPr>
            <w:rStyle w:val="Hyperlink"/>
          </w:rPr>
          <w:t>https://learn.microsoft.com/en-us/aspnet/signalr/overview/getting-started/introduction-to-signalr</w:t>
        </w:r>
      </w:hyperlink>
    </w:p>
    <w:p w14:paraId="4FF658C6" w14:textId="7098C0BB" w:rsidR="00045505" w:rsidRDefault="00000000" w:rsidP="004E4EDC">
      <w:pPr>
        <w:spacing w:after="0"/>
      </w:pPr>
      <w:hyperlink r:id="rId11" w:history="1">
        <w:r w:rsidR="00045505" w:rsidRPr="00FA5F4F">
          <w:rPr>
            <w:rStyle w:val="Hyperlink"/>
          </w:rPr>
          <w:t>https://learn.microsoft.com/en-us/aspnet/core/signalr/scale?view=aspnetcore-7.0</w:t>
        </w:r>
      </w:hyperlink>
    </w:p>
    <w:p w14:paraId="5DB9DA46" w14:textId="77777777" w:rsidR="00CB25C3" w:rsidRDefault="00000000" w:rsidP="004E4EDC">
      <w:pPr>
        <w:spacing w:after="0"/>
      </w:pPr>
      <w:hyperlink r:id="rId12" w:history="1">
        <w:r w:rsidR="00CB25C3" w:rsidRPr="00FA5F4F">
          <w:rPr>
            <w:rStyle w:val="Hyperlink"/>
          </w:rPr>
          <w:t>https://www.tutorialspoint.com/what-is-signalr-and-how-to-use-it</w:t>
        </w:r>
      </w:hyperlink>
    </w:p>
    <w:p w14:paraId="3DF7AA03" w14:textId="77777777" w:rsidR="00CB25C3" w:rsidRDefault="00000000" w:rsidP="004E4EDC">
      <w:pPr>
        <w:spacing w:after="0"/>
      </w:pPr>
      <w:hyperlink r:id="rId13" w:history="1">
        <w:r w:rsidR="00CB25C3" w:rsidRPr="00FA5F4F">
          <w:rPr>
            <w:rStyle w:val="Hyperlink"/>
          </w:rPr>
          <w:t>https://www.c-sharpcorner.com/UploadFile/abhijmk/what-why-and-how-about-signalr/</w:t>
        </w:r>
      </w:hyperlink>
    </w:p>
    <w:p w14:paraId="61421539" w14:textId="77777777" w:rsidR="00CB25C3" w:rsidRDefault="00000000" w:rsidP="004E4EDC">
      <w:pPr>
        <w:spacing w:after="0"/>
      </w:pPr>
      <w:hyperlink r:id="rId14" w:history="1">
        <w:r w:rsidR="00CB25C3" w:rsidRPr="00FA5F4F">
          <w:rPr>
            <w:rStyle w:val="Hyperlink"/>
          </w:rPr>
          <w:t>https://kb.2pintsoftware.com/help/signalr-and-connection-management</w:t>
        </w:r>
      </w:hyperlink>
    </w:p>
    <w:p w14:paraId="3F350745" w14:textId="77777777" w:rsidR="00CB25C3" w:rsidRDefault="00000000" w:rsidP="004E4EDC">
      <w:pPr>
        <w:spacing w:after="0"/>
      </w:pPr>
      <w:hyperlink r:id="rId15" w:anchor=":~:text=WebSocket%20is%20a%20computer%20communications,as%20RFC%206455%20in%202011" w:history="1">
        <w:r w:rsidR="00CB25C3" w:rsidRPr="00FA5F4F">
          <w:rPr>
            <w:rStyle w:val="Hyperlink"/>
          </w:rPr>
          <w:t>https://en.wikipedia.org/wiki/WebSocket#:~:text=WebSocket%20is%20a%20computer%20communications,as%20RFC%206455%20in%202011</w:t>
        </w:r>
      </w:hyperlink>
      <w:r w:rsidR="00CB25C3" w:rsidRPr="005E704F">
        <w:t>.</w:t>
      </w:r>
    </w:p>
    <w:p w14:paraId="24A9F5DC" w14:textId="39179184" w:rsidR="00CB25C3" w:rsidRDefault="00000000" w:rsidP="004E4EDC">
      <w:pPr>
        <w:spacing w:after="0"/>
      </w:pPr>
      <w:hyperlink r:id="rId16" w:history="1">
        <w:r w:rsidR="00BD6690" w:rsidRPr="00FA5F4F">
          <w:rPr>
            <w:rStyle w:val="Hyperlink"/>
          </w:rPr>
          <w:t>https://scientificprogrammer.net/2022/09/24/sending-messages-to-individual-signalr-clients-or-groups-of-clients/</w:t>
        </w:r>
      </w:hyperlink>
    </w:p>
    <w:p w14:paraId="332E8786" w14:textId="56A12FD5" w:rsidR="00BD6690" w:rsidRDefault="00000000" w:rsidP="004E4EDC">
      <w:pPr>
        <w:spacing w:after="0"/>
      </w:pPr>
      <w:hyperlink r:id="rId17" w:history="1">
        <w:r w:rsidR="00EC3C58" w:rsidRPr="007D5376">
          <w:rPr>
            <w:rStyle w:val="Hyperlink"/>
          </w:rPr>
          <w:t>https://scientificprogrammer.net/2022/05/07/signalr-on-net-6-the-complete-guide/</w:t>
        </w:r>
      </w:hyperlink>
    </w:p>
    <w:p w14:paraId="15A8C746" w14:textId="6C0D1A49" w:rsidR="00EC3C58" w:rsidRDefault="00000000" w:rsidP="004E4EDC">
      <w:pPr>
        <w:spacing w:after="0"/>
      </w:pPr>
      <w:hyperlink r:id="rId18" w:history="1">
        <w:r w:rsidR="00BD5956" w:rsidRPr="000641B1">
          <w:rPr>
            <w:rStyle w:val="Hyperlink"/>
          </w:rPr>
          <w:t>https://infinum.com/blog/scaling-out-your-own-signalr-chat-application/</w:t>
        </w:r>
      </w:hyperlink>
    </w:p>
    <w:p w14:paraId="0256FD65" w14:textId="1CF26680" w:rsidR="00BD5956" w:rsidRDefault="00000000" w:rsidP="004E4EDC">
      <w:pPr>
        <w:spacing w:after="0"/>
      </w:pPr>
      <w:hyperlink r:id="rId19" w:history="1">
        <w:r w:rsidR="00BD5956" w:rsidRPr="000641B1">
          <w:rPr>
            <w:rStyle w:val="Hyperlink"/>
          </w:rPr>
          <w:t>https://medium.com/yemeksepeti-teknoloji/what-is-server-sent-events-sse-and-how-to-implement-it-904938bffd73</w:t>
        </w:r>
      </w:hyperlink>
    </w:p>
    <w:p w14:paraId="4D003DD5" w14:textId="5E248D8C" w:rsidR="00BD5956" w:rsidRDefault="00E214B6" w:rsidP="004E4EDC">
      <w:pPr>
        <w:spacing w:after="0"/>
      </w:pPr>
      <w:hyperlink r:id="rId20" w:history="1">
        <w:r w:rsidRPr="00495B9F">
          <w:rPr>
            <w:rStyle w:val="Hyperlink"/>
          </w:rPr>
          <w:t>https://www.codemag.com/article/1807061/Build-Real-time-Applications-with-ASP.NET-Core-SignalR</w:t>
        </w:r>
      </w:hyperlink>
    </w:p>
    <w:p w14:paraId="0CD37654" w14:textId="3BE3F6BD" w:rsidR="00E214B6" w:rsidRDefault="00E214B6" w:rsidP="004E4EDC">
      <w:pPr>
        <w:spacing w:after="0"/>
      </w:pPr>
      <w:r w:rsidRPr="00E214B6">
        <w:t>https://ably.com/topic/signalr-vs-websocket</w:t>
      </w:r>
    </w:p>
    <w:p w14:paraId="5637147B" w14:textId="7F7C7AB3" w:rsidR="00B40279" w:rsidRDefault="00B40279" w:rsidP="004E4EDC">
      <w:pPr>
        <w:pStyle w:val="Header1"/>
        <w:numPr>
          <w:ilvl w:val="0"/>
          <w:numId w:val="0"/>
        </w:numPr>
      </w:pPr>
    </w:p>
    <w:p w14:paraId="5BED7EAD" w14:textId="4AEDD83F" w:rsidR="007511CA" w:rsidRDefault="00B40279" w:rsidP="007511CA">
      <w:pPr>
        <w:pStyle w:val="Heading1"/>
        <w:spacing w:after="0"/>
      </w:pPr>
      <w:bookmarkStart w:id="9" w:name="_Toc131935314"/>
      <w:r>
        <w:t xml:space="preserve">Wat is </w:t>
      </w:r>
      <w:proofErr w:type="spellStart"/>
      <w:r>
        <w:t>SignalR</w:t>
      </w:r>
      <w:proofErr w:type="spellEnd"/>
      <w:r>
        <w:t>?</w:t>
      </w:r>
      <w:bookmarkEnd w:id="9"/>
    </w:p>
    <w:p w14:paraId="056A97BC" w14:textId="24A6A945" w:rsidR="00B22DB8" w:rsidRDefault="007511CA" w:rsidP="007511CA">
      <w:pPr>
        <w:pStyle w:val="Heading2"/>
      </w:pPr>
      <w:bookmarkStart w:id="10" w:name="_Toc131935315"/>
      <w:r>
        <w:t>Intro</w:t>
      </w:r>
      <w:bookmarkEnd w:id="10"/>
    </w:p>
    <w:p w14:paraId="5DE554C4" w14:textId="2FFFDA68" w:rsidR="00CB25C3" w:rsidRDefault="00CB25C3" w:rsidP="004E4EDC">
      <w:pPr>
        <w:spacing w:after="0"/>
        <w:ind w:firstLine="1"/>
      </w:pPr>
      <w:proofErr w:type="spellStart"/>
      <w:r>
        <w:t>SignalR</w:t>
      </w:r>
      <w:proofErr w:type="spellEnd"/>
      <w:r>
        <w:t xml:space="preserve"> is een open-source bibliotheek dat het gemakkelijk maakt om real-time functionaliteit naar apps te brengen. </w:t>
      </w:r>
      <w:r w:rsidR="009878F2">
        <w:t xml:space="preserve">Door middel van </w:t>
      </w:r>
      <w:proofErr w:type="spellStart"/>
      <w:r w:rsidR="009878F2">
        <w:t>w</w:t>
      </w:r>
      <w:r>
        <w:t>ebfunctionaliteit</w:t>
      </w:r>
      <w:proofErr w:type="spellEnd"/>
      <w:r>
        <w:t xml:space="preserve"> </w:t>
      </w:r>
      <w:r w:rsidR="009878F2">
        <w:t>wordt het</w:t>
      </w:r>
      <w:r>
        <w:t xml:space="preserve"> mogelijk</w:t>
      </w:r>
      <w:r w:rsidR="009878F2">
        <w:t xml:space="preserve"> gemaakt</w:t>
      </w:r>
      <w:r>
        <w:t xml:space="preserve"> om servercode meteen naar cliënten te pushen.</w:t>
      </w:r>
    </w:p>
    <w:p w14:paraId="69723E37" w14:textId="49F4B02C" w:rsidR="007511CA" w:rsidRDefault="00CB25C3" w:rsidP="00BD5956">
      <w:pPr>
        <w:spacing w:after="0"/>
        <w:ind w:firstLine="1"/>
      </w:pPr>
      <w:r>
        <w:t xml:space="preserve">Enkele goede voorbeelden hiervan zijn de </w:t>
      </w:r>
      <w:proofErr w:type="spellStart"/>
      <w:r>
        <w:t>gamingindustrie</w:t>
      </w:r>
      <w:proofErr w:type="spellEnd"/>
      <w:r>
        <w:t>, sociale media, veilingsites</w:t>
      </w:r>
      <w:r w:rsidR="009878F2">
        <w:t xml:space="preserve"> en </w:t>
      </w:r>
      <w:r>
        <w:t>GPS</w:t>
      </w:r>
      <w:r w:rsidR="009878F2">
        <w:t xml:space="preserve">. Een bekend voorbeeld waarbij </w:t>
      </w:r>
      <w:proofErr w:type="spellStart"/>
      <w:r w:rsidR="009878F2">
        <w:t>SignalR</w:t>
      </w:r>
      <w:proofErr w:type="spellEnd"/>
      <w:r w:rsidR="009878F2">
        <w:t xml:space="preserve"> wordt gebruikt zijn</w:t>
      </w:r>
      <w:r>
        <w:t xml:space="preserve"> Google documenten. Als 2 mensen dezelfde spreadsheet openen en persoon A begint te typen, kan persoon B dit meteen zien zonder zijn webpagina te verversen.</w:t>
      </w:r>
      <w:r w:rsidR="007511CA">
        <w:br w:type="page"/>
      </w:r>
    </w:p>
    <w:p w14:paraId="08D08033" w14:textId="72279829" w:rsidR="007511CA" w:rsidRDefault="007511CA" w:rsidP="00541CA6">
      <w:pPr>
        <w:pStyle w:val="Heading2"/>
        <w:spacing w:before="0" w:after="0"/>
        <w:ind w:left="0" w:firstLine="0"/>
      </w:pPr>
      <w:bookmarkStart w:id="11" w:name="_Toc131935316"/>
      <w:r>
        <w:lastRenderedPageBreak/>
        <w:t>Ontstaan</w:t>
      </w:r>
      <w:bookmarkEnd w:id="11"/>
    </w:p>
    <w:p w14:paraId="3EC25907" w14:textId="77777777" w:rsidR="00541CA6" w:rsidRDefault="00541CA6" w:rsidP="00541CA6">
      <w:pPr>
        <w:spacing w:after="0"/>
        <w:rPr>
          <w:lang w:val="nl-BE"/>
        </w:rPr>
      </w:pPr>
    </w:p>
    <w:p w14:paraId="2F96215B" w14:textId="69008C45" w:rsidR="00541CA6" w:rsidRDefault="00541CA6" w:rsidP="00541CA6">
      <w:pPr>
        <w:spacing w:after="0"/>
        <w:rPr>
          <w:lang w:val="nl-BE"/>
        </w:rPr>
      </w:pPr>
      <w:proofErr w:type="spellStart"/>
      <w:r w:rsidRPr="00541CA6">
        <w:rPr>
          <w:lang w:val="nl-BE"/>
        </w:rPr>
        <w:t>SignalR</w:t>
      </w:r>
      <w:proofErr w:type="spellEnd"/>
      <w:r w:rsidRPr="00541CA6">
        <w:rPr>
          <w:lang w:val="nl-BE"/>
        </w:rPr>
        <w:t xml:space="preserve"> is in 201</w:t>
      </w:r>
      <w:r>
        <w:rPr>
          <w:lang w:val="nl-BE"/>
        </w:rPr>
        <w:t>1</w:t>
      </w:r>
      <w:r w:rsidRPr="00541CA6">
        <w:rPr>
          <w:lang w:val="nl-BE"/>
        </w:rPr>
        <w:t xml:space="preserve"> in het l</w:t>
      </w:r>
      <w:r>
        <w:rPr>
          <w:lang w:val="nl-BE"/>
        </w:rPr>
        <w:t>even geroepen</w:t>
      </w:r>
      <w:r w:rsidR="008A4C67">
        <w:rPr>
          <w:lang w:val="nl-BE"/>
        </w:rPr>
        <w:t xml:space="preserve"> door David </w:t>
      </w:r>
      <w:proofErr w:type="spellStart"/>
      <w:r w:rsidR="008A4C67">
        <w:rPr>
          <w:lang w:val="nl-BE"/>
        </w:rPr>
        <w:t>Fowler</w:t>
      </w:r>
      <w:proofErr w:type="spellEnd"/>
      <w:r w:rsidR="008A4C67">
        <w:rPr>
          <w:lang w:val="nl-BE"/>
        </w:rPr>
        <w:t xml:space="preserve"> en Damian Edwards. Het werd toegevoegd in het ASP.Net project en uitgebracht als deel van ASP.Net in 2013.</w:t>
      </w:r>
    </w:p>
    <w:p w14:paraId="31C50399" w14:textId="319681F0" w:rsidR="008A4C67" w:rsidRDefault="008A4C67" w:rsidP="00541CA6">
      <w:pPr>
        <w:spacing w:after="0"/>
        <w:rPr>
          <w:lang w:val="nl-BE"/>
        </w:rPr>
      </w:pPr>
      <w:r>
        <w:rPr>
          <w:lang w:val="nl-BE"/>
        </w:rPr>
        <w:t xml:space="preserve">In 2013 was het </w:t>
      </w:r>
      <w:proofErr w:type="spellStart"/>
      <w:r>
        <w:rPr>
          <w:lang w:val="nl-BE"/>
        </w:rPr>
        <w:t>WebSocket</w:t>
      </w:r>
      <w:proofErr w:type="spellEnd"/>
      <w:r>
        <w:rPr>
          <w:lang w:val="nl-BE"/>
        </w:rPr>
        <w:t xml:space="preserve"> protocol juist gestandaardiseerd maar ondersteunde de meeste browsers dit nog niet. </w:t>
      </w:r>
      <w:proofErr w:type="spellStart"/>
      <w:r>
        <w:rPr>
          <w:lang w:val="nl-BE"/>
        </w:rPr>
        <w:t>WebSocket</w:t>
      </w:r>
      <w:proofErr w:type="spellEnd"/>
      <w:r>
        <w:rPr>
          <w:lang w:val="nl-BE"/>
        </w:rPr>
        <w:t xml:space="preserve"> maakt </w:t>
      </w:r>
      <w:r w:rsidR="001F1C1A">
        <w:rPr>
          <w:lang w:val="nl-BE"/>
        </w:rPr>
        <w:t>het mogelijk om data tegelijkertijd in twee richtingen te sturen, hier zo meteen meer over.</w:t>
      </w:r>
    </w:p>
    <w:p w14:paraId="3FE96565" w14:textId="77777777" w:rsidR="00D117A1" w:rsidRDefault="00D117A1" w:rsidP="00541CA6">
      <w:pPr>
        <w:spacing w:after="0"/>
        <w:rPr>
          <w:lang w:val="nl-BE"/>
        </w:rPr>
      </w:pPr>
    </w:p>
    <w:p w14:paraId="5BB4DD5D" w14:textId="77777777" w:rsidR="00D117A1" w:rsidRDefault="00D117A1" w:rsidP="00541CA6">
      <w:pPr>
        <w:spacing w:after="0"/>
        <w:rPr>
          <w:lang w:val="nl-BE"/>
        </w:rPr>
      </w:pPr>
      <w:r>
        <w:rPr>
          <w:lang w:val="nl-BE"/>
        </w:rPr>
        <w:t xml:space="preserve">Voor </w:t>
      </w:r>
      <w:proofErr w:type="spellStart"/>
      <w:r>
        <w:rPr>
          <w:lang w:val="nl-BE"/>
        </w:rPr>
        <w:t>SignalR</w:t>
      </w:r>
      <w:proofErr w:type="spellEnd"/>
      <w:r>
        <w:rPr>
          <w:lang w:val="nl-BE"/>
        </w:rPr>
        <w:t xml:space="preserve"> was er niet echt een goede methode voor real-time communicatie.</w:t>
      </w:r>
    </w:p>
    <w:p w14:paraId="0AE196D7" w14:textId="47627404" w:rsidR="006379DF" w:rsidRDefault="00D117A1" w:rsidP="00541CA6">
      <w:pPr>
        <w:spacing w:after="0"/>
        <w:rPr>
          <w:lang w:val="nl-BE"/>
        </w:rPr>
      </w:pPr>
      <w:r>
        <w:rPr>
          <w:lang w:val="nl-BE"/>
        </w:rPr>
        <w:t xml:space="preserve">Twee manieren die wel gebruikt werden waren AJAX </w:t>
      </w:r>
      <w:proofErr w:type="spellStart"/>
      <w:r>
        <w:rPr>
          <w:lang w:val="nl-BE"/>
        </w:rPr>
        <w:t>polling</w:t>
      </w:r>
      <w:proofErr w:type="spellEnd"/>
      <w:r>
        <w:rPr>
          <w:lang w:val="nl-BE"/>
        </w:rPr>
        <w:t xml:space="preserve"> en server-sent event</w:t>
      </w:r>
      <w:r w:rsidR="006379DF">
        <w:rPr>
          <w:lang w:val="nl-BE"/>
        </w:rPr>
        <w:t>s</w:t>
      </w:r>
      <w:r>
        <w:rPr>
          <w:lang w:val="nl-BE"/>
        </w:rPr>
        <w:t>, beide redelijk omslachtig</w:t>
      </w:r>
      <w:r w:rsidR="006379DF">
        <w:rPr>
          <w:lang w:val="nl-BE"/>
        </w:rPr>
        <w:t xml:space="preserve"> tegenover </w:t>
      </w:r>
      <w:proofErr w:type="spellStart"/>
      <w:r w:rsidR="006379DF">
        <w:rPr>
          <w:lang w:val="nl-BE"/>
        </w:rPr>
        <w:t>SignalR</w:t>
      </w:r>
      <w:proofErr w:type="spellEnd"/>
      <w:r>
        <w:rPr>
          <w:lang w:val="nl-BE"/>
        </w:rPr>
        <w:t xml:space="preserve">. </w:t>
      </w:r>
      <w:r w:rsidR="006379DF">
        <w:rPr>
          <w:lang w:val="nl-BE"/>
        </w:rPr>
        <w:t xml:space="preserve">Bij AJAX (long) </w:t>
      </w:r>
      <w:proofErr w:type="spellStart"/>
      <w:r w:rsidR="006379DF">
        <w:rPr>
          <w:lang w:val="nl-BE"/>
        </w:rPr>
        <w:t>polling</w:t>
      </w:r>
      <w:proofErr w:type="spellEnd"/>
      <w:r w:rsidR="006379DF">
        <w:rPr>
          <w:lang w:val="nl-BE"/>
        </w:rPr>
        <w:t xml:space="preserve"> is het constant maken van HTTP calls tot je het verwacht antwoord krijgt, hier heb je dus redelijk wat werklast op je systeem.</w:t>
      </w:r>
      <w:r w:rsidR="00102DD6">
        <w:rPr>
          <w:lang w:val="nl-BE"/>
        </w:rPr>
        <w:t xml:space="preserve"> </w:t>
      </w:r>
      <w:r w:rsidR="006379DF">
        <w:rPr>
          <w:lang w:val="nl-BE"/>
        </w:rPr>
        <w:t xml:space="preserve">Met server-sent events </w:t>
      </w:r>
      <w:r w:rsidR="00102DD6">
        <w:rPr>
          <w:lang w:val="nl-BE"/>
        </w:rPr>
        <w:t>kun je berichten naar cliënten sturen als deze real-time informatie nodig hebben. Denk hier aan alarmen, meldingen, nieuws, sportscores,…</w:t>
      </w:r>
    </w:p>
    <w:p w14:paraId="364B866D" w14:textId="77777777" w:rsidR="00E214B6" w:rsidRDefault="00E214B6" w:rsidP="00541CA6">
      <w:pPr>
        <w:spacing w:after="0"/>
        <w:rPr>
          <w:lang w:val="nl-BE"/>
        </w:rPr>
      </w:pPr>
    </w:p>
    <w:p w14:paraId="2AC2A759" w14:textId="4A271679" w:rsidR="00E214B6" w:rsidRDefault="00E214B6" w:rsidP="00956BA3">
      <w:pPr>
        <w:pStyle w:val="Heading2"/>
        <w:spacing w:before="0" w:after="0"/>
        <w:ind w:left="0" w:firstLine="0"/>
      </w:pPr>
      <w:r>
        <w:t>Gebruik</w:t>
      </w:r>
    </w:p>
    <w:p w14:paraId="69CEA6F0" w14:textId="77777777" w:rsidR="00956BA3" w:rsidRDefault="00956BA3" w:rsidP="00956BA3">
      <w:pPr>
        <w:spacing w:after="0"/>
      </w:pPr>
    </w:p>
    <w:p w14:paraId="3B1964A2" w14:textId="5E4A7A38" w:rsidR="00956BA3" w:rsidRPr="00956BA3" w:rsidRDefault="00956BA3" w:rsidP="00956BA3">
      <w:pPr>
        <w:spacing w:after="0"/>
      </w:pPr>
      <w:r>
        <w:t xml:space="preserve">Er zijn twee versies van </w:t>
      </w:r>
      <w:proofErr w:type="spellStart"/>
      <w:r>
        <w:t>SignalR</w:t>
      </w:r>
      <w:proofErr w:type="spellEnd"/>
      <w:r>
        <w:t xml:space="preserve">: ASP.NET </w:t>
      </w:r>
      <w:proofErr w:type="spellStart"/>
      <w:r>
        <w:t>SignalR</w:t>
      </w:r>
      <w:proofErr w:type="spellEnd"/>
      <w:r>
        <w:t xml:space="preserve"> en ASP.NET </w:t>
      </w:r>
      <w:proofErr w:type="spellStart"/>
      <w:r>
        <w:t>Core</w:t>
      </w:r>
      <w:proofErr w:type="spellEnd"/>
      <w:r>
        <w:t xml:space="preserve"> </w:t>
      </w:r>
      <w:proofErr w:type="spellStart"/>
      <w:r>
        <w:t>SignalR</w:t>
      </w:r>
      <w:proofErr w:type="spellEnd"/>
      <w:r>
        <w:t xml:space="preserve">. Cliënten met de </w:t>
      </w:r>
      <w:proofErr w:type="spellStart"/>
      <w:r>
        <w:t>Core</w:t>
      </w:r>
      <w:proofErr w:type="spellEnd"/>
      <w:r>
        <w:t xml:space="preserve"> </w:t>
      </w:r>
      <w:proofErr w:type="spellStart"/>
      <w:r>
        <w:t>SignalR</w:t>
      </w:r>
      <w:proofErr w:type="spellEnd"/>
      <w:r>
        <w:t xml:space="preserve"> kunnen niet communiceren met de ‘gewone’ </w:t>
      </w:r>
      <w:proofErr w:type="spellStart"/>
      <w:r>
        <w:t>SignalR</w:t>
      </w:r>
      <w:proofErr w:type="spellEnd"/>
      <w:r>
        <w:t xml:space="preserve">. Waarom zijn er dan 2 versies beschikbaar? </w:t>
      </w:r>
    </w:p>
    <w:p w14:paraId="276D3D8B" w14:textId="77777777" w:rsidR="00E214B6" w:rsidRDefault="00E214B6" w:rsidP="00956BA3">
      <w:pPr>
        <w:spacing w:after="0"/>
        <w:rPr>
          <w:lang w:val="nl-BE"/>
        </w:rPr>
      </w:pPr>
    </w:p>
    <w:p w14:paraId="619A2063" w14:textId="2AB33925" w:rsidR="00DB0E2F" w:rsidRDefault="00DB0E2F" w:rsidP="00DB0E2F">
      <w:pPr>
        <w:pStyle w:val="Heading2"/>
        <w:spacing w:before="0" w:after="0"/>
        <w:ind w:left="0" w:firstLine="0"/>
      </w:pPr>
      <w:r>
        <w:t>Voor- en nadelen</w:t>
      </w:r>
    </w:p>
    <w:p w14:paraId="485C6459" w14:textId="4E63B5E0" w:rsidR="00DB0E2F" w:rsidRPr="00CA1305" w:rsidRDefault="00DB0E2F" w:rsidP="00CA1305">
      <w:pPr>
        <w:pStyle w:val="Heading3"/>
      </w:pPr>
      <w:r>
        <w:t>Voordelen</w:t>
      </w:r>
    </w:p>
    <w:p w14:paraId="06B71A31" w14:textId="0DBE7C39" w:rsidR="00DB0E2F" w:rsidRDefault="00DB0E2F" w:rsidP="00DB0E2F">
      <w:pPr>
        <w:pStyle w:val="ListParagraph"/>
        <w:numPr>
          <w:ilvl w:val="0"/>
          <w:numId w:val="39"/>
        </w:numPr>
        <w:spacing w:after="0"/>
        <w:rPr>
          <w:lang w:val="nl-BE"/>
        </w:rPr>
      </w:pPr>
      <w:r>
        <w:rPr>
          <w:lang w:val="nl-BE"/>
        </w:rPr>
        <w:t>Meerdere opties om te schalen naargelang trafiek</w:t>
      </w:r>
    </w:p>
    <w:p w14:paraId="082F095B" w14:textId="3F49E85D" w:rsidR="00DB0E2F" w:rsidRDefault="00DB0E2F" w:rsidP="00DB0E2F">
      <w:pPr>
        <w:pStyle w:val="ListParagraph"/>
        <w:numPr>
          <w:ilvl w:val="0"/>
          <w:numId w:val="39"/>
        </w:numPr>
        <w:spacing w:after="0"/>
        <w:rPr>
          <w:lang w:val="nl-BE"/>
        </w:rPr>
      </w:pPr>
      <w:r>
        <w:rPr>
          <w:lang w:val="nl-BE"/>
        </w:rPr>
        <w:t xml:space="preserve">Maakt deel uit van het ASP.Net Framework, waardoor het makkelijk te gebruiken is in combinatie met bijvoorbeeld authenticatie, </w:t>
      </w:r>
      <w:proofErr w:type="spellStart"/>
      <w:r>
        <w:rPr>
          <w:lang w:val="nl-BE"/>
        </w:rPr>
        <w:t>authorizatie</w:t>
      </w:r>
      <w:proofErr w:type="spellEnd"/>
      <w:r>
        <w:rPr>
          <w:lang w:val="nl-BE"/>
        </w:rPr>
        <w:t xml:space="preserve"> en </w:t>
      </w:r>
      <w:proofErr w:type="spellStart"/>
      <w:r>
        <w:rPr>
          <w:lang w:val="nl-BE"/>
        </w:rPr>
        <w:t>dependency</w:t>
      </w:r>
      <w:proofErr w:type="spellEnd"/>
      <w:r>
        <w:rPr>
          <w:lang w:val="nl-BE"/>
        </w:rPr>
        <w:t xml:space="preserve"> </w:t>
      </w:r>
      <w:proofErr w:type="spellStart"/>
      <w:r>
        <w:rPr>
          <w:lang w:val="nl-BE"/>
        </w:rPr>
        <w:t>injections</w:t>
      </w:r>
      <w:proofErr w:type="spellEnd"/>
    </w:p>
    <w:p w14:paraId="4398403E" w14:textId="77777777" w:rsidR="00DB0E2F" w:rsidRDefault="00DB0E2F" w:rsidP="00DB0E2F">
      <w:pPr>
        <w:spacing w:after="0"/>
        <w:rPr>
          <w:lang w:val="nl-BE"/>
        </w:rPr>
      </w:pPr>
    </w:p>
    <w:p w14:paraId="1E19FE22" w14:textId="5E511E14" w:rsidR="00DB0E2F" w:rsidRDefault="00DB0E2F" w:rsidP="00DB0E2F">
      <w:pPr>
        <w:pStyle w:val="Heading3"/>
        <w:rPr>
          <w:lang w:val="nl-BE"/>
        </w:rPr>
      </w:pPr>
      <w:r>
        <w:rPr>
          <w:lang w:val="nl-BE"/>
        </w:rPr>
        <w:t>Nadelen</w:t>
      </w:r>
    </w:p>
    <w:p w14:paraId="3CF58D81" w14:textId="5CC28810" w:rsidR="001C5B0A" w:rsidRDefault="00CA1305" w:rsidP="001C5B0A">
      <w:pPr>
        <w:pStyle w:val="ListParagraph"/>
        <w:numPr>
          <w:ilvl w:val="0"/>
          <w:numId w:val="40"/>
        </w:numPr>
        <w:rPr>
          <w:lang w:val="nl-BE"/>
        </w:rPr>
      </w:pPr>
      <w:r>
        <w:rPr>
          <w:lang w:val="nl-BE"/>
        </w:rPr>
        <w:t>Het afleveren van berichten is niet altijd gegarandeerd</w:t>
      </w:r>
    </w:p>
    <w:p w14:paraId="227891F1" w14:textId="5DE49759" w:rsidR="00CA1305" w:rsidRDefault="00CA1305" w:rsidP="001C5B0A">
      <w:pPr>
        <w:pStyle w:val="ListParagraph"/>
        <w:numPr>
          <w:ilvl w:val="0"/>
          <w:numId w:val="40"/>
        </w:numPr>
        <w:rPr>
          <w:lang w:val="nl-BE"/>
        </w:rPr>
      </w:pPr>
      <w:proofErr w:type="spellStart"/>
      <w:r>
        <w:rPr>
          <w:lang w:val="nl-BE"/>
        </w:rPr>
        <w:t>SignalR</w:t>
      </w:r>
      <w:proofErr w:type="spellEnd"/>
      <w:r>
        <w:rPr>
          <w:lang w:val="nl-BE"/>
        </w:rPr>
        <w:t xml:space="preserve"> heeft maar een beperkt aantal software ontwikkelingspakketten</w:t>
      </w:r>
      <w:r w:rsidR="00B47A24">
        <w:rPr>
          <w:lang w:val="nl-BE"/>
        </w:rPr>
        <w:t>:</w:t>
      </w:r>
      <w:r>
        <w:rPr>
          <w:lang w:val="nl-BE"/>
        </w:rPr>
        <w:t xml:space="preserve"> </w:t>
      </w:r>
      <w:r w:rsidR="00B47A24">
        <w:rPr>
          <w:lang w:val="nl-BE"/>
        </w:rPr>
        <w:t xml:space="preserve">C#, Java, Python </w:t>
      </w:r>
      <w:proofErr w:type="spellStart"/>
      <w:r w:rsidR="00B47A24">
        <w:rPr>
          <w:lang w:val="nl-BE"/>
        </w:rPr>
        <w:t>and</w:t>
      </w:r>
      <w:proofErr w:type="spellEnd"/>
      <w:r w:rsidR="00B47A24">
        <w:rPr>
          <w:lang w:val="nl-BE"/>
        </w:rPr>
        <w:t xml:space="preserve"> Javascript. Modernere technologieën zoals iOS, Android, PHP worden niet ondersteund</w:t>
      </w:r>
    </w:p>
    <w:p w14:paraId="7BD4A6D8" w14:textId="623685B1" w:rsidR="00B47A24" w:rsidRDefault="00B47A24" w:rsidP="001C5B0A">
      <w:pPr>
        <w:pStyle w:val="ListParagraph"/>
        <w:numPr>
          <w:ilvl w:val="0"/>
          <w:numId w:val="40"/>
        </w:numPr>
        <w:rPr>
          <w:lang w:val="nl-BE"/>
        </w:rPr>
      </w:pPr>
      <w:proofErr w:type="spellStart"/>
      <w:r>
        <w:rPr>
          <w:lang w:val="nl-BE"/>
        </w:rPr>
        <w:t>SignalR</w:t>
      </w:r>
      <w:proofErr w:type="spellEnd"/>
      <w:r>
        <w:rPr>
          <w:lang w:val="nl-BE"/>
        </w:rPr>
        <w:t xml:space="preserve"> is ontworpen voor single-</w:t>
      </w:r>
      <w:proofErr w:type="spellStart"/>
      <w:r>
        <w:rPr>
          <w:lang w:val="nl-BE"/>
        </w:rPr>
        <w:t>region</w:t>
      </w:r>
      <w:proofErr w:type="spellEnd"/>
      <w:r>
        <w:rPr>
          <w:lang w:val="nl-BE"/>
        </w:rPr>
        <w:t xml:space="preserve"> gebruik</w:t>
      </w:r>
    </w:p>
    <w:p w14:paraId="6A0113D7" w14:textId="77777777" w:rsidR="00B47A24" w:rsidRPr="001C5B0A" w:rsidRDefault="00B47A24" w:rsidP="00B47A24">
      <w:pPr>
        <w:pStyle w:val="ListParagraph"/>
        <w:rPr>
          <w:lang w:val="nl-BE"/>
        </w:rPr>
      </w:pPr>
    </w:p>
    <w:p w14:paraId="594746BD" w14:textId="77777777" w:rsidR="004E4EDC" w:rsidRPr="00541CA6" w:rsidRDefault="004E4EDC" w:rsidP="00541CA6">
      <w:pPr>
        <w:spacing w:after="0"/>
        <w:ind w:firstLine="1"/>
        <w:rPr>
          <w:lang w:val="nl-BE"/>
        </w:rPr>
      </w:pPr>
    </w:p>
    <w:p w14:paraId="0510BD61" w14:textId="77777777" w:rsidR="00D619CF" w:rsidRPr="00B40279" w:rsidRDefault="00D619CF" w:rsidP="004E4EDC">
      <w:pPr>
        <w:spacing w:after="0"/>
        <w:ind w:firstLine="1"/>
        <w:rPr>
          <w:b/>
          <w:smallCaps/>
          <w:vanish/>
          <w:kern w:val="32"/>
          <w:sz w:val="32"/>
        </w:rPr>
      </w:pPr>
    </w:p>
    <w:p w14:paraId="723C6150" w14:textId="2524FE6F" w:rsidR="00CB25C3" w:rsidRDefault="00E1195B" w:rsidP="004E4EDC">
      <w:pPr>
        <w:pStyle w:val="Heading2"/>
        <w:spacing w:before="0" w:after="0"/>
      </w:pPr>
      <w:bookmarkStart w:id="12" w:name="_Toc129462558"/>
      <w:bookmarkStart w:id="13" w:name="_Toc131935317"/>
      <w:bookmarkEnd w:id="12"/>
      <w:r>
        <w:t>Belangrijkste f</w:t>
      </w:r>
      <w:r w:rsidR="00C678F1">
        <w:t>eatures</w:t>
      </w:r>
      <w:r>
        <w:t xml:space="preserve"> </w:t>
      </w:r>
      <w:proofErr w:type="spellStart"/>
      <w:r>
        <w:t>SignalR</w:t>
      </w:r>
      <w:bookmarkEnd w:id="13"/>
      <w:proofErr w:type="spellEnd"/>
    </w:p>
    <w:p w14:paraId="03EFCD7C" w14:textId="77777777" w:rsidR="00E60595" w:rsidRDefault="00E60595" w:rsidP="004E4EDC">
      <w:pPr>
        <w:spacing w:after="0"/>
        <w:ind w:firstLine="1"/>
      </w:pPr>
    </w:p>
    <w:p w14:paraId="4831D5BD" w14:textId="04A4B39B" w:rsidR="00B15E13" w:rsidRDefault="00E003B1" w:rsidP="00DB0E2F">
      <w:pPr>
        <w:pStyle w:val="Heading3"/>
        <w:tabs>
          <w:tab w:val="clear" w:pos="1021"/>
        </w:tabs>
        <w:spacing w:before="0" w:after="0"/>
        <w:ind w:left="0" w:firstLine="0"/>
      </w:pPr>
      <w:bookmarkStart w:id="14" w:name="_Toc131935318"/>
      <w:r>
        <w:t>Verbindingsbeheer gebeurt automatisch</w:t>
      </w:r>
      <w:bookmarkEnd w:id="14"/>
    </w:p>
    <w:p w14:paraId="3D8AE161" w14:textId="77777777" w:rsidR="00B15E13" w:rsidRPr="00B15E13" w:rsidRDefault="00B15E13" w:rsidP="00DB0E2F">
      <w:pPr>
        <w:spacing w:after="0"/>
      </w:pPr>
    </w:p>
    <w:p w14:paraId="4968A309" w14:textId="77777777" w:rsidR="008A4C67" w:rsidRDefault="00B15E13" w:rsidP="00DB0E2F">
      <w:pPr>
        <w:spacing w:after="0"/>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w:t>
      </w:r>
      <w:r w:rsidR="00C97BD5">
        <w:t xml:space="preserve"> </w:t>
      </w:r>
      <w:r w:rsidR="008A4C67">
        <w:t xml:space="preserve">Communicatie is consistent, </w:t>
      </w:r>
      <w:proofErr w:type="spellStart"/>
      <w:r w:rsidR="008A4C67">
        <w:t>bidirectioneel</w:t>
      </w:r>
      <w:proofErr w:type="spellEnd"/>
      <w:r w:rsidR="008A4C67">
        <w:t xml:space="preserve"> en de data kan tegelijk in twee richtingen gestuurd worden.</w:t>
      </w:r>
    </w:p>
    <w:p w14:paraId="476DC51B" w14:textId="5EF565CF" w:rsidR="00B15E13" w:rsidRDefault="00C97BD5" w:rsidP="00DB0E2F">
      <w:pPr>
        <w:spacing w:after="0"/>
      </w:pPr>
      <w:r>
        <w:t xml:space="preserve">Bij het gebruik van </w:t>
      </w:r>
      <w:proofErr w:type="spellStart"/>
      <w:r>
        <w:t>SignalR</w:t>
      </w:r>
      <w:proofErr w:type="spellEnd"/>
      <w:r>
        <w:t xml:space="preserve"> zijn er veel functionaliteiten die je normaal extra moet installeren (denk hier bijvoorbeeld aan oudere systemen)</w:t>
      </w:r>
      <w:r w:rsidR="003D764F">
        <w:t xml:space="preserve">. Door het gebruik van </w:t>
      </w:r>
      <w:proofErr w:type="spellStart"/>
      <w:r w:rsidR="003D764F">
        <w:t>WebSocket</w:t>
      </w:r>
      <w:proofErr w:type="spellEnd"/>
      <w:r w:rsidR="003D764F">
        <w:t xml:space="preserve"> worden deze</w:t>
      </w:r>
      <w:r>
        <w:t xml:space="preserve"> automatisch geïmplementeerd.</w:t>
      </w:r>
    </w:p>
    <w:p w14:paraId="592F8089" w14:textId="77777777" w:rsidR="00B15E13" w:rsidRDefault="00B15E13" w:rsidP="00DB0E2F">
      <w:pPr>
        <w:spacing w:after="0"/>
      </w:pPr>
      <w:proofErr w:type="spellStart"/>
      <w:r>
        <w:t>WebSocket</w:t>
      </w:r>
      <w:proofErr w:type="spellEnd"/>
      <w:r>
        <w:t xml:space="preserve"> begint als HTTP protocol en doet eerst een </w:t>
      </w:r>
      <w:proofErr w:type="spellStart"/>
      <w:r>
        <w:t>handshake</w:t>
      </w:r>
      <w:proofErr w:type="spellEnd"/>
      <w:r>
        <w:t xml:space="preserve">. Een </w:t>
      </w:r>
      <w:proofErr w:type="spellStart"/>
      <w:r>
        <w:t>handshake</w:t>
      </w:r>
      <w:proofErr w:type="spellEnd"/>
      <w:r>
        <w:t xml:space="preserve"> is een signaal tussen twee toestellen of programma’s om een link op te zetten tussen beide. Daarna wordt de HTTP Upgrade header gebruikt en wordt de HTTP een </w:t>
      </w:r>
      <w:proofErr w:type="spellStart"/>
      <w:r>
        <w:t>WebSocket</w:t>
      </w:r>
      <w:proofErr w:type="spellEnd"/>
      <w:r>
        <w:t xml:space="preserve"> protocol.</w:t>
      </w:r>
    </w:p>
    <w:p w14:paraId="09E56B36" w14:textId="40121E55" w:rsidR="00E21CD6" w:rsidRDefault="00B15E13" w:rsidP="00DB0E2F">
      <w:pPr>
        <w:spacing w:after="0"/>
      </w:pPr>
      <w:r>
        <w:lastRenderedPageBreak/>
        <w:t xml:space="preserve">Verschillend met HTTP is dat </w:t>
      </w:r>
      <w:proofErr w:type="spellStart"/>
      <w:r>
        <w:t>WebSocket</w:t>
      </w:r>
      <w:proofErr w:type="spellEnd"/>
      <w:r>
        <w:t xml:space="preserve"> een open connectie houdt. Gebruiker en server kunnen data versturen en ontvangen zonder dat de gebruiker hier eerst een verzoek voor moet sturen.</w:t>
      </w:r>
    </w:p>
    <w:p w14:paraId="12226C63" w14:textId="670F567C" w:rsidR="00B15E13" w:rsidRDefault="00B15E13" w:rsidP="00DB0E2F">
      <w:pPr>
        <w:spacing w:after="0"/>
      </w:pPr>
    </w:p>
    <w:p w14:paraId="594CE714" w14:textId="77777777" w:rsidR="00DB0E2F" w:rsidRDefault="00DB0E2F">
      <w:pPr>
        <w:spacing w:after="0"/>
        <w:rPr>
          <w:b/>
        </w:rPr>
      </w:pPr>
      <w:bookmarkStart w:id="15" w:name="_Toc131935319"/>
      <w:r>
        <w:br w:type="page"/>
      </w:r>
    </w:p>
    <w:p w14:paraId="084B0892" w14:textId="032FBC06" w:rsidR="00B15E13" w:rsidRDefault="00B15E13" w:rsidP="00DB0E2F">
      <w:pPr>
        <w:pStyle w:val="Heading3"/>
        <w:tabs>
          <w:tab w:val="clear" w:pos="1021"/>
          <w:tab w:val="num" w:pos="0"/>
        </w:tabs>
        <w:spacing w:before="0" w:after="0"/>
        <w:ind w:left="0" w:firstLine="0"/>
      </w:pPr>
      <w:r>
        <w:lastRenderedPageBreak/>
        <w:t>Berichten naar alle, specifieke of groep actieve gebruikers</w:t>
      </w:r>
      <w:bookmarkEnd w:id="15"/>
    </w:p>
    <w:p w14:paraId="517B4DAF" w14:textId="63FBBF4F" w:rsidR="00070FAC" w:rsidRDefault="00070FAC" w:rsidP="00DB0E2F">
      <w:pPr>
        <w:spacing w:after="0"/>
      </w:pPr>
    </w:p>
    <w:p w14:paraId="4BE71AF5" w14:textId="4E1FA31D" w:rsidR="00103145" w:rsidRDefault="005A0DA0" w:rsidP="00DB0E2F">
      <w:pPr>
        <w:spacing w:after="0"/>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w:t>
      </w:r>
      <w:r w:rsidR="00144239">
        <w:t xml:space="preserve"> Dit gebeurt in JSON of </w:t>
      </w:r>
      <w:proofErr w:type="spellStart"/>
      <w:r w:rsidR="00144239">
        <w:t>MessagePack</w:t>
      </w:r>
      <w:proofErr w:type="spellEnd"/>
      <w:r w:rsidR="00144239">
        <w:t>, wat een compactere vorm van JSON is.</w:t>
      </w:r>
    </w:p>
    <w:p w14:paraId="2EC16C99" w14:textId="4D6FF3FC" w:rsidR="00AA4F44" w:rsidRDefault="00AA4F44" w:rsidP="007511CA">
      <w:pPr>
        <w:spacing w:after="0"/>
        <w:ind w:left="284"/>
      </w:pPr>
    </w:p>
    <w:p w14:paraId="09D889D2" w14:textId="77777777" w:rsidR="00286B4D" w:rsidRDefault="00AA4F44" w:rsidP="00DB0E2F">
      <w:pPr>
        <w:spacing w:after="0"/>
      </w:pPr>
      <w:r>
        <w:t xml:space="preserve">Deze hubs worden gebruikt op de serverzijde voor het versturen van berichten naar gebruikers. </w:t>
      </w:r>
      <w:r w:rsidR="00954493">
        <w:t xml:space="preserve">Het volstaat om een klasse aan te maken die over erft van Hub. Hierin kunnen verschillende methodes, </w:t>
      </w:r>
      <w:proofErr w:type="spellStart"/>
      <w:r w:rsidR="00954493">
        <w:t>tasks</w:t>
      </w:r>
      <w:proofErr w:type="spellEnd"/>
      <w:r w:rsidR="00954493">
        <w:t>, interfaces,… aangemaakt worden.</w:t>
      </w:r>
    </w:p>
    <w:p w14:paraId="5AEFF28C" w14:textId="47ED0ECB" w:rsidR="00AA4F44" w:rsidRDefault="00286B4D" w:rsidP="00DB0E2F">
      <w:pPr>
        <w:spacing w:after="0"/>
      </w:pPr>
      <w:r>
        <w:t>Voor berichten te sturen zijn er 3 methoden:</w:t>
      </w:r>
      <w:r w:rsidR="00954493">
        <w:t xml:space="preserve"> </w:t>
      </w:r>
      <w:proofErr w:type="spellStart"/>
      <w:r w:rsidR="00954493">
        <w:t>SendMessage</w:t>
      </w:r>
      <w:proofErr w:type="spellEnd"/>
      <w:r w:rsidR="00954493">
        <w:t xml:space="preserve"> gebruikt </w:t>
      </w:r>
      <w:r>
        <w:t xml:space="preserve">de property </w:t>
      </w:r>
      <w:proofErr w:type="spellStart"/>
      <w:r w:rsidR="00954493">
        <w:t>Clients.All</w:t>
      </w:r>
      <w:proofErr w:type="spellEnd"/>
      <w:r w:rsidR="00954493">
        <w:t xml:space="preserve"> om naar alle gebruikers een bericht te sturen. </w:t>
      </w:r>
      <w:proofErr w:type="spellStart"/>
      <w:r w:rsidR="00954493">
        <w:t>SendMessageToCaller</w:t>
      </w:r>
      <w:proofErr w:type="spellEnd"/>
      <w:r w:rsidR="00954493">
        <w:t xml:space="preserve"> heeft </w:t>
      </w:r>
      <w:proofErr w:type="spellStart"/>
      <w:r w:rsidR="00954493">
        <w:t>Clients.Caller</w:t>
      </w:r>
      <w:proofErr w:type="spellEnd"/>
      <w:r w:rsidR="00954493">
        <w:t xml:space="preserve"> om </w:t>
      </w:r>
      <w:r>
        <w:t>te antwoorden op</w:t>
      </w:r>
      <w:r w:rsidR="00954493">
        <w:t xml:space="preserve"> de gebruiker die </w:t>
      </w:r>
      <w:r>
        <w:t xml:space="preserve">juist een </w:t>
      </w:r>
      <w:r w:rsidR="00954493">
        <w:t xml:space="preserve">bericht heeft gestuurd. Als laatste is er nog </w:t>
      </w:r>
      <w:proofErr w:type="spellStart"/>
      <w:r w:rsidR="00954493">
        <w:t>SendMessageToGroup</w:t>
      </w:r>
      <w:proofErr w:type="spellEnd"/>
      <w:r w:rsidR="00954493">
        <w:t xml:space="preserve"> die </w:t>
      </w:r>
      <w:proofErr w:type="spellStart"/>
      <w:r w:rsidR="00954493">
        <w:t>SignalR</w:t>
      </w:r>
      <w:proofErr w:type="spellEnd"/>
      <w:r w:rsidR="00954493">
        <w:t xml:space="preserve"> Users </w:t>
      </w:r>
      <w:proofErr w:type="spellStart"/>
      <w:r w:rsidR="00954493">
        <w:t>group</w:t>
      </w:r>
      <w:r>
        <w:t>s</w:t>
      </w:r>
      <w:proofErr w:type="spellEnd"/>
      <w:r>
        <w:t xml:space="preserve"> gebruikt.</w:t>
      </w:r>
    </w:p>
    <w:p w14:paraId="466276D5" w14:textId="77777777" w:rsidR="00070FAC" w:rsidRPr="00070FAC" w:rsidRDefault="00070FAC" w:rsidP="00DB0E2F">
      <w:pPr>
        <w:spacing w:after="0"/>
      </w:pPr>
    </w:p>
    <w:p w14:paraId="41947E03" w14:textId="33945001" w:rsidR="00B15E13" w:rsidRDefault="00B15E13" w:rsidP="00DB0E2F">
      <w:pPr>
        <w:pStyle w:val="Heading3"/>
        <w:tabs>
          <w:tab w:val="clear" w:pos="1021"/>
          <w:tab w:val="num" w:pos="0"/>
        </w:tabs>
        <w:spacing w:before="0" w:after="0"/>
        <w:ind w:left="0" w:firstLine="284"/>
      </w:pPr>
      <w:bookmarkStart w:id="16" w:name="_Toc131935320"/>
      <w:r>
        <w:t>Schaalt naar trafiek</w:t>
      </w:r>
      <w:bookmarkEnd w:id="16"/>
    </w:p>
    <w:p w14:paraId="1BF564AF" w14:textId="233CC69C" w:rsidR="00070FAC" w:rsidRDefault="00070FAC" w:rsidP="00DB0E2F">
      <w:pPr>
        <w:spacing w:after="0"/>
      </w:pPr>
    </w:p>
    <w:p w14:paraId="6D9C1B05" w14:textId="2DE03145" w:rsidR="00DB6CC5" w:rsidRDefault="00AA4F44" w:rsidP="00DB0E2F">
      <w:pPr>
        <w:spacing w:after="0"/>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066A60DB" w14:textId="77777777" w:rsidR="004E4EDC" w:rsidRDefault="004E4EDC" w:rsidP="00DB0E2F">
      <w:pPr>
        <w:spacing w:after="0"/>
      </w:pPr>
    </w:p>
    <w:p w14:paraId="0CCEE123" w14:textId="44475A04" w:rsidR="00401274" w:rsidRDefault="00401274" w:rsidP="00DB0E2F">
      <w:pPr>
        <w:spacing w:after="0"/>
      </w:pPr>
      <w:r>
        <w:rPr>
          <w:noProof/>
        </w:rPr>
        <w:drawing>
          <wp:inline distT="0" distB="0" distL="0" distR="0" wp14:anchorId="00552359" wp14:editId="5FC8BCF6">
            <wp:extent cx="3162300" cy="2233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stretch>
                      <a:fillRect/>
                    </a:stretch>
                  </pic:blipFill>
                  <pic:spPr>
                    <a:xfrm>
                      <a:off x="0" y="0"/>
                      <a:ext cx="3178214" cy="2244613"/>
                    </a:xfrm>
                    <a:prstGeom prst="rect">
                      <a:avLst/>
                    </a:prstGeom>
                  </pic:spPr>
                </pic:pic>
              </a:graphicData>
            </a:graphic>
          </wp:inline>
        </w:drawing>
      </w:r>
    </w:p>
    <w:p w14:paraId="643D1321" w14:textId="1613D7FF" w:rsidR="00AA4F44" w:rsidRDefault="00AA4F44" w:rsidP="00DB0E2F">
      <w:pPr>
        <w:spacing w:after="0"/>
      </w:pPr>
    </w:p>
    <w:p w14:paraId="7D97D696" w14:textId="33060B26" w:rsidR="00070FAC" w:rsidRDefault="00AA4F44" w:rsidP="00DB0E2F">
      <w:pPr>
        <w:spacing w:after="0"/>
      </w:pPr>
      <w:proofErr w:type="spellStart"/>
      <w:r w:rsidRPr="00C36D91">
        <w:rPr>
          <w:b/>
          <w:bCs/>
        </w:rPr>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t xml:space="preserve"> </w:t>
      </w:r>
      <w:proofErr w:type="spellStart"/>
      <w:r w:rsidR="00FD55F0">
        <w:t>Azure</w:t>
      </w:r>
      <w:proofErr w:type="spellEnd"/>
      <w:r w:rsidR="00FD55F0">
        <w:t xml:space="preserve"> verhelpt dit probleem door bij elke connectie van de gebruiker een omleiding te leggen naar de service. De gebruiker verbindt met de service zelf waardoor elke server maar een beperkt aantal connecties moet bijhouden.</w:t>
      </w:r>
    </w:p>
    <w:p w14:paraId="5ED34108" w14:textId="77777777" w:rsidR="00F71A06" w:rsidRDefault="00F71A06" w:rsidP="00DB0E2F">
      <w:pPr>
        <w:spacing w:after="0"/>
      </w:pPr>
    </w:p>
    <w:p w14:paraId="14307812" w14:textId="3BC51EB2" w:rsidR="00C36D91" w:rsidRDefault="00C36D91" w:rsidP="00DB0E2F">
      <w:pPr>
        <w:spacing w:after="0"/>
      </w:pPr>
      <w:r>
        <w:rPr>
          <w:noProof/>
        </w:rPr>
        <w:drawing>
          <wp:inline distT="0" distB="0" distL="0" distR="0" wp14:anchorId="0D5BEE74" wp14:editId="04DA0CBF">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22"/>
                    <a:stretch>
                      <a:fillRect/>
                    </a:stretch>
                  </pic:blipFill>
                  <pic:spPr>
                    <a:xfrm>
                      <a:off x="0" y="0"/>
                      <a:ext cx="3549603" cy="1296058"/>
                    </a:xfrm>
                    <a:prstGeom prst="rect">
                      <a:avLst/>
                    </a:prstGeom>
                  </pic:spPr>
                </pic:pic>
              </a:graphicData>
            </a:graphic>
          </wp:inline>
        </w:drawing>
      </w:r>
    </w:p>
    <w:p w14:paraId="143761B7" w14:textId="2BAC7529" w:rsidR="00C36D91" w:rsidRDefault="00C36D91" w:rsidP="00DB0E2F">
      <w:pPr>
        <w:spacing w:after="0"/>
      </w:pPr>
    </w:p>
    <w:p w14:paraId="12176AE8" w14:textId="67E3B2F4" w:rsidR="00C36D91" w:rsidRDefault="00C36D91" w:rsidP="00DB0E2F">
      <w:pPr>
        <w:spacing w:after="0"/>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rsidR="00DF406B">
        <w:t>Redis</w:t>
      </w:r>
      <w:proofErr w:type="spellEnd"/>
      <w:r w:rsidR="00DF406B">
        <w:t xml:space="preserve"> werkt </w:t>
      </w:r>
      <w:proofErr w:type="spellStart"/>
      <w:r w:rsidR="00DF406B">
        <w:t>werkt</w:t>
      </w:r>
      <w:proofErr w:type="spellEnd"/>
      <w:r w:rsidR="00DF406B">
        <w:t xml:space="preserve"> met een publiceer/</w:t>
      </w:r>
      <w:r w:rsidR="00BB595F">
        <w:t>abonneer manier</w:t>
      </w:r>
      <w:r w:rsidR="00DF406B">
        <w:t>.</w:t>
      </w:r>
      <w:r w:rsidR="00BB595F">
        <w:t xml:space="preserve"> Wanneer een gebruiker verbindt wordt deze informatie doorgegeven naar de “</w:t>
      </w:r>
      <w:proofErr w:type="spellStart"/>
      <w:r w:rsidR="00BB595F">
        <w:t>backplane</w:t>
      </w:r>
      <w:proofErr w:type="spellEnd"/>
      <w:r w:rsidR="00BB595F">
        <w:t xml:space="preserve">” van </w:t>
      </w:r>
      <w:proofErr w:type="spellStart"/>
      <w:r w:rsidR="00BB595F">
        <w:t>Redis</w:t>
      </w:r>
      <w:proofErr w:type="spellEnd"/>
      <w:r w:rsidR="00BB595F">
        <w:t xml:space="preserve">. Wanneer een server dan informatie wil sturen naar alle gebruikers wordt dit via het </w:t>
      </w:r>
      <w:proofErr w:type="spellStart"/>
      <w:r w:rsidR="00BB595F">
        <w:t>backplane</w:t>
      </w:r>
      <w:proofErr w:type="spellEnd"/>
      <w:r w:rsidR="00BB595F">
        <w:t xml:space="preserve"> gedaan.</w:t>
      </w:r>
    </w:p>
    <w:p w14:paraId="25552ACF" w14:textId="027CB3DF" w:rsidR="00401274" w:rsidRDefault="00401274" w:rsidP="00DB0E2F">
      <w:pPr>
        <w:spacing w:after="0"/>
      </w:pPr>
      <w:r>
        <w:rPr>
          <w:noProof/>
        </w:rPr>
        <w:lastRenderedPageBreak/>
        <w:drawing>
          <wp:inline distT="0" distB="0" distL="0" distR="0" wp14:anchorId="050D166E" wp14:editId="4A1140D3">
            <wp:extent cx="4424121" cy="240665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23"/>
                    <a:stretch>
                      <a:fillRect/>
                    </a:stretch>
                  </pic:blipFill>
                  <pic:spPr>
                    <a:xfrm>
                      <a:off x="0" y="0"/>
                      <a:ext cx="4433707" cy="2411865"/>
                    </a:xfrm>
                    <a:prstGeom prst="rect">
                      <a:avLst/>
                    </a:prstGeom>
                  </pic:spPr>
                </pic:pic>
              </a:graphicData>
            </a:graphic>
          </wp:inline>
        </w:drawing>
      </w:r>
    </w:p>
    <w:p w14:paraId="0A1C4EBC" w14:textId="77777777" w:rsidR="00AA4F44" w:rsidRPr="00070FAC" w:rsidRDefault="00AA4F44" w:rsidP="007511CA">
      <w:pPr>
        <w:spacing w:after="0"/>
        <w:ind w:left="284"/>
      </w:pPr>
    </w:p>
    <w:p w14:paraId="6F7DC4F4" w14:textId="70E9D6EB" w:rsidR="00B4207E" w:rsidRDefault="00B15E13" w:rsidP="00DB0E2F">
      <w:pPr>
        <w:pStyle w:val="Heading3"/>
        <w:tabs>
          <w:tab w:val="clear" w:pos="1021"/>
          <w:tab w:val="num" w:pos="0"/>
        </w:tabs>
        <w:spacing w:before="0" w:after="0"/>
        <w:ind w:left="0" w:firstLine="0"/>
      </w:pPr>
      <w:bookmarkStart w:id="17" w:name="_Toc131935321"/>
      <w:proofErr w:type="spellStart"/>
      <w:r>
        <w:t>SignalR</w:t>
      </w:r>
      <w:proofErr w:type="spellEnd"/>
      <w:r>
        <w:t xml:space="preserve"> Hub Protocol</w:t>
      </w:r>
      <w:bookmarkEnd w:id="17"/>
    </w:p>
    <w:p w14:paraId="3B369D94" w14:textId="77777777" w:rsidR="00B4207E" w:rsidRPr="00B4207E" w:rsidRDefault="00B4207E" w:rsidP="00DB0E2F">
      <w:pPr>
        <w:tabs>
          <w:tab w:val="num" w:pos="0"/>
        </w:tabs>
        <w:spacing w:after="0"/>
      </w:pPr>
    </w:p>
    <w:p w14:paraId="31D5A595" w14:textId="365A90B6" w:rsidR="000D5121" w:rsidRDefault="008D2A46" w:rsidP="00DB0E2F">
      <w:pPr>
        <w:tabs>
          <w:tab w:val="num" w:pos="0"/>
        </w:tabs>
        <w:spacing w:after="0"/>
      </w:pPr>
      <w:proofErr w:type="spellStart"/>
      <w:r>
        <w:t>SignalR</w:t>
      </w:r>
      <w:proofErr w:type="spellEnd"/>
      <w:r>
        <w:t xml:space="preserve"> maakt gebruik van hubs om </w:t>
      </w:r>
      <w:r w:rsidR="00A56077">
        <w:t>de</w:t>
      </w:r>
      <w:r>
        <w:t xml:space="preserve"> communicatie </w:t>
      </w:r>
      <w:r w:rsidR="00B4207E">
        <w:t>van de server naar cliënten en van cliënten naar server te doen</w:t>
      </w:r>
      <w:r>
        <w:t>.</w:t>
      </w:r>
      <w:r w:rsidR="00B4207E">
        <w:t xml:space="preserve"> In de code definieer</w:t>
      </w:r>
      <w:r w:rsidR="004921F7">
        <w:t xml:space="preserve"> je methoden die via de server de aangeroepen kunnen worden</w:t>
      </w:r>
      <w:r w:rsidR="005D79E8">
        <w:t xml:space="preserve">, </w:t>
      </w:r>
      <w:proofErr w:type="spellStart"/>
      <w:r w:rsidR="005D79E8">
        <w:t>SignalR</w:t>
      </w:r>
      <w:proofErr w:type="spellEnd"/>
      <w:r w:rsidR="005D79E8">
        <w:t xml:space="preserve"> handelt zelf de routing af.</w:t>
      </w:r>
    </w:p>
    <w:p w14:paraId="0A92429A" w14:textId="29DD73A7" w:rsidR="000158F7" w:rsidRDefault="000158F7" w:rsidP="00DB0E2F">
      <w:pPr>
        <w:tabs>
          <w:tab w:val="num" w:pos="0"/>
        </w:tabs>
        <w:spacing w:after="0"/>
      </w:pPr>
      <w:r>
        <w:t xml:space="preserve">Hieronder is een </w:t>
      </w:r>
      <w:proofErr w:type="spellStart"/>
      <w:r>
        <w:t>voorbeel</w:t>
      </w:r>
      <w:proofErr w:type="spellEnd"/>
      <w:r>
        <w:t xml:space="preserve"> van zo’n hub. Door middel van de methode “</w:t>
      </w:r>
      <w:proofErr w:type="spellStart"/>
      <w:r>
        <w:t>SendMessage</w:t>
      </w:r>
      <w:proofErr w:type="spellEnd"/>
      <w:r>
        <w:t>” kan een gebruiker een bericht sturen.</w:t>
      </w:r>
      <w:r w:rsidR="00C66CFA">
        <w:t xml:space="preserve"> Door de methode </w:t>
      </w:r>
      <w:proofErr w:type="spellStart"/>
      <w:r w:rsidR="00C66CFA">
        <w:t>ReceiveMessage</w:t>
      </w:r>
      <w:proofErr w:type="spellEnd"/>
      <w:r w:rsidR="00C66CFA">
        <w:t xml:space="preserve"> wordt dit dan verstuurd naar alle cliënten die verbonden zijn.</w:t>
      </w:r>
    </w:p>
    <w:p w14:paraId="189A9F3C" w14:textId="77777777" w:rsidR="007511CA" w:rsidRDefault="007511CA" w:rsidP="00DB0E2F">
      <w:pPr>
        <w:tabs>
          <w:tab w:val="num" w:pos="0"/>
        </w:tabs>
        <w:spacing w:after="0"/>
      </w:pPr>
    </w:p>
    <w:p w14:paraId="52A1EF3F" w14:textId="5FC0CA32" w:rsidR="00C66CFA" w:rsidRDefault="000158F7" w:rsidP="00DB0E2F">
      <w:pPr>
        <w:tabs>
          <w:tab w:val="num" w:pos="0"/>
        </w:tabs>
        <w:spacing w:after="0"/>
      </w:pPr>
      <w:r w:rsidRPr="000158F7">
        <w:rPr>
          <w:noProof/>
        </w:rPr>
        <w:drawing>
          <wp:inline distT="0" distB="0" distL="0" distR="0" wp14:anchorId="2CDF2D16" wp14:editId="15113252">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stretch>
                      <a:fillRect/>
                    </a:stretch>
                  </pic:blipFill>
                  <pic:spPr>
                    <a:xfrm>
                      <a:off x="0" y="0"/>
                      <a:ext cx="5462498" cy="1274031"/>
                    </a:xfrm>
                    <a:prstGeom prst="rect">
                      <a:avLst/>
                    </a:prstGeom>
                  </pic:spPr>
                </pic:pic>
              </a:graphicData>
            </a:graphic>
          </wp:inline>
        </w:drawing>
      </w:r>
    </w:p>
    <w:p w14:paraId="330F66DC" w14:textId="77777777" w:rsidR="007511CA" w:rsidRDefault="007511CA" w:rsidP="00DB0E2F">
      <w:pPr>
        <w:tabs>
          <w:tab w:val="num" w:pos="0"/>
        </w:tabs>
        <w:spacing w:after="0"/>
      </w:pPr>
    </w:p>
    <w:p w14:paraId="5A1E0F95" w14:textId="1C50F6BB" w:rsidR="005D79E8" w:rsidRDefault="00C66CFA" w:rsidP="00DB0E2F">
      <w:pPr>
        <w:tabs>
          <w:tab w:val="num" w:pos="0"/>
        </w:tabs>
        <w:spacing w:after="0"/>
      </w:pPr>
      <w:r>
        <w:t>In de code van de webpagina is dan de methode “</w:t>
      </w:r>
      <w:proofErr w:type="spellStart"/>
      <w:r>
        <w:t>ReceiveMessage</w:t>
      </w:r>
      <w:proofErr w:type="spellEnd"/>
      <w:r>
        <w:t xml:space="preserve">” toegevoegd. Deze heeft dezelfde naam als degene die in de hub is aangemaakt. Het luistert naar berichten waarin de </w:t>
      </w:r>
      <w:proofErr w:type="spellStart"/>
      <w:r>
        <w:t>ReceiveMessage</w:t>
      </w:r>
      <w:proofErr w:type="spellEnd"/>
      <w:r>
        <w:t xml:space="preserve"> wordt opgeroepen.</w:t>
      </w:r>
    </w:p>
    <w:p w14:paraId="6B04D4F8" w14:textId="77777777" w:rsidR="005D79E8" w:rsidRDefault="005D79E8" w:rsidP="00DB0E2F">
      <w:pPr>
        <w:tabs>
          <w:tab w:val="num" w:pos="0"/>
        </w:tabs>
        <w:spacing w:after="0"/>
      </w:pPr>
    </w:p>
    <w:p w14:paraId="770FAF2C" w14:textId="466316B1" w:rsidR="001C5B0A" w:rsidRDefault="00C66CFA" w:rsidP="00DB0E2F">
      <w:pPr>
        <w:tabs>
          <w:tab w:val="num" w:pos="0"/>
        </w:tabs>
        <w:spacing w:after="0"/>
      </w:pPr>
      <w:r w:rsidRPr="00C66CFA">
        <w:rPr>
          <w:noProof/>
        </w:rPr>
        <w:drawing>
          <wp:inline distT="0" distB="0" distL="0" distR="0" wp14:anchorId="25B95988" wp14:editId="5DC8C03F">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5"/>
                    <a:stretch>
                      <a:fillRect/>
                    </a:stretch>
                  </pic:blipFill>
                  <pic:spPr>
                    <a:xfrm>
                      <a:off x="0" y="0"/>
                      <a:ext cx="5443220" cy="1065895"/>
                    </a:xfrm>
                    <a:prstGeom prst="rect">
                      <a:avLst/>
                    </a:prstGeom>
                  </pic:spPr>
                </pic:pic>
              </a:graphicData>
            </a:graphic>
          </wp:inline>
        </w:drawing>
      </w:r>
    </w:p>
    <w:p w14:paraId="2514E37A" w14:textId="49F750BD" w:rsidR="00B47A24" w:rsidRDefault="00B47A24" w:rsidP="001C5B0A">
      <w:pPr>
        <w:pStyle w:val="Heading2"/>
      </w:pPr>
      <w:proofErr w:type="spellStart"/>
      <w:r>
        <w:t>WebSocket</w:t>
      </w:r>
      <w:proofErr w:type="spellEnd"/>
      <w:r>
        <w:t xml:space="preserve"> </w:t>
      </w:r>
      <w:proofErr w:type="spellStart"/>
      <w:r>
        <w:t>vs</w:t>
      </w:r>
      <w:proofErr w:type="spellEnd"/>
      <w:r>
        <w:t xml:space="preserve"> </w:t>
      </w:r>
      <w:proofErr w:type="spellStart"/>
      <w:r>
        <w:t>SignalR</w:t>
      </w:r>
      <w:proofErr w:type="spellEnd"/>
    </w:p>
    <w:p w14:paraId="70255D4C" w14:textId="6914D738" w:rsidR="00B47A24" w:rsidRPr="00B47A24" w:rsidRDefault="00B47A24" w:rsidP="00B47A24">
      <w:r>
        <w:t>We wete</w:t>
      </w:r>
      <w:r w:rsidR="00956BA3">
        <w:t xml:space="preserve">n nu dat </w:t>
      </w:r>
      <w:proofErr w:type="spellStart"/>
      <w:r w:rsidR="00956BA3">
        <w:t>SignalR</w:t>
      </w:r>
      <w:proofErr w:type="spellEnd"/>
      <w:r w:rsidR="00956BA3">
        <w:t xml:space="preserve"> gebruikt maakt van </w:t>
      </w:r>
      <w:proofErr w:type="spellStart"/>
      <w:r w:rsidR="00956BA3">
        <w:t>WebSocket</w:t>
      </w:r>
      <w:proofErr w:type="spellEnd"/>
      <w:r w:rsidR="00956BA3">
        <w:t xml:space="preserve"> voor de </w:t>
      </w:r>
    </w:p>
    <w:p w14:paraId="789C3552" w14:textId="626A5A3E" w:rsidR="001C5B0A" w:rsidRDefault="001C5B0A" w:rsidP="001C5B0A">
      <w:pPr>
        <w:pStyle w:val="Heading2"/>
      </w:pPr>
      <w:r>
        <w:t>Toekomst</w:t>
      </w:r>
    </w:p>
    <w:p w14:paraId="116CF339" w14:textId="77777777" w:rsidR="00C66CFA" w:rsidRDefault="00C66CFA" w:rsidP="00DB0E2F">
      <w:pPr>
        <w:tabs>
          <w:tab w:val="num" w:pos="0"/>
        </w:tabs>
        <w:spacing w:after="0"/>
      </w:pPr>
    </w:p>
    <w:p w14:paraId="30EC12AF" w14:textId="2BDD1CD0" w:rsidR="00B9575E" w:rsidRPr="00D37ADA" w:rsidRDefault="00F2298E" w:rsidP="00DB0E2F">
      <w:pPr>
        <w:pStyle w:val="Heading1"/>
        <w:tabs>
          <w:tab w:val="num" w:pos="0"/>
        </w:tabs>
        <w:spacing w:after="0"/>
        <w:ind w:left="0" w:firstLine="0"/>
      </w:pPr>
      <w:bookmarkStart w:id="18" w:name="_Toc131935322"/>
      <w:r>
        <w:t>Reflectie</w:t>
      </w:r>
      <w:bookmarkEnd w:id="18"/>
    </w:p>
    <w:sectPr w:rsidR="00B9575E" w:rsidRPr="00D37ADA" w:rsidSect="00FD738E">
      <w:headerReference w:type="default" r:id="rId26"/>
      <w:headerReference w:type="first" r:id="rId27"/>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80DE" w14:textId="77777777" w:rsidR="00015F2A" w:rsidRDefault="00015F2A">
      <w:r>
        <w:separator/>
      </w:r>
    </w:p>
  </w:endnote>
  <w:endnote w:type="continuationSeparator" w:id="0">
    <w:p w14:paraId="55A43128" w14:textId="77777777" w:rsidR="00015F2A" w:rsidRDefault="0001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3E7D" w14:textId="77777777" w:rsidR="00015F2A" w:rsidRDefault="00015F2A">
      <w:r>
        <w:separator/>
      </w:r>
    </w:p>
  </w:footnote>
  <w:footnote w:type="continuationSeparator" w:id="0">
    <w:p w14:paraId="05BCE3F4" w14:textId="77777777" w:rsidR="00015F2A" w:rsidRDefault="00015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3"/>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5"/>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4"/>
  </w:num>
  <w:num w:numId="39" w16cid:durableId="1948658009">
    <w:abstractNumId w:val="32"/>
  </w:num>
  <w:num w:numId="40" w16cid:durableId="668757445">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8F7"/>
    <w:rsid w:val="00015B4F"/>
    <w:rsid w:val="00015F2A"/>
    <w:rsid w:val="000209B1"/>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E7C37"/>
    <w:rsid w:val="000F272E"/>
    <w:rsid w:val="000F3A91"/>
    <w:rsid w:val="00102DD6"/>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7161D"/>
    <w:rsid w:val="00172784"/>
    <w:rsid w:val="00183B0A"/>
    <w:rsid w:val="001B0CC8"/>
    <w:rsid w:val="001B2F71"/>
    <w:rsid w:val="001B2F9A"/>
    <w:rsid w:val="001B4530"/>
    <w:rsid w:val="001B7938"/>
    <w:rsid w:val="001C01E3"/>
    <w:rsid w:val="001C18E2"/>
    <w:rsid w:val="001C5B0A"/>
    <w:rsid w:val="001C732B"/>
    <w:rsid w:val="001D0582"/>
    <w:rsid w:val="001E1D27"/>
    <w:rsid w:val="001E7141"/>
    <w:rsid w:val="001F1C1A"/>
    <w:rsid w:val="001F70CA"/>
    <w:rsid w:val="00200C7D"/>
    <w:rsid w:val="002029F8"/>
    <w:rsid w:val="0021007A"/>
    <w:rsid w:val="00211CE2"/>
    <w:rsid w:val="002136C1"/>
    <w:rsid w:val="00222F46"/>
    <w:rsid w:val="002328CA"/>
    <w:rsid w:val="00234DDC"/>
    <w:rsid w:val="002357BC"/>
    <w:rsid w:val="00251F55"/>
    <w:rsid w:val="00253BA8"/>
    <w:rsid w:val="00253D4E"/>
    <w:rsid w:val="00254B04"/>
    <w:rsid w:val="00264F85"/>
    <w:rsid w:val="00276897"/>
    <w:rsid w:val="002803B3"/>
    <w:rsid w:val="002812BC"/>
    <w:rsid w:val="00286B4D"/>
    <w:rsid w:val="002919E6"/>
    <w:rsid w:val="00291F78"/>
    <w:rsid w:val="002965C1"/>
    <w:rsid w:val="002A0152"/>
    <w:rsid w:val="002A6448"/>
    <w:rsid w:val="002B7451"/>
    <w:rsid w:val="002C1BCD"/>
    <w:rsid w:val="002C3772"/>
    <w:rsid w:val="002C418B"/>
    <w:rsid w:val="002E351F"/>
    <w:rsid w:val="002E431B"/>
    <w:rsid w:val="002E528D"/>
    <w:rsid w:val="002E5D08"/>
    <w:rsid w:val="002F6F60"/>
    <w:rsid w:val="003001FC"/>
    <w:rsid w:val="00300B4D"/>
    <w:rsid w:val="00305724"/>
    <w:rsid w:val="00313963"/>
    <w:rsid w:val="003312CD"/>
    <w:rsid w:val="00333825"/>
    <w:rsid w:val="00352B2A"/>
    <w:rsid w:val="00354A98"/>
    <w:rsid w:val="00354CCE"/>
    <w:rsid w:val="00355E05"/>
    <w:rsid w:val="00366537"/>
    <w:rsid w:val="003726ED"/>
    <w:rsid w:val="00380114"/>
    <w:rsid w:val="003813F1"/>
    <w:rsid w:val="00391EC8"/>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82B04"/>
    <w:rsid w:val="00486D15"/>
    <w:rsid w:val="004921F7"/>
    <w:rsid w:val="00492CF1"/>
    <w:rsid w:val="004A1AC5"/>
    <w:rsid w:val="004B0638"/>
    <w:rsid w:val="004B1E44"/>
    <w:rsid w:val="004B2BFF"/>
    <w:rsid w:val="004C1EA7"/>
    <w:rsid w:val="004D5970"/>
    <w:rsid w:val="004E4EDC"/>
    <w:rsid w:val="004F7556"/>
    <w:rsid w:val="0050366D"/>
    <w:rsid w:val="00527CE0"/>
    <w:rsid w:val="00541CA6"/>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D79E8"/>
    <w:rsid w:val="005E1C56"/>
    <w:rsid w:val="005E2864"/>
    <w:rsid w:val="005E301C"/>
    <w:rsid w:val="005E704F"/>
    <w:rsid w:val="005F2A96"/>
    <w:rsid w:val="005F51DB"/>
    <w:rsid w:val="005F7BB3"/>
    <w:rsid w:val="0060624F"/>
    <w:rsid w:val="00627C5D"/>
    <w:rsid w:val="00634556"/>
    <w:rsid w:val="006379DF"/>
    <w:rsid w:val="006634C2"/>
    <w:rsid w:val="00665F7E"/>
    <w:rsid w:val="00671753"/>
    <w:rsid w:val="0067473F"/>
    <w:rsid w:val="00677A5C"/>
    <w:rsid w:val="00682549"/>
    <w:rsid w:val="00683F8C"/>
    <w:rsid w:val="00690B26"/>
    <w:rsid w:val="00694A73"/>
    <w:rsid w:val="006977FF"/>
    <w:rsid w:val="00697CC4"/>
    <w:rsid w:val="006A3991"/>
    <w:rsid w:val="006A5099"/>
    <w:rsid w:val="006C01C8"/>
    <w:rsid w:val="006C0CC7"/>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6B1D"/>
    <w:rsid w:val="00751049"/>
    <w:rsid w:val="007511CA"/>
    <w:rsid w:val="007533EE"/>
    <w:rsid w:val="0075573A"/>
    <w:rsid w:val="0076204C"/>
    <w:rsid w:val="007659AE"/>
    <w:rsid w:val="00773542"/>
    <w:rsid w:val="0077754F"/>
    <w:rsid w:val="007976E9"/>
    <w:rsid w:val="007C1F63"/>
    <w:rsid w:val="007C498C"/>
    <w:rsid w:val="007D0E52"/>
    <w:rsid w:val="007D3BFA"/>
    <w:rsid w:val="007D5BC4"/>
    <w:rsid w:val="007D63E9"/>
    <w:rsid w:val="007E1ECC"/>
    <w:rsid w:val="007E2236"/>
    <w:rsid w:val="007E2BB9"/>
    <w:rsid w:val="007E44E2"/>
    <w:rsid w:val="007E4885"/>
    <w:rsid w:val="007F546F"/>
    <w:rsid w:val="008016FB"/>
    <w:rsid w:val="00801CA5"/>
    <w:rsid w:val="00806DC1"/>
    <w:rsid w:val="0080735A"/>
    <w:rsid w:val="00815EFF"/>
    <w:rsid w:val="00843ADD"/>
    <w:rsid w:val="00847AC8"/>
    <w:rsid w:val="00854EA0"/>
    <w:rsid w:val="00855396"/>
    <w:rsid w:val="00892729"/>
    <w:rsid w:val="008A2ADD"/>
    <w:rsid w:val="008A3442"/>
    <w:rsid w:val="008A4C67"/>
    <w:rsid w:val="008B0804"/>
    <w:rsid w:val="008B2162"/>
    <w:rsid w:val="008B68CD"/>
    <w:rsid w:val="008C162C"/>
    <w:rsid w:val="008C1838"/>
    <w:rsid w:val="008D2A46"/>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56BA3"/>
    <w:rsid w:val="00961347"/>
    <w:rsid w:val="00963FFB"/>
    <w:rsid w:val="00973017"/>
    <w:rsid w:val="009743C6"/>
    <w:rsid w:val="00975D41"/>
    <w:rsid w:val="00985097"/>
    <w:rsid w:val="009878F2"/>
    <w:rsid w:val="0099138D"/>
    <w:rsid w:val="009951F3"/>
    <w:rsid w:val="009B0C2A"/>
    <w:rsid w:val="009B1273"/>
    <w:rsid w:val="009B4C23"/>
    <w:rsid w:val="009B53C2"/>
    <w:rsid w:val="009C7714"/>
    <w:rsid w:val="009D740E"/>
    <w:rsid w:val="009E1D79"/>
    <w:rsid w:val="009F1D73"/>
    <w:rsid w:val="00A00681"/>
    <w:rsid w:val="00A05249"/>
    <w:rsid w:val="00A07A68"/>
    <w:rsid w:val="00A12DDB"/>
    <w:rsid w:val="00A32ACF"/>
    <w:rsid w:val="00A34351"/>
    <w:rsid w:val="00A35D47"/>
    <w:rsid w:val="00A417CA"/>
    <w:rsid w:val="00A56077"/>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20BFF"/>
    <w:rsid w:val="00B20D75"/>
    <w:rsid w:val="00B21A2B"/>
    <w:rsid w:val="00B22DB8"/>
    <w:rsid w:val="00B25412"/>
    <w:rsid w:val="00B26C9E"/>
    <w:rsid w:val="00B30422"/>
    <w:rsid w:val="00B40279"/>
    <w:rsid w:val="00B4207E"/>
    <w:rsid w:val="00B47A24"/>
    <w:rsid w:val="00B51EF0"/>
    <w:rsid w:val="00B550D4"/>
    <w:rsid w:val="00B5768F"/>
    <w:rsid w:val="00B60CD5"/>
    <w:rsid w:val="00B6126B"/>
    <w:rsid w:val="00B6265D"/>
    <w:rsid w:val="00B64E5F"/>
    <w:rsid w:val="00B67D8A"/>
    <w:rsid w:val="00B74C34"/>
    <w:rsid w:val="00B75171"/>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E7E"/>
    <w:rsid w:val="00BD55EB"/>
    <w:rsid w:val="00BD5956"/>
    <w:rsid w:val="00BD6690"/>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6CFA"/>
    <w:rsid w:val="00C678F1"/>
    <w:rsid w:val="00C749BC"/>
    <w:rsid w:val="00C75D5E"/>
    <w:rsid w:val="00C87AC7"/>
    <w:rsid w:val="00C90706"/>
    <w:rsid w:val="00C91EE8"/>
    <w:rsid w:val="00C9598D"/>
    <w:rsid w:val="00C97BD5"/>
    <w:rsid w:val="00CA1305"/>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17A1"/>
    <w:rsid w:val="00D16A2D"/>
    <w:rsid w:val="00D3069F"/>
    <w:rsid w:val="00D37ADA"/>
    <w:rsid w:val="00D43741"/>
    <w:rsid w:val="00D458F7"/>
    <w:rsid w:val="00D47B38"/>
    <w:rsid w:val="00D54B1B"/>
    <w:rsid w:val="00D60AF2"/>
    <w:rsid w:val="00D619CF"/>
    <w:rsid w:val="00D6622E"/>
    <w:rsid w:val="00D70187"/>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4B6"/>
    <w:rsid w:val="00E21CD6"/>
    <w:rsid w:val="00E27B4F"/>
    <w:rsid w:val="00E30870"/>
    <w:rsid w:val="00E44AF0"/>
    <w:rsid w:val="00E4608F"/>
    <w:rsid w:val="00E54E3F"/>
    <w:rsid w:val="00E60595"/>
    <w:rsid w:val="00E60A38"/>
    <w:rsid w:val="00E714E6"/>
    <w:rsid w:val="00E7274B"/>
    <w:rsid w:val="00E75275"/>
    <w:rsid w:val="00E757EF"/>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41B3"/>
    <w:rsid w:val="00F46356"/>
    <w:rsid w:val="00F51FE0"/>
    <w:rsid w:val="00F52996"/>
    <w:rsid w:val="00F6733F"/>
    <w:rsid w:val="00F70A22"/>
    <w:rsid w:val="00F71A06"/>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image" Target="media/image3.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7</Pages>
  <Words>1656</Words>
  <Characters>9443</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111</cp:revision>
  <cp:lastPrinted>2001-11-19T09:17:00Z</cp:lastPrinted>
  <dcterms:created xsi:type="dcterms:W3CDTF">2023-03-04T15:28:00Z</dcterms:created>
  <dcterms:modified xsi:type="dcterms:W3CDTF">2023-04-09T12:56:00Z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