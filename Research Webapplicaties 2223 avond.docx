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767A" w14:textId="1CB71C20" w:rsidR="001746E1" w:rsidRDefault="001746E1">
      <w:pPr>
        <w:spacing w:before="0" w:beforeAutospacing="0" w:after="160" w:line="259" w:lineRule="auto"/>
      </w:pPr>
      <w:r>
        <w:br w:type="page"/>
      </w:r>
    </w:p>
    <w:p w14:paraId="37BEACC0" w14:textId="77777777" w:rsidR="00367D6F" w:rsidRDefault="00367D6F" w:rsidP="00367D6F">
      <w:pPr>
        <w:sectPr w:rsidR="00367D6F" w:rsidSect="00FE6BA8">
          <w:headerReference w:type="default" r:id="rId8"/>
          <w:pgSz w:w="11906" w:h="16838" w:code="9"/>
          <w:pgMar w:top="15083" w:right="1418" w:bottom="1418" w:left="1418" w:header="680" w:footer="0" w:gutter="0"/>
          <w:cols w:space="708"/>
          <w:docGrid w:linePitch="360"/>
        </w:sectPr>
      </w:pPr>
    </w:p>
    <w:p w14:paraId="77EC036C" w14:textId="77777777" w:rsidR="009A727C" w:rsidRPr="00EF103B" w:rsidRDefault="009A727C" w:rsidP="009A727C">
      <w:pPr>
        <w:pStyle w:val="Kop1zondernummer"/>
      </w:pPr>
      <w:bookmarkStart w:id="0" w:name="_Toc143892549"/>
      <w:bookmarkStart w:id="1" w:name="_Toc143893407"/>
      <w:bookmarkStart w:id="2" w:name="_Toc143893475"/>
      <w:bookmarkStart w:id="3" w:name="_Toc143894260"/>
      <w:bookmarkStart w:id="4" w:name="_Toc144138871"/>
      <w:bookmarkStart w:id="5" w:name="_Toc144271811"/>
      <w:bookmarkStart w:id="6" w:name="_Toc144272024"/>
      <w:bookmarkStart w:id="7" w:name="_Toc144653032"/>
      <w:r w:rsidRPr="00EF103B">
        <w:lastRenderedPageBreak/>
        <w:t>I</w:t>
      </w:r>
      <w:bookmarkStart w:id="8" w:name="Inleiding"/>
      <w:bookmarkStart w:id="9" w:name="b07_Inleiding"/>
      <w:bookmarkEnd w:id="8"/>
      <w:bookmarkEnd w:id="9"/>
      <w:r w:rsidRPr="00EF103B">
        <w:t>nleiding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5AF4B52" w14:textId="4489F488" w:rsidR="00DE4AB8" w:rsidRDefault="000D1C96" w:rsidP="009A727C">
      <w:r>
        <w:t xml:space="preserve">Voor het vak </w:t>
      </w:r>
      <w:r w:rsidR="00B269EC">
        <w:t>webapplicaties</w:t>
      </w:r>
      <w:r w:rsidR="00D25ECA">
        <w:t xml:space="preserve"> binnen de avondopleiding</w:t>
      </w:r>
      <w:r w:rsidR="00B269EC">
        <w:t xml:space="preserve"> </w:t>
      </w:r>
      <w:r w:rsidR="000B1BA6">
        <w:t xml:space="preserve">gaan </w:t>
      </w:r>
      <w:r w:rsidR="000B3397">
        <w:t xml:space="preserve">jullie </w:t>
      </w:r>
      <w:r w:rsidR="000B1BA6">
        <w:t xml:space="preserve">in groep research doen naar </w:t>
      </w:r>
      <w:r w:rsidR="007E2359">
        <w:t>éé</w:t>
      </w:r>
      <w:r w:rsidR="000B1BA6">
        <w:t>n onderwerp geselecteerd uit de gegeven onderwerpen</w:t>
      </w:r>
      <w:r w:rsidR="0042669D">
        <w:t>lijst.</w:t>
      </w:r>
      <w:r w:rsidR="004C7D53">
        <w:t xml:space="preserve"> </w:t>
      </w:r>
      <w:r w:rsidR="00276266">
        <w:t>Daarnaast is er een eindexamen voorzien.</w:t>
      </w:r>
    </w:p>
    <w:p w14:paraId="5720AADA" w14:textId="359B1C40" w:rsidR="00690B0C" w:rsidRDefault="009F6F64" w:rsidP="0014533D">
      <w:pPr>
        <w:rPr>
          <w:b/>
          <w:bCs/>
        </w:rPr>
      </w:pPr>
      <w:r>
        <w:rPr>
          <w:b/>
          <w:bCs/>
        </w:rPr>
        <w:t>P</w:t>
      </w:r>
      <w:r w:rsidR="00FE69DF">
        <w:rPr>
          <w:b/>
          <w:bCs/>
        </w:rPr>
        <w:t>untenverdeling OPO</w:t>
      </w:r>
      <w:r w:rsidR="00690B0C">
        <w:rPr>
          <w:b/>
          <w:bCs/>
        </w:rPr>
        <w:t>:</w:t>
      </w:r>
    </w:p>
    <w:p w14:paraId="6E7CFD22" w14:textId="75567C9A" w:rsidR="00690B0C" w:rsidRDefault="00BC38FA" w:rsidP="00690B0C">
      <w:pPr>
        <w:pStyle w:val="Lijstalinea"/>
        <w:numPr>
          <w:ilvl w:val="0"/>
          <w:numId w:val="26"/>
        </w:numPr>
      </w:pPr>
      <w:r>
        <w:t>Research met presentatie in groep</w:t>
      </w:r>
      <w:r w:rsidR="001D200D">
        <w:t xml:space="preserve"> </w:t>
      </w:r>
      <w:r w:rsidR="00196DBA">
        <w:t xml:space="preserve">       25</w:t>
      </w:r>
      <w:r w:rsidR="007C1125">
        <w:t>%</w:t>
      </w:r>
    </w:p>
    <w:p w14:paraId="45B865FF" w14:textId="6EF8B17D" w:rsidR="00690B0C" w:rsidRDefault="00196DBA" w:rsidP="00690B0C">
      <w:pPr>
        <w:pStyle w:val="Lijstalinea"/>
        <w:numPr>
          <w:ilvl w:val="0"/>
          <w:numId w:val="26"/>
        </w:numPr>
      </w:pPr>
      <w:r>
        <w:t>Eindexamen</w:t>
      </w:r>
      <w:r w:rsidR="007C1125">
        <w:t xml:space="preserve"> </w:t>
      </w:r>
      <w:r w:rsidR="00592129">
        <w:t xml:space="preserve">                                       </w:t>
      </w:r>
      <w:r>
        <w:t>75</w:t>
      </w:r>
      <w:r w:rsidR="007C1125">
        <w:t>%</w:t>
      </w:r>
    </w:p>
    <w:p w14:paraId="5547E1E0" w14:textId="403BC2C2" w:rsidR="004F31C0" w:rsidRDefault="003462EF" w:rsidP="009A727C">
      <w:r w:rsidRPr="70653989">
        <w:rPr>
          <w:b/>
          <w:bCs/>
        </w:rPr>
        <w:t xml:space="preserve">Jullie dienen </w:t>
      </w:r>
      <w:r w:rsidR="00494507" w:rsidRPr="70653989">
        <w:rPr>
          <w:b/>
          <w:bCs/>
        </w:rPr>
        <w:t>deze assignment in via</w:t>
      </w:r>
      <w:r w:rsidRPr="70653989">
        <w:rPr>
          <w:b/>
          <w:bCs/>
        </w:rPr>
        <w:t xml:space="preserve"> Opdrachten </w:t>
      </w:r>
      <w:r w:rsidR="00494507" w:rsidRPr="70653989">
        <w:rPr>
          <w:b/>
          <w:bCs/>
        </w:rPr>
        <w:t>op</w:t>
      </w:r>
      <w:r w:rsidRPr="70653989">
        <w:rPr>
          <w:b/>
          <w:bCs/>
        </w:rPr>
        <w:t xml:space="preserve"> Canvas.</w:t>
      </w:r>
      <w:r w:rsidR="000F17B2">
        <w:t xml:space="preserve"> De deadline voor het indienen </w:t>
      </w:r>
      <w:r w:rsidR="00C148D0">
        <w:t>vind</w:t>
      </w:r>
      <w:r w:rsidR="000220B1">
        <w:t xml:space="preserve"> je terug op Canvas</w:t>
      </w:r>
      <w:r w:rsidR="00467ABE">
        <w:t xml:space="preserve"> bij</w:t>
      </w:r>
      <w:r w:rsidR="002E2B50">
        <w:t xml:space="preserve"> die specifieke</w:t>
      </w:r>
      <w:r w:rsidR="00467ABE">
        <w:t xml:space="preserve"> Opdracht</w:t>
      </w:r>
      <w:r w:rsidR="002E2B50">
        <w:t>.</w:t>
      </w:r>
      <w:r w:rsidR="00E04205">
        <w:t xml:space="preserve"> Enkel tijdig ingediende uploads op Canvas zijn geldige inzendingen.</w:t>
      </w:r>
    </w:p>
    <w:p w14:paraId="4FE4F3FE" w14:textId="77777777" w:rsidR="004F31C0" w:rsidRDefault="004F31C0" w:rsidP="004F31C0">
      <w:pPr>
        <w:pStyle w:val="Kop2"/>
        <w:rPr>
          <w:lang w:val="nl-NL"/>
        </w:rPr>
      </w:pPr>
      <w:r>
        <w:rPr>
          <w:lang w:val="nl-NL"/>
        </w:rPr>
        <w:t>Vragen</w:t>
      </w:r>
    </w:p>
    <w:p w14:paraId="1D71316A" w14:textId="7A34E2BD" w:rsidR="004F31C0" w:rsidRDefault="004F31C0" w:rsidP="004F31C0">
      <w:pPr>
        <w:rPr>
          <w:lang w:val="nl-NL"/>
        </w:rPr>
      </w:pPr>
      <w:r w:rsidRPr="70653989">
        <w:rPr>
          <w:lang w:val="nl-NL"/>
        </w:rPr>
        <w:t xml:space="preserve">Er wordt een bepaalde vorm van zelfstandigheid en zelfredzaamheid van studenten verwacht binnen deze opleiding en deze OPO. </w:t>
      </w:r>
      <w:r>
        <w:br/>
      </w:r>
      <w:r>
        <w:br/>
      </w:r>
      <w:r w:rsidRPr="70653989">
        <w:rPr>
          <w:lang w:val="nl-NL"/>
        </w:rPr>
        <w:t xml:space="preserve">Vragen worden in principe </w:t>
      </w:r>
      <w:r w:rsidRPr="70653989">
        <w:rPr>
          <w:b/>
          <w:bCs/>
          <w:lang w:val="nl-NL"/>
        </w:rPr>
        <w:t>enkel tijdens de les afgehandeld.</w:t>
      </w:r>
      <w:r w:rsidRPr="70653989">
        <w:rPr>
          <w:lang w:val="nl-NL"/>
        </w:rPr>
        <w:t xml:space="preserve"> Heb je toch een bepaalde vraag waarmee je vastloopt, dan kan je toch op basis van uitzondering mailen: </w:t>
      </w:r>
      <w:r w:rsidRPr="70653989">
        <w:rPr>
          <w:u w:val="single"/>
          <w:lang w:val="nl-NL"/>
        </w:rPr>
        <w:t>dries.hoefkens@thomasmore.be</w:t>
      </w:r>
      <w:r>
        <w:br/>
      </w:r>
      <w:r>
        <w:br/>
      </w:r>
      <w:r w:rsidRPr="70653989">
        <w:rPr>
          <w:lang w:val="nl-NL"/>
        </w:rPr>
        <w:t>Vragen vanaf 3 dagen voor de deadline kunnen niet langer gegarandeerd worden nog tijdig (concreet) te kunnen worden afgehandeld.</w:t>
      </w:r>
    </w:p>
    <w:p w14:paraId="59EB7075" w14:textId="384625D3" w:rsidR="00EA2DC2" w:rsidRDefault="00EA2DC2" w:rsidP="004F31C0">
      <w:pPr>
        <w:rPr>
          <w:lang w:val="nl-NL"/>
        </w:rPr>
      </w:pPr>
    </w:p>
    <w:p w14:paraId="7625EA03" w14:textId="77777777" w:rsidR="00EA2DC2" w:rsidRDefault="00EA2DC2" w:rsidP="004F31C0">
      <w:pPr>
        <w:rPr>
          <w:lang w:val="nl-NL"/>
        </w:rPr>
      </w:pPr>
    </w:p>
    <w:p w14:paraId="482F0BD0" w14:textId="77777777" w:rsidR="004F31C0" w:rsidRPr="004F31C0" w:rsidRDefault="004F31C0" w:rsidP="009A727C">
      <w:pPr>
        <w:rPr>
          <w:lang w:val="nl-NL"/>
        </w:rPr>
      </w:pPr>
    </w:p>
    <w:p w14:paraId="366DF431" w14:textId="34603693" w:rsidR="00051D6D" w:rsidRDefault="00051D6D" w:rsidP="00BA2542">
      <w:pPr>
        <w:pStyle w:val="Kop1"/>
      </w:pPr>
      <w:r>
        <w:lastRenderedPageBreak/>
        <w:t>Onderwerpenlijst</w:t>
      </w:r>
    </w:p>
    <w:p w14:paraId="3D00C86D" w14:textId="2ACFE34E" w:rsidR="0053680F" w:rsidRDefault="007E3125" w:rsidP="0053680F">
      <w:r>
        <w:t>Zie leerplatform Canvas.</w:t>
      </w:r>
    </w:p>
    <w:p w14:paraId="0450023A" w14:textId="0C722B36" w:rsidR="007E3125" w:rsidRDefault="007E3125" w:rsidP="0053680F"/>
    <w:p w14:paraId="12F07CAE" w14:textId="77777777" w:rsidR="007E3125" w:rsidRPr="0053680F" w:rsidRDefault="007E3125" w:rsidP="0053680F"/>
    <w:p w14:paraId="7FB2616F" w14:textId="0530A1E8" w:rsidR="0077537D" w:rsidRDefault="0077537D" w:rsidP="00BA3636">
      <w:pPr>
        <w:pStyle w:val="Kop1"/>
      </w:pPr>
      <w:r>
        <w:lastRenderedPageBreak/>
        <w:t xml:space="preserve">Research met presentatie in groep        </w:t>
      </w:r>
    </w:p>
    <w:p w14:paraId="375FA8FD" w14:textId="07834649" w:rsidR="000F17B2" w:rsidRDefault="00DE2285" w:rsidP="70653989">
      <w:pPr>
        <w:rPr>
          <w:b/>
          <w:bCs/>
        </w:rPr>
      </w:pPr>
      <w:r w:rsidRPr="70653989">
        <w:rPr>
          <w:b/>
          <w:bCs/>
        </w:rPr>
        <w:t>Let op:</w:t>
      </w:r>
    </w:p>
    <w:p w14:paraId="3EBA2860" w14:textId="23D416B4" w:rsidR="00B269EC" w:rsidRDefault="00B269EC" w:rsidP="00A27590">
      <w:pPr>
        <w:pStyle w:val="Lijstalinea"/>
        <w:numPr>
          <w:ilvl w:val="0"/>
          <w:numId w:val="25"/>
        </w:numPr>
      </w:pPr>
      <w:r w:rsidRPr="00B269EC">
        <w:t xml:space="preserve">Dit </w:t>
      </w:r>
      <w:r>
        <w:t>is een</w:t>
      </w:r>
      <w:r w:rsidRPr="00B269EC">
        <w:t xml:space="preserve"> </w:t>
      </w:r>
      <w:r w:rsidR="005160A8">
        <w:t>groepsopdracht</w:t>
      </w:r>
      <w:r w:rsidR="00A31F37">
        <w:t xml:space="preserve"> </w:t>
      </w:r>
      <w:r w:rsidR="00EA2DC2">
        <w:t>waarbij samenwerken is toegestaan met de samengestelde groepsleden</w:t>
      </w:r>
      <w:r w:rsidR="00A31F37">
        <w:t>.</w:t>
      </w:r>
      <w:r w:rsidRPr="00B269EC">
        <w:t xml:space="preserve"> Wie kopieert of laat </w:t>
      </w:r>
      <w:r w:rsidR="007F1F29">
        <w:t>(kruis)</w:t>
      </w:r>
      <w:r w:rsidRPr="00B269EC">
        <w:t>kopiëren</w:t>
      </w:r>
      <w:r w:rsidR="00C14A10">
        <w:t xml:space="preserve"> van andere groepen</w:t>
      </w:r>
      <w:r w:rsidR="00035817">
        <w:t xml:space="preserve"> of internet (</w:t>
      </w:r>
      <w:r w:rsidR="00191475">
        <w:t>zonder</w:t>
      </w:r>
      <w:r w:rsidR="00035817">
        <w:t xml:space="preserve"> duidelijk bronnen)</w:t>
      </w:r>
      <w:r w:rsidRPr="00B269EC">
        <w:t>, pleegt plagiaat en dit wordt behandeld door de examencommissie.</w:t>
      </w:r>
      <w:r w:rsidR="00A27590">
        <w:br/>
      </w:r>
    </w:p>
    <w:p w14:paraId="0E4184FD" w14:textId="21298510" w:rsidR="00A27590" w:rsidRDefault="00A27590" w:rsidP="00A27590">
      <w:pPr>
        <w:pStyle w:val="Lijstalinea"/>
        <w:numPr>
          <w:ilvl w:val="0"/>
          <w:numId w:val="25"/>
        </w:numPr>
        <w:rPr>
          <w:b/>
          <w:bCs/>
        </w:rPr>
      </w:pPr>
      <w:r w:rsidRPr="00130F29">
        <w:rPr>
          <w:b/>
          <w:bCs/>
        </w:rPr>
        <w:t xml:space="preserve">Deadlines </w:t>
      </w:r>
      <w:r w:rsidRPr="00130F29">
        <w:rPr>
          <w:rFonts w:ascii="Wingdings" w:eastAsia="Wingdings" w:hAnsi="Wingdings" w:cs="Wingdings"/>
          <w:b/>
          <w:bCs/>
        </w:rPr>
        <w:t>è</w:t>
      </w:r>
      <w:r w:rsidRPr="00130F29">
        <w:rPr>
          <w:b/>
          <w:bCs/>
        </w:rPr>
        <w:t xml:space="preserve"> te laat = 0 punten</w:t>
      </w:r>
      <w:r w:rsidR="00022480">
        <w:rPr>
          <w:b/>
          <w:bCs/>
        </w:rPr>
        <w:br/>
      </w:r>
    </w:p>
    <w:p w14:paraId="58EE76F2" w14:textId="33C3CD28" w:rsidR="00EE6EA2" w:rsidRDefault="00022480" w:rsidP="70653989">
      <w:pPr>
        <w:pStyle w:val="Lijstalinea"/>
        <w:numPr>
          <w:ilvl w:val="0"/>
          <w:numId w:val="25"/>
        </w:numPr>
      </w:pPr>
      <w:r>
        <w:t>Het correct indienen van de opdracht is de verantwoordelijkheid van de student. Kijk dus steeds goed na</w:t>
      </w:r>
      <w:r w:rsidR="005C1DD6">
        <w:t>.</w:t>
      </w:r>
      <w:r w:rsidR="00EE6EA2">
        <w:br/>
      </w:r>
    </w:p>
    <w:p w14:paraId="6B4EB568" w14:textId="0BBC3C13" w:rsidR="70653989" w:rsidRDefault="70653989">
      <w:r>
        <w:br w:type="page"/>
      </w:r>
    </w:p>
    <w:p w14:paraId="3311F0FB" w14:textId="27991BCA" w:rsidR="00EE6EA2" w:rsidRDefault="00EE6EA2" w:rsidP="00EE6EA2">
      <w:pPr>
        <w:pStyle w:val="Kop2"/>
      </w:pPr>
      <w:r>
        <w:lastRenderedPageBreak/>
        <w:t>Deelopdrachten</w:t>
      </w:r>
      <w:r w:rsidR="00AF3D3D">
        <w:t xml:space="preserve"> in groep</w:t>
      </w:r>
    </w:p>
    <w:p w14:paraId="456FEE00" w14:textId="22F15F8A" w:rsidR="00EE6EA2" w:rsidRDefault="00EE6EA2" w:rsidP="00EE6EA2">
      <w:pPr>
        <w:pStyle w:val="Lijstalinea"/>
        <w:numPr>
          <w:ilvl w:val="0"/>
          <w:numId w:val="29"/>
        </w:numPr>
      </w:pPr>
      <w:r>
        <w:t>Je doet research naar het gegeven onderwerp in groep.</w:t>
      </w:r>
      <w:r w:rsidR="192909F8">
        <w:t xml:space="preserve"> Deze onderwerpen kan je terugvinden op Canvas.</w:t>
      </w:r>
      <w:r>
        <w:br/>
      </w:r>
    </w:p>
    <w:p w14:paraId="5CBEBC6B" w14:textId="35585ED8" w:rsidR="00EE6EA2" w:rsidRPr="00EE6EA2" w:rsidRDefault="007327D7" w:rsidP="70653989">
      <w:pPr>
        <w:pStyle w:val="Lijstalinea"/>
        <w:numPr>
          <w:ilvl w:val="0"/>
          <w:numId w:val="29"/>
        </w:numPr>
      </w:pPr>
      <w:r>
        <w:t>J</w:t>
      </w:r>
      <w:r w:rsidR="004E3E0E">
        <w:t>e</w:t>
      </w:r>
      <w:r>
        <w:t xml:space="preserve"> creë</w:t>
      </w:r>
      <w:r w:rsidR="008006D4">
        <w:t>e</w:t>
      </w:r>
      <w:r>
        <w:t>rt zelf een eigen p</w:t>
      </w:r>
      <w:r w:rsidR="50695326">
        <w:t xml:space="preserve">resentatie </w:t>
      </w:r>
      <w:r w:rsidR="005C4F5E">
        <w:t xml:space="preserve">over </w:t>
      </w:r>
      <w:r w:rsidR="507EE327">
        <w:t xml:space="preserve">het gegeven </w:t>
      </w:r>
      <w:r w:rsidR="005C4F5E">
        <w:t>onderwerp</w:t>
      </w:r>
      <w:r>
        <w:t xml:space="preserve"> dat je aan je medestudenten en docent zal </w:t>
      </w:r>
      <w:r w:rsidR="501EAAC7">
        <w:t>demonstreren</w:t>
      </w:r>
      <w:r>
        <w:t>.</w:t>
      </w:r>
      <w:r w:rsidR="798D22E4">
        <w:t xml:space="preserve"> Voorzie hier ook een vragenmomentje waarin onduidelijkheden opgeklaard kunnen worden.</w:t>
      </w:r>
      <w:r w:rsidR="00EE6EA2">
        <w:br/>
      </w:r>
    </w:p>
    <w:p w14:paraId="2592A5D0" w14:textId="0ECE0C41" w:rsidR="00EE6EA2" w:rsidRPr="00EE6EA2" w:rsidRDefault="77F74A6E" w:rsidP="70653989">
      <w:pPr>
        <w:pStyle w:val="Lijstalinea"/>
        <w:numPr>
          <w:ilvl w:val="0"/>
          <w:numId w:val="29"/>
        </w:numPr>
      </w:pPr>
      <w:r>
        <w:t>Je creëert één of meerdere oefeningen waarbij je jouw medestudenten en docenten de mogelijkheid geeft om de aangeleerde leerstof kan inoefenen. Voorzie hiervoor ook oplossingen zodat deze gecontroleerd kunnen worden.</w:t>
      </w:r>
      <w:r w:rsidR="00EE6EA2">
        <w:br/>
      </w:r>
    </w:p>
    <w:p w14:paraId="65AD18A0" w14:textId="3A51E5A5" w:rsidR="00EE6EA2" w:rsidRPr="00EE6EA2" w:rsidRDefault="6903AFDF" w:rsidP="70653989">
      <w:pPr>
        <w:pStyle w:val="Lijstalinea"/>
        <w:numPr>
          <w:ilvl w:val="0"/>
          <w:numId w:val="29"/>
        </w:numPr>
      </w:pPr>
      <w:r>
        <w:t>Je maakt een verslag waar volgende zaken in te vinden zijn:</w:t>
      </w:r>
    </w:p>
    <w:p w14:paraId="35F0BA3E" w14:textId="0291AB21" w:rsidR="00EE6EA2" w:rsidRPr="00EE6EA2" w:rsidRDefault="7C13FEEE" w:rsidP="70653989">
      <w:pPr>
        <w:pStyle w:val="Lijstalinea"/>
        <w:numPr>
          <w:ilvl w:val="1"/>
          <w:numId w:val="29"/>
        </w:numPr>
      </w:pPr>
      <w:r w:rsidRPr="70653989">
        <w:rPr>
          <w:b/>
          <w:bCs/>
        </w:rPr>
        <w:t>Aanpak</w:t>
      </w:r>
      <w:r w:rsidR="00EE6EA2">
        <w:br/>
      </w:r>
      <w:r w:rsidR="13BC7791">
        <w:t xml:space="preserve">- </w:t>
      </w:r>
      <w:r w:rsidR="6903AFDF">
        <w:t xml:space="preserve">Hoe je de behandelde research verwerkt hebt. </w:t>
      </w:r>
      <w:r w:rsidR="00EE6EA2">
        <w:br/>
      </w:r>
      <w:r w:rsidR="5822F6B6">
        <w:t xml:space="preserve">- </w:t>
      </w:r>
      <w:r w:rsidR="6903AFDF">
        <w:t xml:space="preserve">Hoe heb je dit aangepakt? </w:t>
      </w:r>
      <w:r w:rsidR="00EE6EA2">
        <w:br/>
      </w:r>
      <w:r w:rsidR="5293FD7D">
        <w:t xml:space="preserve">- </w:t>
      </w:r>
      <w:r w:rsidR="6903AFDF">
        <w:t>Welke bronnen heb je geraadpleegd?</w:t>
      </w:r>
    </w:p>
    <w:p w14:paraId="2DF1C40C" w14:textId="275C98EB" w:rsidR="00EE6EA2" w:rsidRPr="00EE6EA2" w:rsidRDefault="6903AFDF" w:rsidP="70653989">
      <w:pPr>
        <w:pStyle w:val="Lijstalinea"/>
        <w:numPr>
          <w:ilvl w:val="1"/>
          <w:numId w:val="29"/>
        </w:numPr>
      </w:pPr>
      <w:r w:rsidRPr="70653989">
        <w:rPr>
          <w:b/>
          <w:bCs/>
        </w:rPr>
        <w:t>Informatie</w:t>
      </w:r>
      <w:r w:rsidR="0F482A55" w:rsidRPr="70653989">
        <w:rPr>
          <w:b/>
          <w:bCs/>
        </w:rPr>
        <w:t xml:space="preserve"> over gekozen onderwerp</w:t>
      </w:r>
      <w:r>
        <w:t xml:space="preserve"> </w:t>
      </w:r>
      <w:r w:rsidR="00EE6EA2">
        <w:br/>
      </w:r>
      <w:r w:rsidR="7E716F85">
        <w:t xml:space="preserve">- </w:t>
      </w:r>
      <w:r>
        <w:t>Wat kan je vertellen over het onderwerp?</w:t>
      </w:r>
      <w:r w:rsidR="73705A3C">
        <w:t xml:space="preserve"> </w:t>
      </w:r>
      <w:r w:rsidR="00EE6EA2">
        <w:br/>
      </w:r>
      <w:r w:rsidR="61570EE3">
        <w:t>- Voorzie voldoende informatie dat het onderwerp duidelijk is.</w:t>
      </w:r>
      <w:r w:rsidR="00EE6EA2">
        <w:br/>
      </w:r>
      <w:r w:rsidR="11996F94">
        <w:t xml:space="preserve">- </w:t>
      </w:r>
      <w:r w:rsidR="73705A3C">
        <w:t>Dit is de leidraad van de presentatie die je later zal geven</w:t>
      </w:r>
      <w:r w:rsidR="1C52C3AC">
        <w:t>.</w:t>
      </w:r>
      <w:r w:rsidR="00EE6EA2">
        <w:br/>
      </w:r>
      <w:r w:rsidR="0769FEC9">
        <w:t>- Voorzie ook zeker voldoende beeldmateriaal (screenshots)</w:t>
      </w:r>
    </w:p>
    <w:p w14:paraId="0E6C9663" w14:textId="5E21B833" w:rsidR="00EE6EA2" w:rsidRPr="00EE6EA2" w:rsidRDefault="6903AFDF" w:rsidP="70653989">
      <w:pPr>
        <w:pStyle w:val="Lijstalinea"/>
        <w:numPr>
          <w:ilvl w:val="1"/>
          <w:numId w:val="29"/>
        </w:numPr>
      </w:pPr>
      <w:r w:rsidRPr="70653989">
        <w:rPr>
          <w:b/>
          <w:bCs/>
        </w:rPr>
        <w:t>Reflectie</w:t>
      </w:r>
      <w:r w:rsidR="00EE6EA2">
        <w:br/>
      </w:r>
      <w:r w:rsidR="04AEAF24">
        <w:t xml:space="preserve">- </w:t>
      </w:r>
      <w:r w:rsidR="49A392B6">
        <w:t>Wat heb je bijgeleerd? Denk hierbij aan zowel soft- en hardskills.</w:t>
      </w:r>
      <w:r w:rsidR="00EE6EA2">
        <w:br/>
      </w:r>
      <w:r w:rsidR="352B0C1F">
        <w:t xml:space="preserve">- </w:t>
      </w:r>
      <w:r>
        <w:t>Wat zou je anders gedaan hebben?</w:t>
      </w:r>
    </w:p>
    <w:p w14:paraId="6AD617AC" w14:textId="0C82B576" w:rsidR="00194AD6" w:rsidRPr="004E22A5" w:rsidRDefault="523C2C95" w:rsidP="70653989">
      <w:pPr>
        <w:pStyle w:val="Kop2"/>
      </w:pPr>
      <w:r>
        <w:t>Samenwerking</w:t>
      </w:r>
    </w:p>
    <w:p w14:paraId="75326062" w14:textId="7A7B894D" w:rsidR="00194AD6" w:rsidRPr="004E22A5" w:rsidRDefault="08C579AC" w:rsidP="70653989">
      <w:r>
        <w:t>Tijdens de loopbaan van het semester, wordt er een peer</w:t>
      </w:r>
      <w:r w:rsidR="5ADBF6D2">
        <w:t>-assessment</w:t>
      </w:r>
      <w:r>
        <w:t xml:space="preserve"> afgenomen. We vinden het belangrijk dat de samenwerking goed verloopt en iedereen zijn afspraken nakomt binnen het groeps</w:t>
      </w:r>
      <w:r w:rsidR="46F465D5">
        <w:t>werk</w:t>
      </w:r>
      <w:r>
        <w:t>. Dit is het ideale moment om jouw medestudente</w:t>
      </w:r>
      <w:r w:rsidR="443E3038">
        <w:t>n van feedback te voorzien voor toekomstige samenwerkingen.</w:t>
      </w:r>
    </w:p>
    <w:p w14:paraId="0A330978" w14:textId="7BD72AA1" w:rsidR="00194AD6" w:rsidRPr="004E22A5" w:rsidRDefault="0EC214C8" w:rsidP="70653989">
      <w:r w:rsidRPr="70653989">
        <w:rPr>
          <w:b/>
          <w:bCs/>
        </w:rPr>
        <w:t>Let op:</w:t>
      </w:r>
      <w:r>
        <w:t xml:space="preserve"> Indien de samenwerking minder vlot leek te gaan</w:t>
      </w:r>
      <w:r w:rsidR="3A27390D">
        <w:t>, zal er aan de hand van deze peer-assessment een strafpercentage toegepast worden. Dit heeft als gevolg da</w:t>
      </w:r>
      <w:r w:rsidR="1CB41365">
        <w:t xml:space="preserve">t een student die meer inbreng heeft geleverd ook een vermeerdering in punten zal ontvangen. </w:t>
      </w:r>
    </w:p>
    <w:p w14:paraId="08170867" w14:textId="7648E31E" w:rsidR="00194AD6" w:rsidRPr="004E22A5" w:rsidRDefault="00194AD6" w:rsidP="004E22A5">
      <w:r>
        <w:br w:type="page"/>
      </w:r>
    </w:p>
    <w:p w14:paraId="5DA324F7" w14:textId="1259B716" w:rsidR="00194AD6" w:rsidRPr="004E22A5" w:rsidRDefault="4C969AD7" w:rsidP="70653989">
      <w:pPr>
        <w:pStyle w:val="Kop2"/>
      </w:pPr>
      <w:r>
        <w:lastRenderedPageBreak/>
        <w:t>Evaluatiecriteria</w:t>
      </w:r>
    </w:p>
    <w:p w14:paraId="377862FE" w14:textId="1C33AE6E" w:rsidR="00194AD6" w:rsidRPr="004E22A5" w:rsidRDefault="4C969AD7" w:rsidP="70653989">
      <w:pPr>
        <w:pStyle w:val="Lijstalinea"/>
        <w:numPr>
          <w:ilvl w:val="0"/>
          <w:numId w:val="1"/>
        </w:numPr>
      </w:pPr>
      <w:r>
        <w:t>Verslag</w:t>
      </w:r>
    </w:p>
    <w:p w14:paraId="7D7B10AB" w14:textId="24374CB2" w:rsidR="00194AD6" w:rsidRPr="004E22A5" w:rsidRDefault="4C969AD7" w:rsidP="70653989">
      <w:pPr>
        <w:pStyle w:val="Lijstalinea"/>
        <w:numPr>
          <w:ilvl w:val="0"/>
          <w:numId w:val="1"/>
        </w:numPr>
      </w:pPr>
      <w:r>
        <w:t>Presentatie</w:t>
      </w:r>
      <w:r w:rsidR="414ED417">
        <w:t xml:space="preserve"> (met vragen)</w:t>
      </w:r>
    </w:p>
    <w:p w14:paraId="0FEEE89A" w14:textId="426EF1FB" w:rsidR="00194AD6" w:rsidRPr="004E22A5" w:rsidRDefault="414ED417" w:rsidP="70653989">
      <w:pPr>
        <w:pStyle w:val="Lijstalinea"/>
        <w:numPr>
          <w:ilvl w:val="0"/>
          <w:numId w:val="1"/>
        </w:numPr>
      </w:pPr>
      <w:r>
        <w:t>Oefening(en) (met oplossingen)</w:t>
      </w:r>
    </w:p>
    <w:p w14:paraId="0C85EFE3" w14:textId="4DECEB6F" w:rsidR="00194AD6" w:rsidRDefault="00194AD6" w:rsidP="70653989">
      <w:pPr>
        <w:rPr>
          <w:lang w:val="nl-NL"/>
        </w:rPr>
      </w:pPr>
    </w:p>
    <w:p w14:paraId="1510DD1D" w14:textId="77777777" w:rsidR="00877A18" w:rsidRPr="004E22A5" w:rsidRDefault="00877A18" w:rsidP="70653989">
      <w:pPr>
        <w:rPr>
          <w:lang w:val="nl-NL"/>
        </w:rPr>
      </w:pPr>
    </w:p>
    <w:sectPr w:rsidR="00877A18" w:rsidRPr="004E22A5" w:rsidSect="000453F3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6" w:h="16838" w:code="9"/>
      <w:pgMar w:top="1304" w:right="2381" w:bottom="1418" w:left="1134" w:header="879" w:footer="709" w:gutter="68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D1337" w14:textId="77777777" w:rsidR="003B43A3" w:rsidRDefault="003B43A3" w:rsidP="00E95FCE">
      <w:pPr>
        <w:spacing w:before="0" w:after="0" w:line="240" w:lineRule="auto"/>
      </w:pPr>
      <w:r>
        <w:separator/>
      </w:r>
    </w:p>
  </w:endnote>
  <w:endnote w:type="continuationSeparator" w:id="0">
    <w:p w14:paraId="111E8FDA" w14:textId="77777777" w:rsidR="003B43A3" w:rsidRDefault="003B43A3" w:rsidP="00E95F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3902A" w14:textId="77777777" w:rsidR="00772F10" w:rsidRDefault="00772F10" w:rsidP="00B5079E">
    <w:pPr>
      <w:pStyle w:val="Voettekstevenonzichtbaa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4DBE7" w14:textId="77777777" w:rsidR="00772F10" w:rsidRDefault="00772F10" w:rsidP="00B5079E">
    <w:pPr>
      <w:pStyle w:val="Voettekstonevenonzichtbaa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AE0C4" w14:textId="77777777" w:rsidR="003B43A3" w:rsidRDefault="003B43A3" w:rsidP="00E95FCE">
      <w:pPr>
        <w:spacing w:before="0" w:after="0" w:line="240" w:lineRule="auto"/>
      </w:pPr>
      <w:r>
        <w:separator/>
      </w:r>
    </w:p>
  </w:footnote>
  <w:footnote w:type="continuationSeparator" w:id="0">
    <w:p w14:paraId="45B15F8D" w14:textId="77777777" w:rsidR="003B43A3" w:rsidRDefault="003B43A3" w:rsidP="00E95F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907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72"/>
    </w:tblGrid>
    <w:tr w:rsidR="00772F10" w:rsidRPr="003467A3" w14:paraId="6DFAE10E" w14:textId="77777777" w:rsidTr="00FE6BA8">
      <w:trPr>
        <w:trHeight w:hRule="exact" w:val="7247"/>
        <w:jc w:val="center"/>
      </w:trPr>
      <w:tc>
        <w:tcPr>
          <w:tcW w:w="9072" w:type="dxa"/>
        </w:tcPr>
        <w:p w14:paraId="46BA23C4" w14:textId="77777777" w:rsidR="00772F10" w:rsidRPr="003467A3" w:rsidRDefault="00772F10" w:rsidP="00373808"/>
      </w:tc>
    </w:tr>
    <w:tr w:rsidR="00772F10" w:rsidRPr="00981CF0" w14:paraId="51149B01" w14:textId="77777777" w:rsidTr="00FE6BA8">
      <w:trPr>
        <w:trHeight w:val="2950"/>
        <w:jc w:val="center"/>
      </w:trPr>
      <w:tc>
        <w:tcPr>
          <w:tcW w:w="9072" w:type="dxa"/>
          <w:tcMar>
            <w:top w:w="567" w:type="dxa"/>
            <w:bottom w:w="567" w:type="dxa"/>
          </w:tcMar>
        </w:tcPr>
        <w:p w14:paraId="1B456A88" w14:textId="68379119" w:rsidR="00772F10" w:rsidRPr="0013173C" w:rsidRDefault="00474637" w:rsidP="00CC09F8">
          <w:pPr>
            <w:pStyle w:val="Cover-titel"/>
          </w:pPr>
          <w:r>
            <w:t>Webapplicaties</w:t>
          </w:r>
        </w:p>
      </w:tc>
    </w:tr>
    <w:tr w:rsidR="00772F10" w:rsidRPr="005407B9" w14:paraId="09CDFC17" w14:textId="77777777" w:rsidTr="00FE6BA8">
      <w:trPr>
        <w:trHeight w:val="1831"/>
        <w:jc w:val="center"/>
      </w:trPr>
      <w:tc>
        <w:tcPr>
          <w:tcW w:w="9072" w:type="dxa"/>
          <w:tcMar>
            <w:top w:w="284" w:type="dxa"/>
            <w:bottom w:w="284" w:type="dxa"/>
          </w:tcMar>
          <w:vAlign w:val="bottom"/>
        </w:tcPr>
        <w:p w14:paraId="1E8B46AA" w14:textId="365AF320" w:rsidR="00772F10" w:rsidRPr="00981CF0" w:rsidRDefault="00000000" w:rsidP="00FE6BA8">
          <w:pPr>
            <w:pStyle w:val="Cover-opleiding"/>
          </w:pPr>
          <w:fldSimple w:instr="DOCPROPERTY  Opleiding  \* MERGEFORMAT">
            <w:r w:rsidR="001746E1">
              <w:t>Graduaat informatica programmeren</w:t>
            </w:r>
          </w:fldSimple>
        </w:p>
        <w:p w14:paraId="60229E4E" w14:textId="2C5A1F7C" w:rsidR="00772F10" w:rsidRDefault="00A90240" w:rsidP="00FE6BA8">
          <w:pPr>
            <w:pStyle w:val="Cover-afstudeerrichting"/>
          </w:pPr>
          <w:r>
            <w:fldChar w:fldCharType="begin"/>
          </w:r>
          <w:r>
            <w:instrText xml:space="preserve"> DOCPROPERTY  Cluster  \* MERGEFORMAT </w:instrText>
          </w:r>
          <w:r>
            <w:fldChar w:fldCharType="end"/>
          </w:r>
        </w:p>
        <w:p w14:paraId="2B1FF92B" w14:textId="032180DA" w:rsidR="00772F10" w:rsidRDefault="00A90240" w:rsidP="00FE6BA8">
          <w:pPr>
            <w:pStyle w:val="Cover-namen"/>
            <w:rPr>
              <w:szCs w:val="18"/>
            </w:rPr>
          </w:pPr>
          <w:r>
            <w:fldChar w:fldCharType="begin"/>
          </w:r>
          <w:r>
            <w:instrText xml:space="preserve"> DOCPROPERTY  Fase  \* MERGEFORMAT </w:instrText>
          </w:r>
          <w:r>
            <w:fldChar w:fldCharType="end"/>
          </w:r>
          <w:r w:rsidR="00772F10">
            <w:t xml:space="preserve"> </w:t>
          </w:r>
          <w:r>
            <w:fldChar w:fldCharType="begin"/>
          </w:r>
          <w:r>
            <w:instrText xml:space="preserve"> DOCPROPERTY  ZOPO  \* MERGEFORMAT </w:instrText>
          </w:r>
          <w:r>
            <w:fldChar w:fldCharType="end"/>
          </w:r>
        </w:p>
        <w:p w14:paraId="04A6B081" w14:textId="0E4DB638" w:rsidR="00772F10" w:rsidRPr="00340E25" w:rsidRDefault="00A90240" w:rsidP="00FE6BA8">
          <w:pPr>
            <w:pStyle w:val="Cover-namen"/>
            <w:rPr>
              <w:szCs w:val="18"/>
            </w:rPr>
          </w:pPr>
          <w:r>
            <w:fldChar w:fldCharType="begin"/>
          </w:r>
          <w:r>
            <w:instrText xml:space="preserve"> DOCPROPERTY  Onderwijsleeractiviteit  \* MERGEFORMAT </w:instrText>
          </w:r>
          <w:r>
            <w:fldChar w:fldCharType="end"/>
          </w:r>
          <w:r w:rsidR="00772F10">
            <w:t xml:space="preserve"> </w:t>
          </w:r>
          <w:r>
            <w:fldChar w:fldCharType="begin"/>
          </w:r>
          <w:r>
            <w:instrText xml:space="preserve"> DOCPROPERTY  ZOLA  \* MERGEFORMAT </w:instrText>
          </w:r>
          <w:r>
            <w:fldChar w:fldCharType="end"/>
          </w:r>
        </w:p>
      </w:tc>
    </w:tr>
  </w:tbl>
  <w:p w14:paraId="3E4CACD0" w14:textId="77777777" w:rsidR="00772F10" w:rsidRDefault="00772F10" w:rsidP="00FE6BA8">
    <w:pPr>
      <w:pStyle w:val="Geenafstand"/>
    </w:pPr>
    <w:r>
      <w:rPr>
        <w:noProof/>
        <w:lang w:eastAsia="zh-CN"/>
      </w:rPr>
      <w:drawing>
        <wp:anchor distT="0" distB="0" distL="114300" distR="114300" simplePos="0" relativeHeight="251659264" behindDoc="1" locked="0" layoutInCell="0" allowOverlap="1" wp14:anchorId="4FDD248B" wp14:editId="71CFC435">
          <wp:simplePos x="0" y="0"/>
          <wp:positionH relativeFrom="page">
            <wp:align>right</wp:align>
          </wp:positionH>
          <wp:positionV relativeFrom="page">
            <wp:posOffset>22197</wp:posOffset>
          </wp:positionV>
          <wp:extent cx="7560310" cy="10687050"/>
          <wp:effectExtent l="0" t="0" r="2540" b="0"/>
          <wp:wrapNone/>
          <wp:docPr id="1" name="Picture 1" descr="TM_cursuscover_A4_pre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cursuscover_A4_press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310" cy="1068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A79E9" w14:textId="77777777" w:rsidR="00772F10" w:rsidRPr="00B5079E" w:rsidRDefault="00772F10" w:rsidP="00B5079E">
    <w:pPr>
      <w:pStyle w:val="Koptekstevenonzichtbaar"/>
      <w:rPr>
        <w:rStyle w:val="Alletekenopmaakwissen"/>
      </w:rPr>
    </w:pPr>
    <w:r w:rsidRPr="00B5079E">
      <w:rPr>
        <w:rStyle w:val="Alletekenopmaakwissen"/>
      </w:rPr>
      <w:fldChar w:fldCharType="begin"/>
    </w:r>
    <w:r w:rsidRPr="00B5079E">
      <w:rPr>
        <w:rStyle w:val="Alletekenopmaakwissen"/>
      </w:rPr>
      <w:instrText>PAGE   \* MERGEFORMAT</w:instrText>
    </w:r>
    <w:r w:rsidRPr="00B5079E">
      <w:rPr>
        <w:rStyle w:val="Alletekenopmaakwissen"/>
      </w:rPr>
      <w:fldChar w:fldCharType="separate"/>
    </w:r>
    <w:r w:rsidRPr="00D67416">
      <w:rPr>
        <w:rStyle w:val="Alletekenopmaakwissen"/>
        <w:noProof/>
        <w:lang w:val="nl-NL"/>
      </w:rPr>
      <w:t>20</w:t>
    </w:r>
    <w:r w:rsidRPr="00B5079E">
      <w:rPr>
        <w:rStyle w:val="Alletekenopmaakwisse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3CF9F" w14:textId="77777777" w:rsidR="00772F10" w:rsidRPr="00010791" w:rsidRDefault="00772F10" w:rsidP="00B5079E">
    <w:pPr>
      <w:pStyle w:val="Koptekstonevenonzichtbaar"/>
    </w:pPr>
    <w:r>
      <w:rPr>
        <w:rStyle w:val="Onzichtbaretekst"/>
      </w:rPr>
      <w:tab/>
    </w:r>
    <w:r w:rsidRPr="00010791">
      <w:rPr>
        <w:rStyle w:val="Onzichtbaretekst"/>
      </w:rPr>
      <w:tab/>
    </w:r>
    <w:r w:rsidRPr="00010791">
      <w:rPr>
        <w:rStyle w:val="Onzichtbaretekst"/>
      </w:rPr>
      <w:fldChar w:fldCharType="begin"/>
    </w:r>
    <w:r w:rsidRPr="00010791">
      <w:rPr>
        <w:rStyle w:val="Onzichtbaretekst"/>
      </w:rPr>
      <w:instrText>PAGE   \* MERGEFORMAT</w:instrText>
    </w:r>
    <w:r w:rsidRPr="00010791">
      <w:rPr>
        <w:rStyle w:val="Onzichtbaretekst"/>
      </w:rPr>
      <w:fldChar w:fldCharType="separate"/>
    </w:r>
    <w:r w:rsidRPr="00D67416">
      <w:rPr>
        <w:rStyle w:val="Onzichtbaretekst"/>
        <w:noProof/>
        <w:lang w:val="nl-NL"/>
      </w:rPr>
      <w:t>19</w:t>
    </w:r>
    <w:r w:rsidRPr="00010791">
      <w:rPr>
        <w:rStyle w:val="Onzichtbareteks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9pt;height:9pt" o:bullet="t">
        <v:imagedata r:id="rId1" o:title="TM_O_voor cursussjabloon"/>
      </v:shape>
    </w:pict>
  </w:numPicBullet>
  <w:numPicBullet w:numPicBulletId="1">
    <w:pict>
      <v:shape id="_x0000_i1060" type="#_x0000_t75" style="width:159.75pt;height:159.75pt" o:bullet="t">
        <v:imagedata r:id="rId2" o:title="More_O"/>
      </v:shape>
    </w:pict>
  </w:numPicBullet>
  <w:abstractNum w:abstractNumId="0" w15:restartNumberingAfterBreak="0">
    <w:nsid w:val="FFFFFF7F"/>
    <w:multiLevelType w:val="singleLevel"/>
    <w:tmpl w:val="5ACA8522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C52A2A"/>
    <w:multiLevelType w:val="multilevel"/>
    <w:tmpl w:val="FCF63552"/>
    <w:numStyleLink w:val="TMLijstGenummerd"/>
  </w:abstractNum>
  <w:abstractNum w:abstractNumId="2" w15:restartNumberingAfterBreak="0">
    <w:nsid w:val="00DE6B18"/>
    <w:multiLevelType w:val="multilevel"/>
    <w:tmpl w:val="92100CE8"/>
    <w:numStyleLink w:val="TMLijstO2"/>
  </w:abstractNum>
  <w:abstractNum w:abstractNumId="3" w15:restartNumberingAfterBreak="0">
    <w:nsid w:val="050F4B4F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79A601E"/>
    <w:multiLevelType w:val="hybridMultilevel"/>
    <w:tmpl w:val="3EDA9C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50765"/>
    <w:multiLevelType w:val="multilevel"/>
    <w:tmpl w:val="5608CF5C"/>
    <w:styleLink w:val="TMLijstBullet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4320" w:hanging="72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5040" w:hanging="72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5760" w:hanging="72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6480" w:hanging="720"/>
      </w:pPr>
      <w:rPr>
        <w:rFonts w:ascii="Symbol" w:hAnsi="Symbol" w:hint="default"/>
      </w:rPr>
    </w:lvl>
  </w:abstractNum>
  <w:abstractNum w:abstractNumId="6" w15:restartNumberingAfterBreak="0">
    <w:nsid w:val="11FA5596"/>
    <w:multiLevelType w:val="multilevel"/>
    <w:tmpl w:val="77E069F8"/>
    <w:styleLink w:val="TMLijstAlfabetisch"/>
    <w:lvl w:ilvl="0">
      <w:start w:val="1"/>
      <w:numFmt w:val="lowerLetter"/>
      <w:pStyle w:val="Lijstalfabetisch1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3600" w:firstLine="0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5040" w:firstLine="0"/>
      </w:pPr>
      <w:rPr>
        <w:rFonts w:hint="default"/>
      </w:rPr>
    </w:lvl>
    <w:lvl w:ilvl="8">
      <w:start w:val="1"/>
      <w:numFmt w:val="lowerLetter"/>
      <w:lvlText w:val="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33339AE"/>
    <w:multiLevelType w:val="hybridMultilevel"/>
    <w:tmpl w:val="FF481D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4422A"/>
    <w:multiLevelType w:val="multilevel"/>
    <w:tmpl w:val="92100CE8"/>
    <w:numStyleLink w:val="TMLijstO2"/>
  </w:abstractNum>
  <w:abstractNum w:abstractNumId="9" w15:restartNumberingAfterBreak="0">
    <w:nsid w:val="30C705D8"/>
    <w:multiLevelType w:val="multilevel"/>
    <w:tmpl w:val="5608CF5C"/>
    <w:lvl w:ilvl="0">
      <w:start w:val="1"/>
      <w:numFmt w:val="bullet"/>
      <w:pStyle w:val="Lijstopsomming1"/>
      <w:lvlText w:val=""/>
      <w:lvlJc w:val="left"/>
      <w:pPr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4320" w:hanging="72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5040" w:hanging="72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5760" w:hanging="72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6480" w:hanging="720"/>
      </w:pPr>
      <w:rPr>
        <w:rFonts w:ascii="Symbol" w:hAnsi="Symbol" w:hint="default"/>
      </w:rPr>
    </w:lvl>
  </w:abstractNum>
  <w:abstractNum w:abstractNumId="10" w15:restartNumberingAfterBreak="0">
    <w:nsid w:val="355F41F0"/>
    <w:multiLevelType w:val="hybridMultilevel"/>
    <w:tmpl w:val="9530F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3D6C4"/>
    <w:multiLevelType w:val="hybridMultilevel"/>
    <w:tmpl w:val="A942EFF2"/>
    <w:lvl w:ilvl="0" w:tplc="AF0AB8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8B42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D88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EE8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C99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240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F4C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68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2B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F49EC"/>
    <w:multiLevelType w:val="multilevel"/>
    <w:tmpl w:val="8D24159A"/>
    <w:numStyleLink w:val="TMLijstO"/>
  </w:abstractNum>
  <w:abstractNum w:abstractNumId="13" w15:restartNumberingAfterBreak="0">
    <w:nsid w:val="49004B7C"/>
    <w:multiLevelType w:val="multilevel"/>
    <w:tmpl w:val="8D24159A"/>
    <w:styleLink w:val="TMLijstO"/>
    <w:lvl w:ilvl="0">
      <w:start w:val="1"/>
      <w:numFmt w:val="bullet"/>
      <w:pStyle w:val="LijstopsommingTM"/>
      <w:lvlText w:val=""/>
      <w:lvlPicBulletId w:val="1"/>
      <w:lvlJc w:val="left"/>
      <w:pPr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440" w:hanging="72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1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1"/>
      <w:lvlJc w:val="left"/>
      <w:pPr>
        <w:ind w:left="2880" w:hanging="72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1"/>
      <w:lvlJc w:val="left"/>
      <w:pPr>
        <w:ind w:left="3600" w:hanging="72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1"/>
      <w:lvlJc w:val="left"/>
      <w:pPr>
        <w:ind w:left="4320" w:hanging="72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1"/>
      <w:lvlJc w:val="left"/>
      <w:pPr>
        <w:ind w:left="5040" w:hanging="72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1"/>
      <w:lvlJc w:val="left"/>
      <w:pPr>
        <w:ind w:left="5760" w:hanging="72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1"/>
      <w:lvlJc w:val="left"/>
      <w:pPr>
        <w:ind w:left="6480" w:hanging="720"/>
      </w:pPr>
      <w:rPr>
        <w:rFonts w:ascii="Symbol" w:hAnsi="Symbol" w:hint="default"/>
        <w:color w:val="auto"/>
      </w:rPr>
    </w:lvl>
  </w:abstractNum>
  <w:abstractNum w:abstractNumId="14" w15:restartNumberingAfterBreak="0">
    <w:nsid w:val="4BD60994"/>
    <w:multiLevelType w:val="hybridMultilevel"/>
    <w:tmpl w:val="AD24D8CE"/>
    <w:lvl w:ilvl="0" w:tplc="C7185B16">
      <w:start w:val="1"/>
      <w:numFmt w:val="upperRoman"/>
      <w:pStyle w:val="DEEL"/>
      <w:lvlText w:val="Deel 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768F6"/>
    <w:multiLevelType w:val="hybridMultilevel"/>
    <w:tmpl w:val="D87EF1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A6D3E"/>
    <w:multiLevelType w:val="hybridMultilevel"/>
    <w:tmpl w:val="16DC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A5481"/>
    <w:multiLevelType w:val="hybridMultilevel"/>
    <w:tmpl w:val="35322C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F035DF"/>
    <w:multiLevelType w:val="multilevel"/>
    <w:tmpl w:val="92100CE8"/>
    <w:styleLink w:val="TMLijstO2"/>
    <w:lvl w:ilvl="0">
      <w:start w:val="1"/>
      <w:numFmt w:val="bullet"/>
      <w:pStyle w:val="LijstopsommingTM-"/>
      <w:lvlText w:val=""/>
      <w:lvlPicBulletId w:val="1"/>
      <w:lvlJc w:val="left"/>
      <w:pPr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880" w:hanging="72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3600" w:hanging="720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4320" w:hanging="720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5040" w:hanging="720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5760" w:hanging="720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6480" w:hanging="720"/>
      </w:pPr>
      <w:rPr>
        <w:rFonts w:ascii="Symbol" w:hAnsi="Symbol" w:hint="default"/>
        <w:color w:val="auto"/>
      </w:rPr>
    </w:lvl>
  </w:abstractNum>
  <w:abstractNum w:abstractNumId="19" w15:restartNumberingAfterBreak="0">
    <w:nsid w:val="606B2A1E"/>
    <w:multiLevelType w:val="multilevel"/>
    <w:tmpl w:val="BBB8FD02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82459A7"/>
    <w:multiLevelType w:val="hybridMultilevel"/>
    <w:tmpl w:val="E0A01524"/>
    <w:lvl w:ilvl="0" w:tplc="6B66A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464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887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16C7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CB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180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B61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01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A4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47021"/>
    <w:multiLevelType w:val="multilevel"/>
    <w:tmpl w:val="FCF63552"/>
    <w:styleLink w:val="TMLijstGenummerd"/>
    <w:lvl w:ilvl="0">
      <w:start w:val="1"/>
      <w:numFmt w:val="decimal"/>
      <w:pStyle w:val="Lijstnummering1"/>
      <w:lvlText w:val="%1."/>
      <w:lvlJc w:val="left"/>
      <w:pPr>
        <w:ind w:left="720" w:hanging="720"/>
      </w:pPr>
      <w:rPr>
        <w:rFonts w:ascii="Verdana" w:hAnsi="Verdana" w:hint="default"/>
        <w:sz w:val="20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6480" w:hanging="720"/>
      </w:pPr>
      <w:rPr>
        <w:rFonts w:hint="default"/>
      </w:rPr>
    </w:lvl>
  </w:abstractNum>
  <w:abstractNum w:abstractNumId="22" w15:restartNumberingAfterBreak="0">
    <w:nsid w:val="6F317C3C"/>
    <w:multiLevelType w:val="hybridMultilevel"/>
    <w:tmpl w:val="9E30FF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04609"/>
    <w:multiLevelType w:val="hybridMultilevel"/>
    <w:tmpl w:val="139E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75B98"/>
    <w:multiLevelType w:val="hybridMultilevel"/>
    <w:tmpl w:val="22B2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6331D2"/>
    <w:multiLevelType w:val="hybridMultilevel"/>
    <w:tmpl w:val="2B2EE4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91D84"/>
    <w:multiLevelType w:val="hybridMultilevel"/>
    <w:tmpl w:val="1006F698"/>
    <w:lvl w:ilvl="0" w:tplc="B00C408E">
      <w:start w:val="1"/>
      <w:numFmt w:val="bullet"/>
      <w:pStyle w:val="Aandachtspuntopsomm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714627"/>
    <w:multiLevelType w:val="hybridMultilevel"/>
    <w:tmpl w:val="9ABE07CA"/>
    <w:lvl w:ilvl="0" w:tplc="194A7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615217">
    <w:abstractNumId w:val="20"/>
  </w:num>
  <w:num w:numId="2" w16cid:durableId="201871116">
    <w:abstractNumId w:val="11"/>
  </w:num>
  <w:num w:numId="3" w16cid:durableId="597564276">
    <w:abstractNumId w:val="14"/>
  </w:num>
  <w:num w:numId="4" w16cid:durableId="434136715">
    <w:abstractNumId w:val="19"/>
  </w:num>
  <w:num w:numId="5" w16cid:durableId="1773163528">
    <w:abstractNumId w:val="5"/>
  </w:num>
  <w:num w:numId="6" w16cid:durableId="1975211013">
    <w:abstractNumId w:val="21"/>
  </w:num>
  <w:num w:numId="7" w16cid:durableId="813987842">
    <w:abstractNumId w:val="0"/>
  </w:num>
  <w:num w:numId="8" w16cid:durableId="1464927457">
    <w:abstractNumId w:val="26"/>
  </w:num>
  <w:num w:numId="9" w16cid:durableId="539510463">
    <w:abstractNumId w:val="6"/>
  </w:num>
  <w:num w:numId="10" w16cid:durableId="1279946611">
    <w:abstractNumId w:val="9"/>
  </w:num>
  <w:num w:numId="11" w16cid:durableId="1917931145">
    <w:abstractNumId w:val="1"/>
  </w:num>
  <w:num w:numId="12" w16cid:durableId="1390566647">
    <w:abstractNumId w:val="27"/>
  </w:num>
  <w:num w:numId="13" w16cid:durableId="694581214">
    <w:abstractNumId w:val="13"/>
  </w:num>
  <w:num w:numId="14" w16cid:durableId="1456949990">
    <w:abstractNumId w:val="12"/>
  </w:num>
  <w:num w:numId="15" w16cid:durableId="17512252">
    <w:abstractNumId w:val="18"/>
  </w:num>
  <w:num w:numId="16" w16cid:durableId="813328633">
    <w:abstractNumId w:val="3"/>
  </w:num>
  <w:num w:numId="17" w16cid:durableId="1662808293">
    <w:abstractNumId w:val="8"/>
  </w:num>
  <w:num w:numId="18" w16cid:durableId="1139609309">
    <w:abstractNumId w:val="2"/>
  </w:num>
  <w:num w:numId="19" w16cid:durableId="26781068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90434980">
    <w:abstractNumId w:val="23"/>
  </w:num>
  <w:num w:numId="21" w16cid:durableId="1106392519">
    <w:abstractNumId w:val="24"/>
  </w:num>
  <w:num w:numId="22" w16cid:durableId="1032730679">
    <w:abstractNumId w:val="16"/>
  </w:num>
  <w:num w:numId="23" w16cid:durableId="106319191">
    <w:abstractNumId w:val="10"/>
  </w:num>
  <w:num w:numId="24" w16cid:durableId="1059936592">
    <w:abstractNumId w:val="22"/>
  </w:num>
  <w:num w:numId="25" w16cid:durableId="789132485">
    <w:abstractNumId w:val="25"/>
  </w:num>
  <w:num w:numId="26" w16cid:durableId="1844199436">
    <w:abstractNumId w:val="15"/>
  </w:num>
  <w:num w:numId="27" w16cid:durableId="1585915673">
    <w:abstractNumId w:val="17"/>
  </w:num>
  <w:num w:numId="28" w16cid:durableId="1363745813">
    <w:abstractNumId w:val="7"/>
  </w:num>
  <w:num w:numId="29" w16cid:durableId="25128259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E4"/>
    <w:rsid w:val="00000898"/>
    <w:rsid w:val="00002927"/>
    <w:rsid w:val="00002C24"/>
    <w:rsid w:val="000033EB"/>
    <w:rsid w:val="00003A0B"/>
    <w:rsid w:val="00010791"/>
    <w:rsid w:val="000220B1"/>
    <w:rsid w:val="00022480"/>
    <w:rsid w:val="000227F7"/>
    <w:rsid w:val="0003125A"/>
    <w:rsid w:val="00031E6C"/>
    <w:rsid w:val="00035817"/>
    <w:rsid w:val="000453F3"/>
    <w:rsid w:val="00051D6D"/>
    <w:rsid w:val="00052155"/>
    <w:rsid w:val="000630C3"/>
    <w:rsid w:val="000651B5"/>
    <w:rsid w:val="00070477"/>
    <w:rsid w:val="00074756"/>
    <w:rsid w:val="00076555"/>
    <w:rsid w:val="00076CD8"/>
    <w:rsid w:val="0008323D"/>
    <w:rsid w:val="0008576A"/>
    <w:rsid w:val="00085D73"/>
    <w:rsid w:val="0009057B"/>
    <w:rsid w:val="000B1AB3"/>
    <w:rsid w:val="000B1BA6"/>
    <w:rsid w:val="000B3397"/>
    <w:rsid w:val="000B43D4"/>
    <w:rsid w:val="000C49C6"/>
    <w:rsid w:val="000C4FAC"/>
    <w:rsid w:val="000C5C7C"/>
    <w:rsid w:val="000C64E5"/>
    <w:rsid w:val="000C71CA"/>
    <w:rsid w:val="000D1375"/>
    <w:rsid w:val="000D14C4"/>
    <w:rsid w:val="000D1C96"/>
    <w:rsid w:val="000E3237"/>
    <w:rsid w:val="000E6042"/>
    <w:rsid w:val="000F0D67"/>
    <w:rsid w:val="000F17B2"/>
    <w:rsid w:val="000F5B30"/>
    <w:rsid w:val="00101C21"/>
    <w:rsid w:val="001039E3"/>
    <w:rsid w:val="00103A40"/>
    <w:rsid w:val="001047B3"/>
    <w:rsid w:val="001061B2"/>
    <w:rsid w:val="001164F7"/>
    <w:rsid w:val="001202FE"/>
    <w:rsid w:val="001270EA"/>
    <w:rsid w:val="00130F29"/>
    <w:rsid w:val="0013173C"/>
    <w:rsid w:val="00131A6D"/>
    <w:rsid w:val="00137E0F"/>
    <w:rsid w:val="00140695"/>
    <w:rsid w:val="00142A1E"/>
    <w:rsid w:val="0014533D"/>
    <w:rsid w:val="00145E4E"/>
    <w:rsid w:val="001474FF"/>
    <w:rsid w:val="00151F25"/>
    <w:rsid w:val="00155DBF"/>
    <w:rsid w:val="00165078"/>
    <w:rsid w:val="0017002B"/>
    <w:rsid w:val="00170872"/>
    <w:rsid w:val="00171B7E"/>
    <w:rsid w:val="001746E1"/>
    <w:rsid w:val="00191475"/>
    <w:rsid w:val="001933EC"/>
    <w:rsid w:val="00194AD6"/>
    <w:rsid w:val="00195C2A"/>
    <w:rsid w:val="00196DBA"/>
    <w:rsid w:val="001A109C"/>
    <w:rsid w:val="001A44ED"/>
    <w:rsid w:val="001B7F53"/>
    <w:rsid w:val="001C16AB"/>
    <w:rsid w:val="001C6EFD"/>
    <w:rsid w:val="001D0E96"/>
    <w:rsid w:val="001D200D"/>
    <w:rsid w:val="001E791E"/>
    <w:rsid w:val="001F0507"/>
    <w:rsid w:val="001F51F6"/>
    <w:rsid w:val="001F7828"/>
    <w:rsid w:val="00202A7D"/>
    <w:rsid w:val="0020737E"/>
    <w:rsid w:val="00207599"/>
    <w:rsid w:val="002076F4"/>
    <w:rsid w:val="002077AC"/>
    <w:rsid w:val="00210409"/>
    <w:rsid w:val="002159B6"/>
    <w:rsid w:val="00222597"/>
    <w:rsid w:val="002230B7"/>
    <w:rsid w:val="00231C77"/>
    <w:rsid w:val="00240614"/>
    <w:rsid w:val="0024388D"/>
    <w:rsid w:val="00257D0A"/>
    <w:rsid w:val="0026188C"/>
    <w:rsid w:val="002711AB"/>
    <w:rsid w:val="00276266"/>
    <w:rsid w:val="00276443"/>
    <w:rsid w:val="0027702F"/>
    <w:rsid w:val="0028155E"/>
    <w:rsid w:val="0028664A"/>
    <w:rsid w:val="00295AA7"/>
    <w:rsid w:val="00296221"/>
    <w:rsid w:val="0029718C"/>
    <w:rsid w:val="002A0BDC"/>
    <w:rsid w:val="002A3A21"/>
    <w:rsid w:val="002A515F"/>
    <w:rsid w:val="002B1371"/>
    <w:rsid w:val="002C0AF3"/>
    <w:rsid w:val="002C257E"/>
    <w:rsid w:val="002C6602"/>
    <w:rsid w:val="002D23DF"/>
    <w:rsid w:val="002E2484"/>
    <w:rsid w:val="002E2B50"/>
    <w:rsid w:val="002E7580"/>
    <w:rsid w:val="002F057C"/>
    <w:rsid w:val="002F0B15"/>
    <w:rsid w:val="002F32E6"/>
    <w:rsid w:val="002F3D9C"/>
    <w:rsid w:val="002F3E27"/>
    <w:rsid w:val="00301552"/>
    <w:rsid w:val="003073E0"/>
    <w:rsid w:val="003106C9"/>
    <w:rsid w:val="0031595A"/>
    <w:rsid w:val="003301AC"/>
    <w:rsid w:val="00331935"/>
    <w:rsid w:val="00331D0F"/>
    <w:rsid w:val="00332808"/>
    <w:rsid w:val="0034055D"/>
    <w:rsid w:val="003462EF"/>
    <w:rsid w:val="00346B81"/>
    <w:rsid w:val="0034799C"/>
    <w:rsid w:val="00350522"/>
    <w:rsid w:val="003658B7"/>
    <w:rsid w:val="0036605F"/>
    <w:rsid w:val="00367D53"/>
    <w:rsid w:val="00367D6F"/>
    <w:rsid w:val="003708B0"/>
    <w:rsid w:val="00371FA7"/>
    <w:rsid w:val="003723B2"/>
    <w:rsid w:val="00373808"/>
    <w:rsid w:val="00377674"/>
    <w:rsid w:val="00384094"/>
    <w:rsid w:val="00385D25"/>
    <w:rsid w:val="003868F8"/>
    <w:rsid w:val="0039693C"/>
    <w:rsid w:val="00396DFC"/>
    <w:rsid w:val="003971BC"/>
    <w:rsid w:val="003972C3"/>
    <w:rsid w:val="003A4356"/>
    <w:rsid w:val="003B43A3"/>
    <w:rsid w:val="003B6AD3"/>
    <w:rsid w:val="003C03ED"/>
    <w:rsid w:val="003C24F3"/>
    <w:rsid w:val="003C269F"/>
    <w:rsid w:val="003C2AAE"/>
    <w:rsid w:val="003C2E6E"/>
    <w:rsid w:val="003C3F2D"/>
    <w:rsid w:val="003C4B29"/>
    <w:rsid w:val="003D4FAB"/>
    <w:rsid w:val="003E047F"/>
    <w:rsid w:val="003F6A7F"/>
    <w:rsid w:val="00410AC5"/>
    <w:rsid w:val="00411947"/>
    <w:rsid w:val="00411EEA"/>
    <w:rsid w:val="00414DF2"/>
    <w:rsid w:val="00417A9D"/>
    <w:rsid w:val="00422DA8"/>
    <w:rsid w:val="00423535"/>
    <w:rsid w:val="0042669D"/>
    <w:rsid w:val="00433AE4"/>
    <w:rsid w:val="00433CB9"/>
    <w:rsid w:val="004411A9"/>
    <w:rsid w:val="00442DBA"/>
    <w:rsid w:val="004430AA"/>
    <w:rsid w:val="00445E94"/>
    <w:rsid w:val="00446069"/>
    <w:rsid w:val="004508AA"/>
    <w:rsid w:val="00455E0F"/>
    <w:rsid w:val="00456A93"/>
    <w:rsid w:val="0046197C"/>
    <w:rsid w:val="00467ABE"/>
    <w:rsid w:val="00474637"/>
    <w:rsid w:val="00476448"/>
    <w:rsid w:val="0047725A"/>
    <w:rsid w:val="00481FF3"/>
    <w:rsid w:val="0048237E"/>
    <w:rsid w:val="0048382F"/>
    <w:rsid w:val="004865A0"/>
    <w:rsid w:val="004871E7"/>
    <w:rsid w:val="004877AD"/>
    <w:rsid w:val="00491361"/>
    <w:rsid w:val="004933F1"/>
    <w:rsid w:val="00493417"/>
    <w:rsid w:val="00494507"/>
    <w:rsid w:val="00497C74"/>
    <w:rsid w:val="004B0F6F"/>
    <w:rsid w:val="004B1EC1"/>
    <w:rsid w:val="004C4357"/>
    <w:rsid w:val="004C69EC"/>
    <w:rsid w:val="004C7D53"/>
    <w:rsid w:val="004D23D0"/>
    <w:rsid w:val="004D2B7D"/>
    <w:rsid w:val="004D5839"/>
    <w:rsid w:val="004D65BE"/>
    <w:rsid w:val="004D6CFB"/>
    <w:rsid w:val="004D7A2F"/>
    <w:rsid w:val="004E0A70"/>
    <w:rsid w:val="004E0EAA"/>
    <w:rsid w:val="004E22A5"/>
    <w:rsid w:val="004E3E0E"/>
    <w:rsid w:val="004F31C0"/>
    <w:rsid w:val="004F609F"/>
    <w:rsid w:val="005028BF"/>
    <w:rsid w:val="005100D9"/>
    <w:rsid w:val="00511650"/>
    <w:rsid w:val="00511FEF"/>
    <w:rsid w:val="005150BC"/>
    <w:rsid w:val="005159FF"/>
    <w:rsid w:val="005160A8"/>
    <w:rsid w:val="00516798"/>
    <w:rsid w:val="00534319"/>
    <w:rsid w:val="0053680F"/>
    <w:rsid w:val="00537B8E"/>
    <w:rsid w:val="005410E0"/>
    <w:rsid w:val="00542D58"/>
    <w:rsid w:val="00550EB5"/>
    <w:rsid w:val="005530D3"/>
    <w:rsid w:val="00555577"/>
    <w:rsid w:val="00556535"/>
    <w:rsid w:val="005602C1"/>
    <w:rsid w:val="00570F32"/>
    <w:rsid w:val="005748BA"/>
    <w:rsid w:val="00575FC6"/>
    <w:rsid w:val="00582D98"/>
    <w:rsid w:val="005845D6"/>
    <w:rsid w:val="00587EA6"/>
    <w:rsid w:val="0059119D"/>
    <w:rsid w:val="005911EF"/>
    <w:rsid w:val="005918DD"/>
    <w:rsid w:val="00592129"/>
    <w:rsid w:val="005951B7"/>
    <w:rsid w:val="005969B7"/>
    <w:rsid w:val="005A29DF"/>
    <w:rsid w:val="005B02F4"/>
    <w:rsid w:val="005B27AB"/>
    <w:rsid w:val="005B460B"/>
    <w:rsid w:val="005C1DD6"/>
    <w:rsid w:val="005C1E64"/>
    <w:rsid w:val="005C2E14"/>
    <w:rsid w:val="005C3CA8"/>
    <w:rsid w:val="005C4F5E"/>
    <w:rsid w:val="005C66EA"/>
    <w:rsid w:val="005D1E0A"/>
    <w:rsid w:val="005D30AA"/>
    <w:rsid w:val="005D6D21"/>
    <w:rsid w:val="005E73A5"/>
    <w:rsid w:val="005F3141"/>
    <w:rsid w:val="00600E5C"/>
    <w:rsid w:val="006026E3"/>
    <w:rsid w:val="00602DCC"/>
    <w:rsid w:val="0061656C"/>
    <w:rsid w:val="00617A53"/>
    <w:rsid w:val="00622C33"/>
    <w:rsid w:val="00632BD6"/>
    <w:rsid w:val="006334DF"/>
    <w:rsid w:val="006370C7"/>
    <w:rsid w:val="0064169A"/>
    <w:rsid w:val="0064209C"/>
    <w:rsid w:val="0064481E"/>
    <w:rsid w:val="00645BE5"/>
    <w:rsid w:val="0065017C"/>
    <w:rsid w:val="00652D2D"/>
    <w:rsid w:val="00657632"/>
    <w:rsid w:val="00660556"/>
    <w:rsid w:val="006623D2"/>
    <w:rsid w:val="00662C7D"/>
    <w:rsid w:val="00665118"/>
    <w:rsid w:val="00672A18"/>
    <w:rsid w:val="0067551D"/>
    <w:rsid w:val="00684664"/>
    <w:rsid w:val="00686EC8"/>
    <w:rsid w:val="00687E3F"/>
    <w:rsid w:val="00690B0C"/>
    <w:rsid w:val="00697AC7"/>
    <w:rsid w:val="006A047E"/>
    <w:rsid w:val="006A3B1C"/>
    <w:rsid w:val="006A3F56"/>
    <w:rsid w:val="006A4D6B"/>
    <w:rsid w:val="006A6AFA"/>
    <w:rsid w:val="006B0174"/>
    <w:rsid w:val="006B29E8"/>
    <w:rsid w:val="006B4928"/>
    <w:rsid w:val="006C157F"/>
    <w:rsid w:val="006C5C7A"/>
    <w:rsid w:val="006C66AF"/>
    <w:rsid w:val="006D366C"/>
    <w:rsid w:val="006E041D"/>
    <w:rsid w:val="006E1875"/>
    <w:rsid w:val="006E50E0"/>
    <w:rsid w:val="006F2423"/>
    <w:rsid w:val="006F29C6"/>
    <w:rsid w:val="006F2BCD"/>
    <w:rsid w:val="007018DA"/>
    <w:rsid w:val="00702DAB"/>
    <w:rsid w:val="007046CD"/>
    <w:rsid w:val="00716160"/>
    <w:rsid w:val="007327D7"/>
    <w:rsid w:val="007329CD"/>
    <w:rsid w:val="007335CD"/>
    <w:rsid w:val="00734ABA"/>
    <w:rsid w:val="007366CB"/>
    <w:rsid w:val="007368F5"/>
    <w:rsid w:val="007376CB"/>
    <w:rsid w:val="00737C21"/>
    <w:rsid w:val="00741B5B"/>
    <w:rsid w:val="00750990"/>
    <w:rsid w:val="00750DAF"/>
    <w:rsid w:val="00753486"/>
    <w:rsid w:val="00762885"/>
    <w:rsid w:val="0076489D"/>
    <w:rsid w:val="00765C8C"/>
    <w:rsid w:val="0077085C"/>
    <w:rsid w:val="00770A2F"/>
    <w:rsid w:val="00772F10"/>
    <w:rsid w:val="0077537D"/>
    <w:rsid w:val="00785733"/>
    <w:rsid w:val="00787DA3"/>
    <w:rsid w:val="00791BEA"/>
    <w:rsid w:val="0079492A"/>
    <w:rsid w:val="007A4840"/>
    <w:rsid w:val="007B1258"/>
    <w:rsid w:val="007B5460"/>
    <w:rsid w:val="007C1125"/>
    <w:rsid w:val="007C7C16"/>
    <w:rsid w:val="007C7EB0"/>
    <w:rsid w:val="007D51AF"/>
    <w:rsid w:val="007D5CF8"/>
    <w:rsid w:val="007D63FE"/>
    <w:rsid w:val="007D683E"/>
    <w:rsid w:val="007E2359"/>
    <w:rsid w:val="007E3125"/>
    <w:rsid w:val="007E4C2C"/>
    <w:rsid w:val="007F0C1B"/>
    <w:rsid w:val="007F1F29"/>
    <w:rsid w:val="007F335E"/>
    <w:rsid w:val="007F7138"/>
    <w:rsid w:val="008006D4"/>
    <w:rsid w:val="0080384E"/>
    <w:rsid w:val="00822349"/>
    <w:rsid w:val="00822B9F"/>
    <w:rsid w:val="00823239"/>
    <w:rsid w:val="00825961"/>
    <w:rsid w:val="008268AE"/>
    <w:rsid w:val="008336A2"/>
    <w:rsid w:val="008349B0"/>
    <w:rsid w:val="00837A1F"/>
    <w:rsid w:val="00837B0A"/>
    <w:rsid w:val="00840CF5"/>
    <w:rsid w:val="008411C6"/>
    <w:rsid w:val="008461D0"/>
    <w:rsid w:val="008545D3"/>
    <w:rsid w:val="00872674"/>
    <w:rsid w:val="00872CD4"/>
    <w:rsid w:val="00877A18"/>
    <w:rsid w:val="0088464E"/>
    <w:rsid w:val="00885000"/>
    <w:rsid w:val="00891AE6"/>
    <w:rsid w:val="00891C5C"/>
    <w:rsid w:val="0089530D"/>
    <w:rsid w:val="008A3438"/>
    <w:rsid w:val="008A79B1"/>
    <w:rsid w:val="008B0B8B"/>
    <w:rsid w:val="008B3CA0"/>
    <w:rsid w:val="008B5AEB"/>
    <w:rsid w:val="008C4947"/>
    <w:rsid w:val="008D35AA"/>
    <w:rsid w:val="008D6D08"/>
    <w:rsid w:val="008E628A"/>
    <w:rsid w:val="008E67E7"/>
    <w:rsid w:val="008E77B1"/>
    <w:rsid w:val="008E79E5"/>
    <w:rsid w:val="008F0B79"/>
    <w:rsid w:val="008F306B"/>
    <w:rsid w:val="008F43D1"/>
    <w:rsid w:val="008F4434"/>
    <w:rsid w:val="00903778"/>
    <w:rsid w:val="00921562"/>
    <w:rsid w:val="00923218"/>
    <w:rsid w:val="009250AE"/>
    <w:rsid w:val="0093152B"/>
    <w:rsid w:val="00932BCD"/>
    <w:rsid w:val="00934418"/>
    <w:rsid w:val="0095247A"/>
    <w:rsid w:val="009572A8"/>
    <w:rsid w:val="0096295F"/>
    <w:rsid w:val="0097360B"/>
    <w:rsid w:val="009848FF"/>
    <w:rsid w:val="009851E3"/>
    <w:rsid w:val="0098664E"/>
    <w:rsid w:val="009867DA"/>
    <w:rsid w:val="009A025A"/>
    <w:rsid w:val="009A727C"/>
    <w:rsid w:val="009B6DFE"/>
    <w:rsid w:val="009C1042"/>
    <w:rsid w:val="009C16B2"/>
    <w:rsid w:val="009C299F"/>
    <w:rsid w:val="009C4FC1"/>
    <w:rsid w:val="009D3452"/>
    <w:rsid w:val="009D5E45"/>
    <w:rsid w:val="009F0B5F"/>
    <w:rsid w:val="009F45FE"/>
    <w:rsid w:val="009F6F64"/>
    <w:rsid w:val="00A03EE4"/>
    <w:rsid w:val="00A17C02"/>
    <w:rsid w:val="00A212D9"/>
    <w:rsid w:val="00A2291E"/>
    <w:rsid w:val="00A25FD6"/>
    <w:rsid w:val="00A2639C"/>
    <w:rsid w:val="00A27590"/>
    <w:rsid w:val="00A31F37"/>
    <w:rsid w:val="00A34F30"/>
    <w:rsid w:val="00A35030"/>
    <w:rsid w:val="00A36123"/>
    <w:rsid w:val="00A405A5"/>
    <w:rsid w:val="00A44BA3"/>
    <w:rsid w:val="00A464E7"/>
    <w:rsid w:val="00A51532"/>
    <w:rsid w:val="00A55C5A"/>
    <w:rsid w:val="00A657AA"/>
    <w:rsid w:val="00A66D25"/>
    <w:rsid w:val="00A70D8C"/>
    <w:rsid w:val="00A7588B"/>
    <w:rsid w:val="00A90240"/>
    <w:rsid w:val="00A923C5"/>
    <w:rsid w:val="00A95464"/>
    <w:rsid w:val="00A96FC7"/>
    <w:rsid w:val="00AA52AA"/>
    <w:rsid w:val="00AB0CE1"/>
    <w:rsid w:val="00AC739E"/>
    <w:rsid w:val="00AC746F"/>
    <w:rsid w:val="00AE19E1"/>
    <w:rsid w:val="00AE6E1F"/>
    <w:rsid w:val="00AE78C7"/>
    <w:rsid w:val="00AF04E3"/>
    <w:rsid w:val="00AF1361"/>
    <w:rsid w:val="00AF2241"/>
    <w:rsid w:val="00AF3D3D"/>
    <w:rsid w:val="00AF6884"/>
    <w:rsid w:val="00AF76E0"/>
    <w:rsid w:val="00B04965"/>
    <w:rsid w:val="00B131A2"/>
    <w:rsid w:val="00B202B3"/>
    <w:rsid w:val="00B21366"/>
    <w:rsid w:val="00B269D6"/>
    <w:rsid w:val="00B269EC"/>
    <w:rsid w:val="00B33841"/>
    <w:rsid w:val="00B3393E"/>
    <w:rsid w:val="00B408AA"/>
    <w:rsid w:val="00B41B90"/>
    <w:rsid w:val="00B457EB"/>
    <w:rsid w:val="00B5079E"/>
    <w:rsid w:val="00B50C62"/>
    <w:rsid w:val="00B55FC8"/>
    <w:rsid w:val="00B621B1"/>
    <w:rsid w:val="00B72BD4"/>
    <w:rsid w:val="00B82390"/>
    <w:rsid w:val="00B95EC6"/>
    <w:rsid w:val="00B973D4"/>
    <w:rsid w:val="00BA2518"/>
    <w:rsid w:val="00BA2542"/>
    <w:rsid w:val="00BA3636"/>
    <w:rsid w:val="00BA4AC1"/>
    <w:rsid w:val="00BA712C"/>
    <w:rsid w:val="00BB5987"/>
    <w:rsid w:val="00BC38FA"/>
    <w:rsid w:val="00BC6815"/>
    <w:rsid w:val="00BC73F2"/>
    <w:rsid w:val="00BC7901"/>
    <w:rsid w:val="00BE2A03"/>
    <w:rsid w:val="00BE5211"/>
    <w:rsid w:val="00BE69DF"/>
    <w:rsid w:val="00BE6D70"/>
    <w:rsid w:val="00BF6592"/>
    <w:rsid w:val="00C01010"/>
    <w:rsid w:val="00C11F7E"/>
    <w:rsid w:val="00C1358C"/>
    <w:rsid w:val="00C148D0"/>
    <w:rsid w:val="00C14A10"/>
    <w:rsid w:val="00C1502A"/>
    <w:rsid w:val="00C22888"/>
    <w:rsid w:val="00C27729"/>
    <w:rsid w:val="00C30CA2"/>
    <w:rsid w:val="00C32B5F"/>
    <w:rsid w:val="00C349D4"/>
    <w:rsid w:val="00C34F82"/>
    <w:rsid w:val="00C370BA"/>
    <w:rsid w:val="00C40161"/>
    <w:rsid w:val="00C47BD3"/>
    <w:rsid w:val="00C61417"/>
    <w:rsid w:val="00C65867"/>
    <w:rsid w:val="00C661C1"/>
    <w:rsid w:val="00C76AEA"/>
    <w:rsid w:val="00C81D6B"/>
    <w:rsid w:val="00C84CCC"/>
    <w:rsid w:val="00C922AB"/>
    <w:rsid w:val="00C9315A"/>
    <w:rsid w:val="00C94441"/>
    <w:rsid w:val="00C94CA8"/>
    <w:rsid w:val="00C9586D"/>
    <w:rsid w:val="00CA1693"/>
    <w:rsid w:val="00CA6A77"/>
    <w:rsid w:val="00CA7E8E"/>
    <w:rsid w:val="00CB05BD"/>
    <w:rsid w:val="00CB2482"/>
    <w:rsid w:val="00CB2A2D"/>
    <w:rsid w:val="00CB3E0F"/>
    <w:rsid w:val="00CB41A2"/>
    <w:rsid w:val="00CC02DB"/>
    <w:rsid w:val="00CC0864"/>
    <w:rsid w:val="00CC09F8"/>
    <w:rsid w:val="00CC4A1D"/>
    <w:rsid w:val="00CD05BF"/>
    <w:rsid w:val="00CD2FD2"/>
    <w:rsid w:val="00CD49CD"/>
    <w:rsid w:val="00CD4DC0"/>
    <w:rsid w:val="00CD784F"/>
    <w:rsid w:val="00CE67A4"/>
    <w:rsid w:val="00CE6EF9"/>
    <w:rsid w:val="00CE7203"/>
    <w:rsid w:val="00CF1F52"/>
    <w:rsid w:val="00CF3358"/>
    <w:rsid w:val="00CF4562"/>
    <w:rsid w:val="00D046C0"/>
    <w:rsid w:val="00D0755B"/>
    <w:rsid w:val="00D13485"/>
    <w:rsid w:val="00D15584"/>
    <w:rsid w:val="00D17C75"/>
    <w:rsid w:val="00D24180"/>
    <w:rsid w:val="00D25ECA"/>
    <w:rsid w:val="00D3295F"/>
    <w:rsid w:val="00D40F3E"/>
    <w:rsid w:val="00D4574C"/>
    <w:rsid w:val="00D466E6"/>
    <w:rsid w:val="00D4736C"/>
    <w:rsid w:val="00D528FB"/>
    <w:rsid w:val="00D657A6"/>
    <w:rsid w:val="00D67416"/>
    <w:rsid w:val="00D729E7"/>
    <w:rsid w:val="00D72D1C"/>
    <w:rsid w:val="00D7364B"/>
    <w:rsid w:val="00D73F76"/>
    <w:rsid w:val="00D763B3"/>
    <w:rsid w:val="00D8148D"/>
    <w:rsid w:val="00D904BA"/>
    <w:rsid w:val="00D90B59"/>
    <w:rsid w:val="00D92EA1"/>
    <w:rsid w:val="00D93C65"/>
    <w:rsid w:val="00DB0E34"/>
    <w:rsid w:val="00DB428F"/>
    <w:rsid w:val="00DC54D6"/>
    <w:rsid w:val="00DC5E1B"/>
    <w:rsid w:val="00DD180F"/>
    <w:rsid w:val="00DD4DC6"/>
    <w:rsid w:val="00DD57B1"/>
    <w:rsid w:val="00DD5AEF"/>
    <w:rsid w:val="00DE01A1"/>
    <w:rsid w:val="00DE05FE"/>
    <w:rsid w:val="00DE17C1"/>
    <w:rsid w:val="00DE2285"/>
    <w:rsid w:val="00DE2D70"/>
    <w:rsid w:val="00DE4786"/>
    <w:rsid w:val="00DE4AB8"/>
    <w:rsid w:val="00DE5E8A"/>
    <w:rsid w:val="00DF0AB5"/>
    <w:rsid w:val="00E04205"/>
    <w:rsid w:val="00E10F1D"/>
    <w:rsid w:val="00E13A69"/>
    <w:rsid w:val="00E21CD6"/>
    <w:rsid w:val="00E35624"/>
    <w:rsid w:val="00E40A6A"/>
    <w:rsid w:val="00E45906"/>
    <w:rsid w:val="00E50DDE"/>
    <w:rsid w:val="00E516C8"/>
    <w:rsid w:val="00E564B1"/>
    <w:rsid w:val="00E605DA"/>
    <w:rsid w:val="00E651F6"/>
    <w:rsid w:val="00E75440"/>
    <w:rsid w:val="00E75A4D"/>
    <w:rsid w:val="00E82CF0"/>
    <w:rsid w:val="00E869ED"/>
    <w:rsid w:val="00E91D4C"/>
    <w:rsid w:val="00E94FC2"/>
    <w:rsid w:val="00E95FCE"/>
    <w:rsid w:val="00E9625B"/>
    <w:rsid w:val="00EA2DC2"/>
    <w:rsid w:val="00EB4DA3"/>
    <w:rsid w:val="00ED787B"/>
    <w:rsid w:val="00EE0B72"/>
    <w:rsid w:val="00EE0E8B"/>
    <w:rsid w:val="00EE1247"/>
    <w:rsid w:val="00EE5917"/>
    <w:rsid w:val="00EE6EA2"/>
    <w:rsid w:val="00EF242E"/>
    <w:rsid w:val="00EF5945"/>
    <w:rsid w:val="00EF7447"/>
    <w:rsid w:val="00F07E21"/>
    <w:rsid w:val="00F12534"/>
    <w:rsid w:val="00F14DE9"/>
    <w:rsid w:val="00F15E0F"/>
    <w:rsid w:val="00F21EA1"/>
    <w:rsid w:val="00F22430"/>
    <w:rsid w:val="00F22CC0"/>
    <w:rsid w:val="00F234CA"/>
    <w:rsid w:val="00F263F3"/>
    <w:rsid w:val="00F270A7"/>
    <w:rsid w:val="00F27B16"/>
    <w:rsid w:val="00F3385A"/>
    <w:rsid w:val="00F33922"/>
    <w:rsid w:val="00F35DAB"/>
    <w:rsid w:val="00F36439"/>
    <w:rsid w:val="00F435AD"/>
    <w:rsid w:val="00F46016"/>
    <w:rsid w:val="00F54BCB"/>
    <w:rsid w:val="00F628FC"/>
    <w:rsid w:val="00F659DA"/>
    <w:rsid w:val="00F70CB9"/>
    <w:rsid w:val="00F8106D"/>
    <w:rsid w:val="00F8443D"/>
    <w:rsid w:val="00F927A6"/>
    <w:rsid w:val="00FB1398"/>
    <w:rsid w:val="00FC02A2"/>
    <w:rsid w:val="00FC487A"/>
    <w:rsid w:val="00FC77C2"/>
    <w:rsid w:val="00FD7FF8"/>
    <w:rsid w:val="00FE5650"/>
    <w:rsid w:val="00FE6152"/>
    <w:rsid w:val="00FE69DF"/>
    <w:rsid w:val="00FE6BA8"/>
    <w:rsid w:val="04AEAF24"/>
    <w:rsid w:val="0527BB33"/>
    <w:rsid w:val="0663D923"/>
    <w:rsid w:val="0769FEC9"/>
    <w:rsid w:val="07DD2843"/>
    <w:rsid w:val="084C8CFE"/>
    <w:rsid w:val="08C579AC"/>
    <w:rsid w:val="0EC214C8"/>
    <w:rsid w:val="0F482A55"/>
    <w:rsid w:val="10DD36A3"/>
    <w:rsid w:val="11996F94"/>
    <w:rsid w:val="13BC7791"/>
    <w:rsid w:val="14830298"/>
    <w:rsid w:val="156ED805"/>
    <w:rsid w:val="162474BD"/>
    <w:rsid w:val="192909F8"/>
    <w:rsid w:val="1A8C3845"/>
    <w:rsid w:val="1C52C3AC"/>
    <w:rsid w:val="1CB41365"/>
    <w:rsid w:val="1DC3D907"/>
    <w:rsid w:val="1FD0D390"/>
    <w:rsid w:val="29973727"/>
    <w:rsid w:val="2B730649"/>
    <w:rsid w:val="2BE3027C"/>
    <w:rsid w:val="2FC34824"/>
    <w:rsid w:val="32E3551B"/>
    <w:rsid w:val="337FE92E"/>
    <w:rsid w:val="352B0C1F"/>
    <w:rsid w:val="3831A359"/>
    <w:rsid w:val="3A27390D"/>
    <w:rsid w:val="3D2EB8FA"/>
    <w:rsid w:val="3DD6C668"/>
    <w:rsid w:val="402489FB"/>
    <w:rsid w:val="414ED417"/>
    <w:rsid w:val="43430260"/>
    <w:rsid w:val="44306C5F"/>
    <w:rsid w:val="443E3038"/>
    <w:rsid w:val="46BC72E3"/>
    <w:rsid w:val="46F465D5"/>
    <w:rsid w:val="49A392B6"/>
    <w:rsid w:val="4C969AD7"/>
    <w:rsid w:val="4E1789D4"/>
    <w:rsid w:val="501EAAC7"/>
    <w:rsid w:val="50695326"/>
    <w:rsid w:val="507EE327"/>
    <w:rsid w:val="50F5C70A"/>
    <w:rsid w:val="523C2C95"/>
    <w:rsid w:val="5293FD7D"/>
    <w:rsid w:val="55B5C7AF"/>
    <w:rsid w:val="5644ACC0"/>
    <w:rsid w:val="578291A1"/>
    <w:rsid w:val="5822F6B6"/>
    <w:rsid w:val="598CA63E"/>
    <w:rsid w:val="5ADBF6D2"/>
    <w:rsid w:val="5BB37969"/>
    <w:rsid w:val="5D4F49CA"/>
    <w:rsid w:val="61570EE3"/>
    <w:rsid w:val="62AAE263"/>
    <w:rsid w:val="648BB44B"/>
    <w:rsid w:val="65E5B4EB"/>
    <w:rsid w:val="6903AFDF"/>
    <w:rsid w:val="691D55AD"/>
    <w:rsid w:val="6AFAF5CF"/>
    <w:rsid w:val="6E3AB5ED"/>
    <w:rsid w:val="70653989"/>
    <w:rsid w:val="73705A3C"/>
    <w:rsid w:val="776CA4CD"/>
    <w:rsid w:val="77F74A6E"/>
    <w:rsid w:val="78483B82"/>
    <w:rsid w:val="798D22E4"/>
    <w:rsid w:val="7B19071F"/>
    <w:rsid w:val="7C13FEEE"/>
    <w:rsid w:val="7CB4D780"/>
    <w:rsid w:val="7E716F85"/>
    <w:rsid w:val="7EB9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7F7BE"/>
  <w15:chartTrackingRefBased/>
  <w15:docId w15:val="{3FE16811-EC03-4336-86C8-5EBF5D7B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9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8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uiPriority w:val="4"/>
    <w:qFormat/>
    <w:rsid w:val="00CF4562"/>
    <w:pPr>
      <w:spacing w:before="100" w:beforeAutospacing="1" w:after="200" w:line="276" w:lineRule="auto"/>
    </w:pPr>
    <w:rPr>
      <w:rFonts w:ascii="Verdana" w:eastAsia="Times New Roman" w:hAnsi="Verdana" w:cs="Times New Roman"/>
      <w:sz w:val="20"/>
      <w:szCs w:val="24"/>
      <w:lang w:eastAsia="nl-BE"/>
    </w:rPr>
  </w:style>
  <w:style w:type="paragraph" w:styleId="Kop1">
    <w:name w:val="heading 1"/>
    <w:basedOn w:val="Standaard"/>
    <w:next w:val="Kop2"/>
    <w:link w:val="Kop1Char"/>
    <w:uiPriority w:val="5"/>
    <w:qFormat/>
    <w:rsid w:val="005B460B"/>
    <w:pPr>
      <w:keepNext/>
      <w:keepLines/>
      <w:pageBreakBefore/>
      <w:numPr>
        <w:numId w:val="4"/>
      </w:numPr>
      <w:tabs>
        <w:tab w:val="clear" w:pos="432"/>
        <w:tab w:val="left" w:pos="737"/>
      </w:tabs>
      <w:suppressAutoHyphens/>
      <w:spacing w:before="0" w:beforeAutospacing="0" w:after="240" w:line="240" w:lineRule="auto"/>
      <w:outlineLvl w:val="0"/>
    </w:pPr>
    <w:rPr>
      <w:rFonts w:cs="Arial"/>
      <w:b/>
      <w:bCs/>
      <w:color w:val="F04C03" w:themeColor="accent2"/>
      <w:kern w:val="32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5"/>
    <w:qFormat/>
    <w:rsid w:val="005B460B"/>
    <w:pPr>
      <w:keepNext/>
      <w:keepLines/>
      <w:numPr>
        <w:ilvl w:val="1"/>
        <w:numId w:val="4"/>
      </w:numPr>
      <w:tabs>
        <w:tab w:val="left" w:pos="737"/>
      </w:tabs>
      <w:suppressAutoHyphens/>
      <w:spacing w:before="480" w:beforeAutospacing="0"/>
      <w:outlineLvl w:val="1"/>
    </w:pPr>
    <w:rPr>
      <w:rFonts w:cs="Arial"/>
      <w:b/>
      <w:bCs/>
      <w:iCs/>
      <w:color w:val="00A0AE" w:themeColor="accent1"/>
      <w:sz w:val="26"/>
    </w:rPr>
  </w:style>
  <w:style w:type="paragraph" w:styleId="Kop3">
    <w:name w:val="heading 3"/>
    <w:basedOn w:val="Standaard"/>
    <w:next w:val="Standaard"/>
    <w:link w:val="Kop3Char"/>
    <w:uiPriority w:val="5"/>
    <w:qFormat/>
    <w:rsid w:val="005B460B"/>
    <w:pPr>
      <w:keepNext/>
      <w:keepLines/>
      <w:numPr>
        <w:ilvl w:val="2"/>
        <w:numId w:val="4"/>
      </w:numPr>
      <w:tabs>
        <w:tab w:val="clear" w:pos="720"/>
        <w:tab w:val="left" w:pos="737"/>
      </w:tabs>
      <w:suppressAutoHyphens/>
      <w:spacing w:before="240" w:beforeAutospacing="0"/>
      <w:outlineLvl w:val="2"/>
    </w:pPr>
    <w:rPr>
      <w:rFonts w:cs="Arial"/>
      <w:b/>
      <w:bCs/>
      <w:color w:val="00A0AE" w:themeColor="accent1"/>
      <w:sz w:val="22"/>
      <w:szCs w:val="26"/>
    </w:rPr>
  </w:style>
  <w:style w:type="paragraph" w:styleId="Kop4">
    <w:name w:val="heading 4"/>
    <w:basedOn w:val="Standaard"/>
    <w:next w:val="Standaard"/>
    <w:link w:val="Kop4Char"/>
    <w:uiPriority w:val="5"/>
    <w:qFormat/>
    <w:rsid w:val="005B460B"/>
    <w:pPr>
      <w:keepNext/>
      <w:keepLines/>
      <w:numPr>
        <w:ilvl w:val="3"/>
        <w:numId w:val="4"/>
      </w:numPr>
      <w:tabs>
        <w:tab w:val="clear" w:pos="864"/>
        <w:tab w:val="left" w:pos="862"/>
      </w:tabs>
      <w:spacing w:before="240" w:beforeAutospacing="0" w:after="240"/>
      <w:outlineLvl w:val="3"/>
    </w:pPr>
    <w:rPr>
      <w:b/>
      <w:bCs/>
      <w:color w:val="00A0AE" w:themeColor="accent1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ekstCursief">
    <w:name w:val="Tekst Cursief"/>
    <w:basedOn w:val="Standaardalinea-lettertype"/>
    <w:rsid w:val="005B460B"/>
    <w:rPr>
      <w:i/>
    </w:rPr>
  </w:style>
  <w:style w:type="character" w:customStyle="1" w:styleId="TekstVet">
    <w:name w:val="Tekst Vet"/>
    <w:basedOn w:val="Standaardalinea-lettertype"/>
    <w:rsid w:val="005B460B"/>
    <w:rPr>
      <w:b/>
    </w:rPr>
  </w:style>
  <w:style w:type="paragraph" w:styleId="Lijstalinea">
    <w:name w:val="List Paragraph"/>
    <w:basedOn w:val="Standaard"/>
    <w:uiPriority w:val="34"/>
    <w:qFormat/>
    <w:rsid w:val="005B460B"/>
    <w:pPr>
      <w:ind w:left="720"/>
      <w:contextualSpacing/>
    </w:pPr>
  </w:style>
  <w:style w:type="paragraph" w:customStyle="1" w:styleId="Kop1zondernummer">
    <w:name w:val="Kop  1 zonder nummer"/>
    <w:basedOn w:val="Standaard"/>
    <w:next w:val="Standaard"/>
    <w:uiPriority w:val="6"/>
    <w:qFormat/>
    <w:rsid w:val="00D4736C"/>
    <w:pPr>
      <w:keepNext/>
      <w:keepLines/>
      <w:pageBreakBefore/>
      <w:suppressAutoHyphens/>
      <w:spacing w:line="240" w:lineRule="auto"/>
      <w:contextualSpacing/>
      <w:outlineLvl w:val="0"/>
    </w:pPr>
    <w:rPr>
      <w:rFonts w:cs="Arial"/>
      <w:b/>
      <w:bCs/>
      <w:iCs/>
      <w:color w:val="F04C03" w:themeColor="accent2"/>
      <w:sz w:val="28"/>
      <w:szCs w:val="28"/>
    </w:rPr>
  </w:style>
  <w:style w:type="paragraph" w:customStyle="1" w:styleId="DEEL">
    <w:name w:val="DEEL"/>
    <w:basedOn w:val="Kop1"/>
    <w:uiPriority w:val="5"/>
    <w:qFormat/>
    <w:rsid w:val="009A727C"/>
    <w:pPr>
      <w:numPr>
        <w:numId w:val="3"/>
      </w:numPr>
      <w:spacing w:line="360" w:lineRule="auto"/>
      <w:ind w:left="0" w:firstLine="0"/>
    </w:pPr>
    <w:rPr>
      <w:color w:val="000000" w:themeColor="text1"/>
      <w:sz w:val="32"/>
    </w:rPr>
  </w:style>
  <w:style w:type="character" w:styleId="GevolgdeHyperlink">
    <w:name w:val="FollowedHyperlink"/>
    <w:basedOn w:val="Standaardalinea-lettertype"/>
    <w:uiPriority w:val="2"/>
    <w:rsid w:val="002230B7"/>
    <w:rPr>
      <w:rFonts w:ascii="Verdana" w:hAnsi="Verdana"/>
      <w:color w:val="FD9060" w:themeColor="accent2" w:themeTint="99"/>
      <w:sz w:val="20"/>
      <w:u w:val="single"/>
    </w:rPr>
  </w:style>
  <w:style w:type="character" w:styleId="Hyperlink">
    <w:name w:val="Hyperlink"/>
    <w:basedOn w:val="Standaardalinea-lettertype"/>
    <w:uiPriority w:val="99"/>
    <w:rsid w:val="005B460B"/>
    <w:rPr>
      <w:rFonts w:ascii="Verdana" w:hAnsi="Verdana"/>
      <w:color w:val="F04C03" w:themeColor="accent2"/>
      <w:sz w:val="20"/>
      <w:szCs w:val="20"/>
      <w:u w:val="single"/>
    </w:rPr>
  </w:style>
  <w:style w:type="table" w:customStyle="1" w:styleId="TM01">
    <w:name w:val="TM_01"/>
    <w:basedOn w:val="Standaardtabel"/>
    <w:uiPriority w:val="99"/>
    <w:qFormat/>
    <w:rsid w:val="005B460B"/>
    <w:pPr>
      <w:spacing w:before="-1" w:after="200" w:line="276" w:lineRule="auto"/>
      <w:contextualSpacing/>
    </w:pPr>
    <w:rPr>
      <w:rFonts w:ascii="Verdana" w:eastAsia="Times New Roman" w:hAnsi="Verdana" w:cs="Times New Roman"/>
      <w:sz w:val="20"/>
      <w:szCs w:val="20"/>
      <w:lang w:eastAsia="nl-B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A8DAE1" w:themeFill="accent5" w:themeFillTint="99"/>
      </w:tcPr>
    </w:tblStylePr>
    <w:tblStylePr w:type="firstCol">
      <w:pPr>
        <w:wordWrap/>
        <w:spacing w:line="276" w:lineRule="auto"/>
      </w:pPr>
    </w:tblStylePr>
  </w:style>
  <w:style w:type="table" w:customStyle="1" w:styleId="TM02">
    <w:name w:val="TM_02"/>
    <w:basedOn w:val="TM01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tblPr/>
      <w:tcPr>
        <w:shd w:val="clear" w:color="auto" w:fill="E2F3F5" w:themeFill="accent5" w:themeFillTint="33"/>
      </w:tcPr>
    </w:tblStylePr>
  </w:style>
  <w:style w:type="table" w:customStyle="1" w:styleId="TM03">
    <w:name w:val="TM_03"/>
    <w:basedOn w:val="TM01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shd w:val="clear" w:color="auto" w:fill="A8DAE1" w:themeFill="accent5" w:themeFillTint="99"/>
      </w:tcPr>
    </w:tblStylePr>
  </w:style>
  <w:style w:type="table" w:customStyle="1" w:styleId="TM04">
    <w:name w:val="TM_04"/>
    <w:basedOn w:val="TM02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shd w:val="clear" w:color="auto" w:fill="A8DAE1" w:themeFill="accent5" w:themeFillTint="99"/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tblPr/>
      <w:tcPr>
        <w:shd w:val="clear" w:color="auto" w:fill="E2F3F5" w:themeFill="accent5" w:themeFillTint="33"/>
      </w:tcPr>
    </w:tblStylePr>
  </w:style>
  <w:style w:type="table" w:customStyle="1" w:styleId="TM05">
    <w:name w:val="TM_05"/>
    <w:basedOn w:val="TM01"/>
    <w:uiPriority w:val="99"/>
    <w:qFormat/>
    <w:rsid w:val="005B460B"/>
    <w:tblPr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</w:tblStylePr>
  </w:style>
  <w:style w:type="table" w:customStyle="1" w:styleId="TM06">
    <w:name w:val="TM_06"/>
    <w:basedOn w:val="TM05"/>
    <w:uiPriority w:val="99"/>
    <w:qFormat/>
    <w:rsid w:val="005B460B"/>
    <w:tblPr>
      <w:tblStyleColBandSize w:val="1"/>
    </w:tblPr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</w:tblStylePr>
    <w:tblStylePr w:type="band2Horz">
      <w:tblPr/>
      <w:tcPr>
        <w:shd w:val="clear" w:color="auto" w:fill="E2F3F5" w:themeFill="accent5" w:themeFillTint="33"/>
      </w:tcPr>
    </w:tblStylePr>
  </w:style>
  <w:style w:type="table" w:customStyle="1" w:styleId="TM07">
    <w:name w:val="TM_07"/>
    <w:basedOn w:val="TM05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right w:val="single" w:sz="4" w:space="0" w:color="auto"/>
        </w:tcBorders>
      </w:tcPr>
    </w:tblStylePr>
  </w:style>
  <w:style w:type="table" w:customStyle="1" w:styleId="TM08">
    <w:name w:val="TM_08"/>
    <w:basedOn w:val="TM05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right w:val="single" w:sz="4" w:space="0" w:color="auto"/>
        </w:tcBorders>
      </w:tcPr>
    </w:tblStylePr>
    <w:tblStylePr w:type="band2Horz">
      <w:tblPr/>
      <w:tcPr>
        <w:shd w:val="clear" w:color="auto" w:fill="E2F3F5" w:themeFill="accent5" w:themeFillTint="33"/>
      </w:tcPr>
    </w:tblStylePr>
  </w:style>
  <w:style w:type="table" w:customStyle="1" w:styleId="TM09">
    <w:name w:val="TM_09"/>
    <w:basedOn w:val="TM07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right w:val="single" w:sz="4" w:space="0" w:color="auto"/>
        </w:tcBorders>
        <w:shd w:val="clear" w:color="auto" w:fill="A8DAE1" w:themeFill="accent5" w:themeFillTint="99"/>
      </w:tcPr>
    </w:tblStylePr>
  </w:style>
  <w:style w:type="table" w:customStyle="1" w:styleId="TM10">
    <w:name w:val="TM_10"/>
    <w:basedOn w:val="TM06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A8DAE1" w:themeFill="accent5" w:themeFillTint="99"/>
      </w:tcPr>
    </w:tblStylePr>
    <w:tblStylePr w:type="band2Horz">
      <w:tblPr/>
      <w:tcPr>
        <w:shd w:val="clear" w:color="auto" w:fill="E2F3F5" w:themeFill="accent5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5"/>
    <w:rsid w:val="005B460B"/>
    <w:rPr>
      <w:rFonts w:ascii="Verdana" w:eastAsia="Times New Roman" w:hAnsi="Verdana" w:cs="Arial"/>
      <w:b/>
      <w:bCs/>
      <w:iCs/>
      <w:color w:val="00A0AE" w:themeColor="accent1"/>
      <w:sz w:val="26"/>
      <w:szCs w:val="24"/>
      <w:lang w:eastAsia="nl-BE"/>
    </w:rPr>
  </w:style>
  <w:style w:type="paragraph" w:customStyle="1" w:styleId="Kop2zondernummer">
    <w:name w:val="Kop  2 zonder nummer"/>
    <w:basedOn w:val="Kop2"/>
    <w:next w:val="Standaard"/>
    <w:uiPriority w:val="6"/>
    <w:qFormat/>
    <w:rsid w:val="005B460B"/>
    <w:pPr>
      <w:numPr>
        <w:ilvl w:val="0"/>
        <w:numId w:val="0"/>
      </w:numPr>
    </w:pPr>
  </w:style>
  <w:style w:type="character" w:customStyle="1" w:styleId="Kop3Char">
    <w:name w:val="Kop 3 Char"/>
    <w:basedOn w:val="Standaardalinea-lettertype"/>
    <w:link w:val="Kop3"/>
    <w:uiPriority w:val="5"/>
    <w:rsid w:val="005B460B"/>
    <w:rPr>
      <w:rFonts w:ascii="Verdana" w:eastAsia="Times New Roman" w:hAnsi="Verdana" w:cs="Arial"/>
      <w:b/>
      <w:bCs/>
      <w:color w:val="00A0AE" w:themeColor="accent1"/>
      <w:szCs w:val="26"/>
      <w:lang w:eastAsia="nl-BE"/>
    </w:rPr>
  </w:style>
  <w:style w:type="paragraph" w:customStyle="1" w:styleId="Kop3zondernummer">
    <w:name w:val="Kop  3 zonder nummer"/>
    <w:basedOn w:val="Kop3"/>
    <w:next w:val="Standaard"/>
    <w:uiPriority w:val="6"/>
    <w:qFormat/>
    <w:rsid w:val="005B460B"/>
    <w:pPr>
      <w:numPr>
        <w:ilvl w:val="0"/>
        <w:numId w:val="0"/>
      </w:numPr>
    </w:pPr>
  </w:style>
  <w:style w:type="character" w:customStyle="1" w:styleId="Kop4Char">
    <w:name w:val="Kop 4 Char"/>
    <w:basedOn w:val="Standaardalinea-lettertype"/>
    <w:link w:val="Kop4"/>
    <w:uiPriority w:val="5"/>
    <w:rsid w:val="005B460B"/>
    <w:rPr>
      <w:rFonts w:ascii="Verdana" w:eastAsia="Times New Roman" w:hAnsi="Verdana" w:cs="Times New Roman"/>
      <w:b/>
      <w:bCs/>
      <w:color w:val="00A0AE" w:themeColor="accent1"/>
      <w:sz w:val="20"/>
      <w:szCs w:val="28"/>
      <w:lang w:eastAsia="nl-BE"/>
    </w:rPr>
  </w:style>
  <w:style w:type="paragraph" w:customStyle="1" w:styleId="Kop4zondernummer">
    <w:name w:val="Kop  4 zonder nummer"/>
    <w:basedOn w:val="Kop4"/>
    <w:uiPriority w:val="6"/>
    <w:qFormat/>
    <w:rsid w:val="005B460B"/>
    <w:pPr>
      <w:numPr>
        <w:ilvl w:val="0"/>
        <w:numId w:val="0"/>
      </w:numPr>
    </w:pPr>
  </w:style>
  <w:style w:type="character" w:customStyle="1" w:styleId="Kop1Char">
    <w:name w:val="Kop 1 Char"/>
    <w:basedOn w:val="Standaardalinea-lettertype"/>
    <w:link w:val="Kop1"/>
    <w:uiPriority w:val="5"/>
    <w:rsid w:val="003B6AD3"/>
    <w:rPr>
      <w:rFonts w:ascii="Verdana" w:eastAsia="Times New Roman" w:hAnsi="Verdana" w:cs="Arial"/>
      <w:b/>
      <w:bCs/>
      <w:color w:val="F04C03" w:themeColor="accent2"/>
      <w:kern w:val="32"/>
      <w:sz w:val="28"/>
      <w:szCs w:val="28"/>
      <w:lang w:eastAsia="nl-BE"/>
    </w:rPr>
  </w:style>
  <w:style w:type="paragraph" w:styleId="Koptekst">
    <w:name w:val="header"/>
    <w:basedOn w:val="Standaard"/>
    <w:link w:val="KoptekstChar"/>
    <w:uiPriority w:val="17"/>
    <w:semiHidden/>
    <w:rsid w:val="00070477"/>
    <w:pPr>
      <w:pBdr>
        <w:bottom w:val="single" w:sz="8" w:space="1" w:color="auto"/>
      </w:pBdr>
      <w:tabs>
        <w:tab w:val="right" w:pos="9072"/>
      </w:tabs>
      <w:ind w:left="-851" w:right="-1134"/>
    </w:pPr>
    <w:rPr>
      <w:i/>
      <w:sz w:val="18"/>
    </w:rPr>
  </w:style>
  <w:style w:type="character" w:customStyle="1" w:styleId="KoptekstChar">
    <w:name w:val="Koptekst Char"/>
    <w:basedOn w:val="Standaardalinea-lettertype"/>
    <w:link w:val="Koptekst"/>
    <w:uiPriority w:val="17"/>
    <w:semiHidden/>
    <w:rsid w:val="00A923C5"/>
    <w:rPr>
      <w:rFonts w:ascii="Verdana" w:eastAsia="Times New Roman" w:hAnsi="Verdana" w:cs="Times New Roman"/>
      <w:i/>
      <w:sz w:val="18"/>
      <w:szCs w:val="24"/>
      <w:lang w:eastAsia="nl-BE"/>
    </w:rPr>
  </w:style>
  <w:style w:type="character" w:customStyle="1" w:styleId="Onzichtbaretekst">
    <w:name w:val="Onzichtbare tekst"/>
    <w:basedOn w:val="Standaardalinea-lettertype"/>
    <w:qFormat/>
    <w:rsid w:val="00010791"/>
    <w:rPr>
      <w:vanish/>
      <w:color w:val="BFBFBF" w:themeColor="background1" w:themeShade="BF"/>
    </w:rPr>
  </w:style>
  <w:style w:type="numbering" w:customStyle="1" w:styleId="TMLijstBullet">
    <w:name w:val="TM Lijst Bullet"/>
    <w:basedOn w:val="Geenlijst"/>
    <w:rsid w:val="00837A1F"/>
    <w:pPr>
      <w:numPr>
        <w:numId w:val="5"/>
      </w:numPr>
    </w:pPr>
  </w:style>
  <w:style w:type="character" w:customStyle="1" w:styleId="Alletekenopmaakwissen">
    <w:name w:val="Alle tekenopmaak wissen"/>
    <w:basedOn w:val="Standaardalinea-lettertype"/>
    <w:qFormat/>
    <w:rsid w:val="005B460B"/>
  </w:style>
  <w:style w:type="numbering" w:customStyle="1" w:styleId="TMLijstGenummerd">
    <w:name w:val="TM Lijst Genummerd"/>
    <w:basedOn w:val="Geenlijst"/>
    <w:rsid w:val="008B3CA0"/>
    <w:pPr>
      <w:numPr>
        <w:numId w:val="6"/>
      </w:numPr>
    </w:pPr>
  </w:style>
  <w:style w:type="paragraph" w:customStyle="1" w:styleId="Lijstalfabetisch1">
    <w:name w:val="Lijst alfabetisch 1"/>
    <w:basedOn w:val="Lijstalinea"/>
    <w:uiPriority w:val="7"/>
    <w:rsid w:val="00F07E21"/>
    <w:pPr>
      <w:numPr>
        <w:numId w:val="9"/>
      </w:numPr>
    </w:pPr>
    <w:rPr>
      <w:lang w:val="en-US"/>
    </w:rPr>
  </w:style>
  <w:style w:type="paragraph" w:customStyle="1" w:styleId="Lijstalfabetisch2">
    <w:name w:val="Lijst alfabetisch 2"/>
    <w:basedOn w:val="Lijstalfabetisch1"/>
    <w:uiPriority w:val="7"/>
    <w:semiHidden/>
    <w:rsid w:val="002C6602"/>
    <w:pPr>
      <w:tabs>
        <w:tab w:val="left" w:pos="1474"/>
      </w:tabs>
      <w:ind w:left="1440" w:hanging="720"/>
    </w:pPr>
  </w:style>
  <w:style w:type="paragraph" w:customStyle="1" w:styleId="Lijstnummering1">
    <w:name w:val="Lijst nummering 1"/>
    <w:basedOn w:val="Lijstalinea"/>
    <w:uiPriority w:val="7"/>
    <w:qFormat/>
    <w:rsid w:val="00257D0A"/>
    <w:pPr>
      <w:numPr>
        <w:numId w:val="11"/>
      </w:numPr>
      <w:suppressLineNumbers/>
    </w:pPr>
    <w:rPr>
      <w:lang w:val="fr-BE"/>
    </w:rPr>
  </w:style>
  <w:style w:type="paragraph" w:customStyle="1" w:styleId="Lijstnummering20">
    <w:name w:val="Lijst nummering 2"/>
    <w:basedOn w:val="Lijstnummering2"/>
    <w:uiPriority w:val="7"/>
    <w:semiHidden/>
    <w:qFormat/>
    <w:rsid w:val="00F07E21"/>
    <w:pPr>
      <w:tabs>
        <w:tab w:val="clear" w:pos="643"/>
        <w:tab w:val="left" w:pos="1474"/>
      </w:tabs>
      <w:ind w:left="1440" w:hanging="720"/>
    </w:pPr>
  </w:style>
  <w:style w:type="paragraph" w:styleId="Lijstnummering2">
    <w:name w:val="List Number 2"/>
    <w:basedOn w:val="Standaard"/>
    <w:uiPriority w:val="99"/>
    <w:semiHidden/>
    <w:unhideWhenUsed/>
    <w:rsid w:val="00257D0A"/>
    <w:pPr>
      <w:numPr>
        <w:numId w:val="7"/>
      </w:numPr>
      <w:contextualSpacing/>
    </w:pPr>
  </w:style>
  <w:style w:type="paragraph" w:customStyle="1" w:styleId="Lijstopsomming1">
    <w:name w:val="Lijst opsomming 1"/>
    <w:basedOn w:val="Lijstalinea"/>
    <w:uiPriority w:val="7"/>
    <w:rsid w:val="003C4B29"/>
    <w:pPr>
      <w:numPr>
        <w:numId w:val="10"/>
      </w:numPr>
    </w:pPr>
  </w:style>
  <w:style w:type="paragraph" w:customStyle="1" w:styleId="Lijstopsomming2">
    <w:name w:val="Lijst opsomming 2"/>
    <w:basedOn w:val="Lijstopsomming1"/>
    <w:uiPriority w:val="7"/>
    <w:semiHidden/>
    <w:rsid w:val="00257D0A"/>
    <w:pPr>
      <w:tabs>
        <w:tab w:val="left" w:pos="1474"/>
      </w:tabs>
      <w:ind w:left="1440"/>
    </w:pPr>
  </w:style>
  <w:style w:type="paragraph" w:customStyle="1" w:styleId="Lijstopsomming3">
    <w:name w:val="Lijst opsomming 3"/>
    <w:basedOn w:val="Lijstopsomming2"/>
    <w:uiPriority w:val="7"/>
    <w:semiHidden/>
    <w:qFormat/>
    <w:rsid w:val="00257D0A"/>
    <w:pPr>
      <w:ind w:left="2160"/>
    </w:pPr>
  </w:style>
  <w:style w:type="table" w:styleId="Tabelraster">
    <w:name w:val="Table Grid"/>
    <w:basedOn w:val="Standaardtabel"/>
    <w:uiPriority w:val="39"/>
    <w:rsid w:val="00F07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4">
    <w:name w:val="Plain Table 4"/>
    <w:basedOn w:val="Standaardtabel"/>
    <w:uiPriority w:val="44"/>
    <w:rsid w:val="00F07E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M00">
    <w:name w:val="TM_00"/>
    <w:basedOn w:val="Standaardtabel"/>
    <w:uiPriority w:val="99"/>
    <w:rsid w:val="00F07E21"/>
    <w:pPr>
      <w:spacing w:after="0" w:line="240" w:lineRule="auto"/>
    </w:pPr>
    <w:tblPr/>
  </w:style>
  <w:style w:type="paragraph" w:customStyle="1" w:styleId="Kernwoordindemarge">
    <w:name w:val="Kernwoord in de marge"/>
    <w:basedOn w:val="Standaard"/>
    <w:uiPriority w:val="16"/>
    <w:qFormat/>
    <w:rsid w:val="00076CD8"/>
    <w:pPr>
      <w:spacing w:after="0"/>
    </w:pPr>
    <w:rPr>
      <w:b/>
      <w:sz w:val="16"/>
      <w:szCs w:val="16"/>
    </w:rPr>
  </w:style>
  <w:style w:type="character" w:customStyle="1" w:styleId="TekstTM-blauwkleuren">
    <w:name w:val="Tekst TM-blauw kleuren"/>
    <w:basedOn w:val="Standaardalinea-lettertype"/>
    <w:uiPriority w:val="2"/>
    <w:rsid w:val="002230B7"/>
    <w:rPr>
      <w:color w:val="00A0AE" w:themeColor="accent1"/>
    </w:rPr>
  </w:style>
  <w:style w:type="character" w:customStyle="1" w:styleId="TekstTM-groenkleuren">
    <w:name w:val="Tekst TM-groen kleuren"/>
    <w:basedOn w:val="TekstTM-blauwkleuren"/>
    <w:uiPriority w:val="2"/>
    <w:rsid w:val="002230B7"/>
    <w:rPr>
      <w:color w:val="76923C" w:themeColor="accent4"/>
    </w:rPr>
  </w:style>
  <w:style w:type="character" w:customStyle="1" w:styleId="TekstTM-roodkleuren">
    <w:name w:val="Tekst TM-rood kleuren"/>
    <w:basedOn w:val="TekstTM-blauwkleuren"/>
    <w:uiPriority w:val="2"/>
    <w:rsid w:val="002230B7"/>
    <w:rPr>
      <w:color w:val="F04C03" w:themeColor="accent2"/>
    </w:rPr>
  </w:style>
  <w:style w:type="paragraph" w:customStyle="1" w:styleId="Koptekstonevenpagina">
    <w:name w:val="Koptekst oneven pagina"/>
    <w:basedOn w:val="Koptekst"/>
    <w:uiPriority w:val="17"/>
    <w:qFormat/>
    <w:rsid w:val="00A923C5"/>
    <w:pPr>
      <w:tabs>
        <w:tab w:val="clear" w:pos="9072"/>
        <w:tab w:val="right" w:pos="9214"/>
      </w:tabs>
      <w:ind w:left="-964" w:right="-1531"/>
      <w:contextualSpacing/>
    </w:pPr>
  </w:style>
  <w:style w:type="paragraph" w:customStyle="1" w:styleId="Definitie">
    <w:name w:val="Definitie"/>
    <w:basedOn w:val="Standaard"/>
    <w:uiPriority w:val="8"/>
    <w:qFormat/>
    <w:rsid w:val="002230B7"/>
    <w:pPr>
      <w:pBdr>
        <w:top w:val="single" w:sz="4" w:space="1" w:color="auto"/>
        <w:left w:val="single" w:sz="4" w:space="3" w:color="auto"/>
        <w:bottom w:val="single" w:sz="4" w:space="1" w:color="auto"/>
        <w:right w:val="single" w:sz="4" w:space="3" w:color="auto"/>
      </w:pBdr>
      <w:shd w:val="clear" w:color="auto" w:fill="A8DAE1" w:themeFill="accent5" w:themeFillTint="99"/>
      <w:ind w:left="80" w:right="80"/>
      <w:jc w:val="both"/>
    </w:pPr>
  </w:style>
  <w:style w:type="paragraph" w:customStyle="1" w:styleId="Typemachine">
    <w:name w:val="Typemachine"/>
    <w:basedOn w:val="Standaard"/>
    <w:link w:val="TypemachineChar"/>
    <w:uiPriority w:val="3"/>
    <w:qFormat/>
    <w:rsid w:val="00076CD8"/>
    <w:rPr>
      <w:rFonts w:ascii="Courier New" w:hAnsi="Courier New" w:cs="Courier New"/>
      <w:sz w:val="22"/>
      <w:szCs w:val="22"/>
    </w:rPr>
  </w:style>
  <w:style w:type="paragraph" w:styleId="Citaat">
    <w:name w:val="Quote"/>
    <w:basedOn w:val="Standaard"/>
    <w:next w:val="Standaard"/>
    <w:link w:val="CitaatChar"/>
    <w:uiPriority w:val="12"/>
    <w:qFormat/>
    <w:rsid w:val="00F12534"/>
    <w:pPr>
      <w:ind w:left="720" w:right="720"/>
    </w:pPr>
    <w:rPr>
      <w:i/>
      <w:iCs/>
      <w:color w:val="404040" w:themeColor="text1" w:themeTint="BF"/>
    </w:rPr>
  </w:style>
  <w:style w:type="paragraph" w:styleId="Voettekst">
    <w:name w:val="footer"/>
    <w:basedOn w:val="Standaard"/>
    <w:link w:val="VoettekstChar"/>
    <w:uiPriority w:val="17"/>
    <w:semiHidden/>
    <w:rsid w:val="007376CB"/>
    <w:pPr>
      <w:tabs>
        <w:tab w:val="center" w:pos="4536"/>
        <w:tab w:val="right" w:pos="9072"/>
      </w:tabs>
      <w:spacing w:line="240" w:lineRule="auto"/>
      <w:ind w:left="-851" w:right="-1134"/>
    </w:pPr>
    <w:rPr>
      <w:i/>
      <w:sz w:val="18"/>
    </w:rPr>
  </w:style>
  <w:style w:type="character" w:customStyle="1" w:styleId="VoettekstChar">
    <w:name w:val="Voettekst Char"/>
    <w:basedOn w:val="Standaardalinea-lettertype"/>
    <w:link w:val="Voettekst"/>
    <w:uiPriority w:val="17"/>
    <w:semiHidden/>
    <w:rsid w:val="00A923C5"/>
    <w:rPr>
      <w:rFonts w:ascii="Verdana" w:eastAsia="Times New Roman" w:hAnsi="Verdana" w:cs="Times New Roman"/>
      <w:i/>
      <w:sz w:val="18"/>
      <w:szCs w:val="24"/>
      <w:lang w:eastAsia="nl-BE"/>
    </w:rPr>
  </w:style>
  <w:style w:type="character" w:customStyle="1" w:styleId="TypemachineChar">
    <w:name w:val="Typemachine Char"/>
    <w:basedOn w:val="Standaardalinea-lettertype"/>
    <w:link w:val="Typemachine"/>
    <w:uiPriority w:val="3"/>
    <w:rsid w:val="00AF2241"/>
    <w:rPr>
      <w:rFonts w:ascii="Courier New" w:eastAsia="Times New Roman" w:hAnsi="Courier New" w:cs="Courier New"/>
      <w:lang w:eastAsia="nl-BE"/>
    </w:rPr>
  </w:style>
  <w:style w:type="character" w:customStyle="1" w:styleId="CitaatChar">
    <w:name w:val="Citaat Char"/>
    <w:basedOn w:val="Standaardalinea-lettertype"/>
    <w:link w:val="Citaat"/>
    <w:uiPriority w:val="12"/>
    <w:rsid w:val="00F46016"/>
    <w:rPr>
      <w:rFonts w:ascii="Verdana" w:eastAsia="Times New Roman" w:hAnsi="Verdana" w:cs="Times New Roman"/>
      <w:i/>
      <w:iCs/>
      <w:color w:val="404040" w:themeColor="text1" w:themeTint="BF"/>
      <w:sz w:val="20"/>
      <w:szCs w:val="24"/>
      <w:lang w:eastAsia="nl-BE"/>
    </w:rPr>
  </w:style>
  <w:style w:type="paragraph" w:styleId="Inhopg1">
    <w:name w:val="toc 1"/>
    <w:basedOn w:val="Standaard"/>
    <w:next w:val="Standaard"/>
    <w:autoRedefine/>
    <w:uiPriority w:val="39"/>
    <w:rsid w:val="00F33922"/>
    <w:pPr>
      <w:tabs>
        <w:tab w:val="left" w:pos="737"/>
        <w:tab w:val="right" w:leader="dot" w:pos="7711"/>
      </w:tabs>
      <w:spacing w:before="0" w:beforeAutospacing="0" w:after="0" w:line="652" w:lineRule="exact"/>
      <w:ind w:left="737" w:hanging="737"/>
    </w:pPr>
    <w:rPr>
      <w:b/>
    </w:rPr>
  </w:style>
  <w:style w:type="paragraph" w:customStyle="1" w:styleId="Lijstafkortingenensymbolen">
    <w:name w:val="Lijst afkortingen en symbolen"/>
    <w:basedOn w:val="Standaard"/>
    <w:uiPriority w:val="13"/>
    <w:qFormat/>
    <w:rsid w:val="009A727C"/>
    <w:pPr>
      <w:tabs>
        <w:tab w:val="left" w:pos="1418"/>
      </w:tabs>
    </w:pPr>
    <w:rPr>
      <w:lang w:val="en-GB"/>
    </w:rPr>
  </w:style>
  <w:style w:type="paragraph" w:customStyle="1" w:styleId="Handschrift">
    <w:name w:val="Handschrift"/>
    <w:basedOn w:val="Standaard"/>
    <w:link w:val="HandschriftChar"/>
    <w:uiPriority w:val="3"/>
    <w:qFormat/>
    <w:rsid w:val="00070477"/>
    <w:rPr>
      <w:rFonts w:ascii="Lucida Handwriting" w:hAnsi="Lucida Handwriting"/>
      <w:color w:val="00A0AE" w:themeColor="accent1"/>
    </w:rPr>
  </w:style>
  <w:style w:type="paragraph" w:customStyle="1" w:styleId="Koptekstevenpagina">
    <w:name w:val="Koptekst even pagina"/>
    <w:basedOn w:val="Koptekst"/>
    <w:uiPriority w:val="17"/>
    <w:qFormat/>
    <w:rsid w:val="00A923C5"/>
    <w:pPr>
      <w:ind w:left="-1531" w:right="-964"/>
      <w:contextualSpacing/>
    </w:pPr>
  </w:style>
  <w:style w:type="character" w:customStyle="1" w:styleId="HandschriftChar">
    <w:name w:val="Handschrift Char"/>
    <w:basedOn w:val="Standaardalinea-lettertype"/>
    <w:link w:val="Handschrift"/>
    <w:uiPriority w:val="3"/>
    <w:rsid w:val="00070477"/>
    <w:rPr>
      <w:rFonts w:ascii="Lucida Handwriting" w:eastAsia="Times New Roman" w:hAnsi="Lucida Handwriting" w:cs="Times New Roman"/>
      <w:color w:val="00A0AE" w:themeColor="accent1"/>
      <w:sz w:val="20"/>
      <w:szCs w:val="24"/>
      <w:lang w:eastAsia="nl-BE"/>
    </w:rPr>
  </w:style>
  <w:style w:type="paragraph" w:customStyle="1" w:styleId="Aandachtspunt">
    <w:name w:val="Aandachtspunt"/>
    <w:basedOn w:val="Standaard"/>
    <w:uiPriority w:val="16"/>
    <w:qFormat/>
    <w:rsid w:val="000227F7"/>
    <w:pPr>
      <w:keepLines/>
      <w:shd w:val="clear" w:color="auto" w:fill="E2F3F5" w:themeFill="accent5" w:themeFillTint="33"/>
      <w:contextualSpacing/>
    </w:pPr>
  </w:style>
  <w:style w:type="paragraph" w:customStyle="1" w:styleId="Aandachtspuntopsomming">
    <w:name w:val="Aandachtspunt opsomming"/>
    <w:basedOn w:val="Lijstalinea"/>
    <w:uiPriority w:val="16"/>
    <w:qFormat/>
    <w:rsid w:val="002C6602"/>
    <w:pPr>
      <w:keepLines/>
      <w:numPr>
        <w:numId w:val="8"/>
      </w:numPr>
      <w:shd w:val="clear" w:color="auto" w:fill="E2F3F5" w:themeFill="accent5" w:themeFillTint="33"/>
      <w:ind w:left="720" w:hanging="7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227F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227F7"/>
    <w:rPr>
      <w:rFonts w:ascii="Segoe UI" w:eastAsia="Times New Roman" w:hAnsi="Segoe UI" w:cs="Segoe UI"/>
      <w:sz w:val="18"/>
      <w:szCs w:val="18"/>
      <w:lang w:eastAsia="nl-BE"/>
    </w:rPr>
  </w:style>
  <w:style w:type="paragraph" w:customStyle="1" w:styleId="Cover-titel">
    <w:name w:val="Cover - titel"/>
    <w:uiPriority w:val="18"/>
    <w:semiHidden/>
    <w:qFormat/>
    <w:rsid w:val="003B6AD3"/>
    <w:pPr>
      <w:spacing w:after="480" w:line="240" w:lineRule="auto"/>
      <w:jc w:val="right"/>
    </w:pPr>
    <w:rPr>
      <w:color w:val="F04C25"/>
      <w:sz w:val="48"/>
      <w:szCs w:val="38"/>
    </w:rPr>
  </w:style>
  <w:style w:type="paragraph" w:customStyle="1" w:styleId="Cover-namen">
    <w:name w:val="Cover - namen"/>
    <w:uiPriority w:val="18"/>
    <w:semiHidden/>
    <w:qFormat/>
    <w:rsid w:val="00446069"/>
    <w:pPr>
      <w:spacing w:after="0" w:line="240" w:lineRule="auto"/>
      <w:jc w:val="right"/>
    </w:pPr>
    <w:rPr>
      <w:color w:val="373737"/>
      <w:sz w:val="20"/>
      <w:szCs w:val="19"/>
    </w:rPr>
  </w:style>
  <w:style w:type="paragraph" w:customStyle="1" w:styleId="Cover-opleiding">
    <w:name w:val="Cover - opleiding"/>
    <w:uiPriority w:val="18"/>
    <w:semiHidden/>
    <w:qFormat/>
    <w:rsid w:val="00B72BD4"/>
    <w:pPr>
      <w:spacing w:after="20" w:line="240" w:lineRule="auto"/>
      <w:jc w:val="right"/>
    </w:pPr>
    <w:rPr>
      <w:b/>
      <w:color w:val="F04C25"/>
      <w:sz w:val="24"/>
      <w:szCs w:val="24"/>
    </w:rPr>
  </w:style>
  <w:style w:type="paragraph" w:customStyle="1" w:styleId="Cover-afstudeerrichting">
    <w:name w:val="Cover - afstudeerrichting"/>
    <w:uiPriority w:val="18"/>
    <w:semiHidden/>
    <w:qFormat/>
    <w:rsid w:val="00446069"/>
    <w:pPr>
      <w:spacing w:after="0" w:line="240" w:lineRule="auto"/>
      <w:jc w:val="right"/>
    </w:pPr>
    <w:rPr>
      <w:color w:val="009CAB"/>
      <w:sz w:val="20"/>
      <w:szCs w:val="24"/>
    </w:rPr>
  </w:style>
  <w:style w:type="paragraph" w:customStyle="1" w:styleId="Cover-academiejaarcampus">
    <w:name w:val="Cover - academiejaar/campus"/>
    <w:uiPriority w:val="18"/>
    <w:semiHidden/>
    <w:qFormat/>
    <w:rsid w:val="00B72BD4"/>
    <w:pPr>
      <w:spacing w:after="200" w:line="276" w:lineRule="auto"/>
      <w:jc w:val="right"/>
    </w:pPr>
    <w:rPr>
      <w:color w:val="373737"/>
      <w:sz w:val="20"/>
      <w:szCs w:val="16"/>
    </w:rPr>
  </w:style>
  <w:style w:type="paragraph" w:customStyle="1" w:styleId="Cover-Auteur">
    <w:name w:val="Cover - Auteur"/>
    <w:basedOn w:val="Cover-afstudeerrichting"/>
    <w:uiPriority w:val="18"/>
    <w:semiHidden/>
    <w:qFormat/>
    <w:rsid w:val="003B6AD3"/>
    <w:rPr>
      <w:b/>
      <w:sz w:val="32"/>
    </w:rPr>
  </w:style>
  <w:style w:type="paragraph" w:styleId="Geenafstand">
    <w:name w:val="No Spacing"/>
    <w:uiPriority w:val="1"/>
    <w:semiHidden/>
    <w:qFormat/>
    <w:rsid w:val="00FE6BA8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nl-BE"/>
    </w:rPr>
  </w:style>
  <w:style w:type="paragraph" w:styleId="Voetnoottekst">
    <w:name w:val="footnote text"/>
    <w:basedOn w:val="Standaard"/>
    <w:link w:val="VoetnoottekstChar"/>
    <w:uiPriority w:val="14"/>
    <w:rsid w:val="003708B0"/>
    <w:pPr>
      <w:spacing w:after="0" w:line="240" w:lineRule="auto"/>
    </w:pPr>
    <w:rPr>
      <w:i/>
      <w:sz w:val="18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14"/>
    <w:rsid w:val="003708B0"/>
    <w:rPr>
      <w:rFonts w:ascii="Verdana" w:eastAsia="Times New Roman" w:hAnsi="Verdana" w:cs="Times New Roman"/>
      <w:i/>
      <w:sz w:val="18"/>
      <w:szCs w:val="20"/>
      <w:lang w:eastAsia="nl-B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3708B0"/>
    <w:rPr>
      <w:vertAlign w:val="superscript"/>
    </w:rPr>
  </w:style>
  <w:style w:type="numbering" w:customStyle="1" w:styleId="TMLijstAlfabetisch">
    <w:name w:val="TM Lijst Alfabetisch"/>
    <w:basedOn w:val="TMLijstGenummerd"/>
    <w:uiPriority w:val="99"/>
    <w:rsid w:val="00837A1F"/>
    <w:pPr>
      <w:numPr>
        <w:numId w:val="9"/>
      </w:numPr>
    </w:pPr>
  </w:style>
  <w:style w:type="paragraph" w:customStyle="1" w:styleId="LijstopsommingTM">
    <w:name w:val="Lijst opsomming TM"/>
    <w:basedOn w:val="Lijstalinea"/>
    <w:uiPriority w:val="7"/>
    <w:qFormat/>
    <w:rsid w:val="00433CB9"/>
    <w:pPr>
      <w:numPr>
        <w:numId w:val="14"/>
      </w:numPr>
    </w:pPr>
  </w:style>
  <w:style w:type="numbering" w:customStyle="1" w:styleId="TMLijstO">
    <w:name w:val="TM Lijst O"/>
    <w:basedOn w:val="Geenlijst"/>
    <w:uiPriority w:val="99"/>
    <w:rsid w:val="00433CB9"/>
    <w:pPr>
      <w:numPr>
        <w:numId w:val="13"/>
      </w:numPr>
    </w:pPr>
  </w:style>
  <w:style w:type="paragraph" w:styleId="Inhopg2">
    <w:name w:val="toc 2"/>
    <w:basedOn w:val="Standaard"/>
    <w:next w:val="Standaard"/>
    <w:autoRedefine/>
    <w:uiPriority w:val="39"/>
    <w:rsid w:val="00F33922"/>
    <w:pPr>
      <w:tabs>
        <w:tab w:val="left" w:pos="737"/>
        <w:tab w:val="right" w:leader="dot" w:pos="7701"/>
      </w:tabs>
      <w:spacing w:before="0" w:beforeAutospacing="0" w:after="0"/>
      <w:ind w:left="737" w:hanging="737"/>
    </w:pPr>
  </w:style>
  <w:style w:type="paragraph" w:styleId="Inhopg3">
    <w:name w:val="toc 3"/>
    <w:basedOn w:val="Standaard"/>
    <w:next w:val="Standaard"/>
    <w:autoRedefine/>
    <w:uiPriority w:val="39"/>
    <w:rsid w:val="00F33922"/>
    <w:pPr>
      <w:tabs>
        <w:tab w:val="left" w:pos="737"/>
        <w:tab w:val="right" w:leader="dot" w:pos="7701"/>
      </w:tabs>
      <w:spacing w:before="0" w:beforeAutospacing="0" w:after="0"/>
      <w:ind w:left="737" w:hanging="737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semiHidden/>
    <w:rsid w:val="00617A53"/>
    <w:pPr>
      <w:spacing w:before="0" w:beforeAutospacing="0" w:after="0"/>
      <w:ind w:left="720" w:hanging="720"/>
    </w:pPr>
  </w:style>
  <w:style w:type="paragraph" w:customStyle="1" w:styleId="Voettekstonevenpagina">
    <w:name w:val="Voettekst oneven pagina"/>
    <w:basedOn w:val="Voettekst"/>
    <w:uiPriority w:val="17"/>
    <w:qFormat/>
    <w:rsid w:val="00A923C5"/>
    <w:pPr>
      <w:spacing w:line="276" w:lineRule="auto"/>
      <w:ind w:left="-964" w:right="-1531"/>
      <w:contextualSpacing/>
    </w:pPr>
  </w:style>
  <w:style w:type="paragraph" w:customStyle="1" w:styleId="Voettekstevenpagina">
    <w:name w:val="Voettekst even pagina"/>
    <w:basedOn w:val="Voettekst"/>
    <w:uiPriority w:val="17"/>
    <w:qFormat/>
    <w:rsid w:val="00A923C5"/>
    <w:pPr>
      <w:spacing w:line="276" w:lineRule="auto"/>
      <w:ind w:left="-1531" w:right="-964"/>
      <w:contextualSpacing/>
    </w:pPr>
  </w:style>
  <w:style w:type="paragraph" w:customStyle="1" w:styleId="LijstopsommingTM-">
    <w:name w:val="Lijst opsomming TM -"/>
    <w:basedOn w:val="Lijstalinea"/>
    <w:uiPriority w:val="7"/>
    <w:qFormat/>
    <w:rsid w:val="00DC54D6"/>
    <w:pPr>
      <w:numPr>
        <w:numId w:val="18"/>
      </w:numPr>
    </w:pPr>
  </w:style>
  <w:style w:type="numbering" w:customStyle="1" w:styleId="TMLijstO2">
    <w:name w:val="TM Lijst O2"/>
    <w:basedOn w:val="TMLijstO"/>
    <w:uiPriority w:val="99"/>
    <w:rsid w:val="00A923C5"/>
    <w:pPr>
      <w:numPr>
        <w:numId w:val="15"/>
      </w:numPr>
    </w:pPr>
  </w:style>
  <w:style w:type="paragraph" w:customStyle="1" w:styleId="Koptekstonevenonzichtbaar">
    <w:name w:val="Koptekst oneven (onzichtbaar)"/>
    <w:basedOn w:val="Koptekst"/>
    <w:uiPriority w:val="24"/>
    <w:qFormat/>
    <w:rsid w:val="00B5079E"/>
    <w:pPr>
      <w:pBdr>
        <w:bottom w:val="none" w:sz="0" w:space="0" w:color="auto"/>
      </w:pBdr>
      <w:tabs>
        <w:tab w:val="left" w:pos="4493"/>
      </w:tabs>
      <w:spacing w:before="0" w:beforeAutospacing="0" w:after="0"/>
      <w:ind w:left="-964" w:right="-1531"/>
      <w:contextualSpacing/>
    </w:pPr>
    <w:rPr>
      <w:vanish/>
      <w:color w:val="BFBFBF" w:themeColor="background1" w:themeShade="BF"/>
    </w:rPr>
  </w:style>
  <w:style w:type="paragraph" w:customStyle="1" w:styleId="Koptekstevenonzichtbaar">
    <w:name w:val="Koptekst even (onzichtbaar)"/>
    <w:basedOn w:val="Koptekst"/>
    <w:uiPriority w:val="24"/>
    <w:qFormat/>
    <w:rsid w:val="00B5079E"/>
    <w:pPr>
      <w:pBdr>
        <w:bottom w:val="none" w:sz="0" w:space="0" w:color="auto"/>
      </w:pBdr>
      <w:tabs>
        <w:tab w:val="clear" w:pos="9072"/>
        <w:tab w:val="right" w:pos="8505"/>
      </w:tabs>
      <w:spacing w:before="0" w:beforeAutospacing="0" w:after="0"/>
      <w:ind w:left="-1531" w:right="-964"/>
      <w:contextualSpacing/>
    </w:pPr>
    <w:rPr>
      <w:vanish/>
      <w:color w:val="BFBFBF" w:themeColor="background1" w:themeShade="BF"/>
    </w:rPr>
  </w:style>
  <w:style w:type="paragraph" w:customStyle="1" w:styleId="Voettekstonevenonzichtbaar">
    <w:name w:val="Voettekst oneven (onzichtbaar)"/>
    <w:basedOn w:val="Voettekst"/>
    <w:uiPriority w:val="24"/>
    <w:qFormat/>
    <w:rsid w:val="00B5079E"/>
    <w:pPr>
      <w:spacing w:before="0" w:beforeAutospacing="0" w:after="0" w:line="276" w:lineRule="auto"/>
      <w:ind w:left="-964" w:right="-1531"/>
      <w:contextualSpacing/>
    </w:pPr>
    <w:rPr>
      <w:vanish/>
      <w:color w:val="BFBFBF" w:themeColor="background1" w:themeShade="BF"/>
    </w:rPr>
  </w:style>
  <w:style w:type="paragraph" w:customStyle="1" w:styleId="Voettekstevenonzichtbaar">
    <w:name w:val="Voettekst even (onzichtbaar)"/>
    <w:basedOn w:val="Voettekst"/>
    <w:uiPriority w:val="24"/>
    <w:qFormat/>
    <w:rsid w:val="00B5079E"/>
    <w:pPr>
      <w:spacing w:before="0" w:beforeAutospacing="0" w:after="0" w:line="276" w:lineRule="auto"/>
      <w:ind w:left="-1531" w:right="-964"/>
      <w:contextualSpacing/>
    </w:pPr>
    <w:rPr>
      <w:vanish/>
      <w:color w:val="BFBFBF" w:themeColor="background1" w:themeShade="BF"/>
    </w:rPr>
  </w:style>
  <w:style w:type="paragraph" w:styleId="Indexkop">
    <w:name w:val="index heading"/>
    <w:basedOn w:val="Standaard"/>
    <w:next w:val="Index1"/>
    <w:uiPriority w:val="99"/>
    <w:semiHidden/>
    <w:rsid w:val="00CF4562"/>
    <w:pPr>
      <w:keepNext/>
      <w:spacing w:before="0" w:beforeAutospacing="0"/>
    </w:pPr>
    <w:rPr>
      <w:rFonts w:asciiTheme="majorHAnsi" w:eastAsiaTheme="majorEastAsia" w:hAnsiTheme="majorHAnsi" w:cstheme="majorBidi"/>
      <w:b/>
      <w:bCs/>
    </w:rPr>
  </w:style>
  <w:style w:type="paragraph" w:styleId="Index1">
    <w:name w:val="index 1"/>
    <w:basedOn w:val="Standaard"/>
    <w:next w:val="Standaard"/>
    <w:autoRedefine/>
    <w:uiPriority w:val="99"/>
    <w:semiHidden/>
    <w:rsid w:val="00CF4562"/>
    <w:pPr>
      <w:tabs>
        <w:tab w:val="right" w:leader="dot" w:pos="3491"/>
      </w:tabs>
      <w:spacing w:before="0" w:beforeAutospacing="0" w:after="480" w:line="240" w:lineRule="auto"/>
      <w:ind w:left="198" w:hanging="198"/>
      <w:contextualSpacing/>
    </w:pPr>
  </w:style>
  <w:style w:type="paragraph" w:styleId="Index2">
    <w:name w:val="index 2"/>
    <w:basedOn w:val="Standaard"/>
    <w:next w:val="Standaard"/>
    <w:autoRedefine/>
    <w:uiPriority w:val="99"/>
    <w:semiHidden/>
    <w:rsid w:val="00CF4562"/>
    <w:pPr>
      <w:spacing w:after="480" w:line="240" w:lineRule="auto"/>
      <w:ind w:left="396" w:hanging="198"/>
      <w:contextualSpacing/>
    </w:pPr>
  </w:style>
  <w:style w:type="paragraph" w:styleId="Index3">
    <w:name w:val="index 3"/>
    <w:basedOn w:val="Standaard"/>
    <w:next w:val="Standaard"/>
    <w:autoRedefine/>
    <w:uiPriority w:val="99"/>
    <w:semiHidden/>
    <w:rsid w:val="00CF4562"/>
    <w:pPr>
      <w:spacing w:before="0" w:beforeAutospacing="0" w:after="480" w:line="240" w:lineRule="auto"/>
      <w:ind w:left="601" w:hanging="198"/>
      <w:contextualSpacing/>
    </w:pPr>
  </w:style>
  <w:style w:type="paragraph" w:styleId="Index4">
    <w:name w:val="index 4"/>
    <w:basedOn w:val="Standaard"/>
    <w:next w:val="Standaard"/>
    <w:autoRedefine/>
    <w:uiPriority w:val="99"/>
    <w:semiHidden/>
    <w:rsid w:val="00CF4562"/>
    <w:pPr>
      <w:spacing w:before="0" w:beforeAutospacing="0" w:after="480" w:line="240" w:lineRule="auto"/>
      <w:ind w:left="799" w:hanging="198"/>
      <w:contextualSpacing/>
    </w:pPr>
  </w:style>
  <w:style w:type="paragraph" w:styleId="Index5">
    <w:name w:val="index 5"/>
    <w:basedOn w:val="Standaard"/>
    <w:next w:val="Standaard"/>
    <w:autoRedefine/>
    <w:uiPriority w:val="99"/>
    <w:semiHidden/>
    <w:rsid w:val="00CF4562"/>
    <w:pPr>
      <w:spacing w:after="0" w:line="240" w:lineRule="auto"/>
      <w:ind w:left="997" w:hanging="198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074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ny\AppData\Roaming\Microsoft\Templates\Thomas%20More%20Cursussjabloon.dotm" TargetMode="External"/></Relationships>
</file>

<file path=word/theme/theme1.xml><?xml version="1.0" encoding="utf-8"?>
<a:theme xmlns:a="http://schemas.openxmlformats.org/drawingml/2006/main" name="Thomas More">
  <a:themeElements>
    <a:clrScheme name="Thomas Mor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A0AE"/>
      </a:accent1>
      <a:accent2>
        <a:srgbClr val="F04C03"/>
      </a:accent2>
      <a:accent3>
        <a:srgbClr val="CC0099"/>
      </a:accent3>
      <a:accent4>
        <a:srgbClr val="76923C"/>
      </a:accent4>
      <a:accent5>
        <a:srgbClr val="6FC3CE"/>
      </a:accent5>
      <a:accent6>
        <a:srgbClr val="F8A37F"/>
      </a:accent6>
      <a:hlink>
        <a:srgbClr val="F04C03"/>
      </a:hlink>
      <a:folHlink>
        <a:srgbClr val="00A0AE"/>
      </a:folHlink>
    </a:clrScheme>
    <a:fontScheme name="Thomas Mo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51D8C-C636-4729-B04B-8B4584448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Thomas More Cursussjabloon</Template>
  <TotalTime>0</TotalTime>
  <Pages>6</Pages>
  <Words>500</Words>
  <Characters>2750</Characters>
  <Application>Microsoft Office Word</Application>
  <DocSecurity>0</DocSecurity>
  <Lines>22</Lines>
  <Paragraphs>6</Paragraphs>
  <ScaleCrop>false</ScaleCrop>
  <Company>Thomas More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overleg met klant</dc:title>
  <dc:subject/>
  <dc:creator>Wouters Danny</dc:creator>
  <cp:keywords/>
  <dc:description/>
  <cp:lastModifiedBy>Dries Hoefkens</cp:lastModifiedBy>
  <cp:revision>289</cp:revision>
  <cp:lastPrinted>2013-11-09T18:15:00Z</cp:lastPrinted>
  <dcterms:created xsi:type="dcterms:W3CDTF">2020-03-01T12:31:00Z</dcterms:created>
  <dcterms:modified xsi:type="dcterms:W3CDTF">2023-02-13T17:12:00Z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el">
    <vt:lpwstr>Verslag overleg met klant</vt:lpwstr>
  </property>
  <property fmtid="{D5CDD505-2E9C-101B-9397-08002B2CF9AE}" pid="3" name="Auteur">
    <vt:lpwstr>Wouters Danny</vt:lpwstr>
  </property>
  <property fmtid="{D5CDD505-2E9C-101B-9397-08002B2CF9AE}" pid="4" name="Opleiding">
    <vt:lpwstr>Graduaat informatica programmeren</vt:lpwstr>
  </property>
  <property fmtid="{D5CDD505-2E9C-101B-9397-08002B2CF9AE}" pid="5" name="Cluster">
    <vt:lpwstr/>
  </property>
  <property fmtid="{D5CDD505-2E9C-101B-9397-08002B2CF9AE}" pid="6" name="Fase">
    <vt:lpwstr/>
  </property>
  <property fmtid="{D5CDD505-2E9C-101B-9397-08002B2CF9AE}" pid="7" name="Opleidingsonderdeel">
    <vt:lpwstr>Projecten voor het werkveld</vt:lpwstr>
  </property>
  <property fmtid="{D5CDD505-2E9C-101B-9397-08002B2CF9AE}" pid="8" name="Onderwijsleeractiviteit">
    <vt:lpwstr/>
  </property>
  <property fmtid="{D5CDD505-2E9C-101B-9397-08002B2CF9AE}" pid="9" name="Academiejaar">
    <vt:lpwstr>Academiejaar</vt:lpwstr>
  </property>
  <property fmtid="{D5CDD505-2E9C-101B-9397-08002B2CF9AE}" pid="10" name="Titelkoptekst">
    <vt:lpwstr>Verslag overleg met klant</vt:lpwstr>
  </property>
  <property fmtid="{D5CDD505-2E9C-101B-9397-08002B2CF9AE}" pid="11" name="Eigenaar Sjabloon">
    <vt:lpwstr>Jean-Pierre Pluymers</vt:lpwstr>
  </property>
  <property fmtid="{D5CDD505-2E9C-101B-9397-08002B2CF9AE}" pid="12" name="Instelling">
    <vt:lpwstr>Thomas More</vt:lpwstr>
  </property>
  <property fmtid="{D5CDD505-2E9C-101B-9397-08002B2CF9AE}" pid="13" name="BladPercentage">
    <vt:lpwstr>wdPageFitBestFit</vt:lpwstr>
  </property>
  <property fmtid="{D5CDD505-2E9C-101B-9397-08002B2CF9AE}" pid="14" name="ZOPO">
    <vt:lpwstr/>
  </property>
  <property fmtid="{D5CDD505-2E9C-101B-9397-08002B2CF9AE}" pid="15" name="ZOLA">
    <vt:lpwstr/>
  </property>
  <property fmtid="{D5CDD505-2E9C-101B-9397-08002B2CF9AE}" pid="16" name="Inhoudsopgave">
    <vt:lpwstr>3</vt:lpwstr>
  </property>
  <property fmtid="{D5CDD505-2E9C-101B-9397-08002B2CF9AE}" pid="17" name="DatumCreatie">
    <vt:filetime>2014-09-03T22:00:00Z</vt:filetime>
  </property>
</Properties>
</file>